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83330" w14:textId="77777777" w:rsidR="00B10685" w:rsidRPr="00B10685" w:rsidRDefault="00B10685" w:rsidP="00B10685">
      <w:pPr>
        <w:pStyle w:val="berschrift5"/>
        <w:numPr>
          <w:ilvl w:val="0"/>
          <w:numId w:val="0"/>
        </w:numPr>
        <w:jc w:val="center"/>
        <w:rPr>
          <w:rFonts w:cs="Arial"/>
        </w:rPr>
      </w:pPr>
    </w:p>
    <w:p w14:paraId="29A3A935" w14:textId="627FEC46" w:rsidR="00EA5DC7" w:rsidRPr="00B10685" w:rsidRDefault="00B10685" w:rsidP="00B10685">
      <w:pPr>
        <w:pStyle w:val="berschrift5"/>
        <w:numPr>
          <w:ilvl w:val="0"/>
          <w:numId w:val="0"/>
        </w:numPr>
        <w:jc w:val="center"/>
        <w:rPr>
          <w:rFonts w:cs="Arial"/>
        </w:rPr>
      </w:pPr>
      <w:r w:rsidRPr="00B10685">
        <w:rPr>
          <w:rFonts w:cs="Arial"/>
        </w:rPr>
        <w:t>Inhaltsverzeichnis</w:t>
      </w:r>
    </w:p>
    <w:p w14:paraId="72A5D02D" w14:textId="4C79732C" w:rsidR="00B10685" w:rsidRPr="00B10685" w:rsidRDefault="00B10685" w:rsidP="00B10685">
      <w:pPr>
        <w:rPr>
          <w:rFonts w:ascii="Arial" w:hAnsi="Arial" w:cs="Arial"/>
        </w:rPr>
      </w:pPr>
    </w:p>
    <w:p w14:paraId="7F87F210" w14:textId="15BF7C7E" w:rsidR="00B10685" w:rsidRDefault="00B10685" w:rsidP="00B10685">
      <w:pPr>
        <w:rPr>
          <w:rFonts w:ascii="Arial" w:hAnsi="Arial" w:cs="Arial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B10685" w14:paraId="621CB08E" w14:textId="77777777" w:rsidTr="001577A2">
        <w:trPr>
          <w:trHeight w:val="432"/>
        </w:trPr>
        <w:tc>
          <w:tcPr>
            <w:tcW w:w="5097" w:type="dxa"/>
          </w:tcPr>
          <w:p w14:paraId="53442ADF" w14:textId="416A1A75" w:rsidR="00B10685" w:rsidRPr="00B10685" w:rsidRDefault="00B10685" w:rsidP="00B10685">
            <w:pPr>
              <w:pStyle w:val="Listenabsatz"/>
              <w:numPr>
                <w:ilvl w:val="0"/>
                <w:numId w:val="46"/>
              </w:numPr>
              <w:rPr>
                <w:rFonts w:ascii="Arial" w:hAnsi="Arial" w:cs="Arial"/>
              </w:rPr>
            </w:pPr>
            <w:r w:rsidRPr="00B10685">
              <w:rPr>
                <w:rFonts w:ascii="Arial" w:hAnsi="Arial" w:cs="Arial"/>
              </w:rPr>
              <w:t>Kurzbeschreibung</w:t>
            </w:r>
          </w:p>
        </w:tc>
        <w:tc>
          <w:tcPr>
            <w:tcW w:w="5098" w:type="dxa"/>
          </w:tcPr>
          <w:p w14:paraId="792D838D" w14:textId="23CBB596" w:rsidR="00B10685" w:rsidRDefault="00B10685" w:rsidP="00B1068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10685" w14:paraId="50E8EC39" w14:textId="77777777" w:rsidTr="001577A2">
        <w:trPr>
          <w:trHeight w:val="441"/>
        </w:trPr>
        <w:tc>
          <w:tcPr>
            <w:tcW w:w="5097" w:type="dxa"/>
          </w:tcPr>
          <w:p w14:paraId="01AE2D01" w14:textId="1E85DAA4" w:rsidR="00B10685" w:rsidRPr="00B10685" w:rsidRDefault="00B10685" w:rsidP="00B10685">
            <w:pPr>
              <w:pStyle w:val="Listenabsatz"/>
              <w:numPr>
                <w:ilvl w:val="0"/>
                <w:numId w:val="46"/>
              </w:numPr>
              <w:rPr>
                <w:rFonts w:ascii="Arial" w:hAnsi="Arial" w:cs="Arial"/>
              </w:rPr>
            </w:pPr>
            <w:r w:rsidRPr="00B10685">
              <w:rPr>
                <w:rFonts w:ascii="Arial" w:hAnsi="Arial" w:cs="Arial"/>
              </w:rPr>
              <w:t>Funktionsbeschreibung</w:t>
            </w:r>
          </w:p>
        </w:tc>
        <w:tc>
          <w:tcPr>
            <w:tcW w:w="5098" w:type="dxa"/>
          </w:tcPr>
          <w:p w14:paraId="120124AE" w14:textId="26C58903" w:rsidR="00B10685" w:rsidRDefault="00B10685" w:rsidP="00B1068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2-3</w:t>
            </w:r>
          </w:p>
        </w:tc>
      </w:tr>
      <w:tr w:rsidR="00B10685" w14:paraId="16D54CEC" w14:textId="77777777" w:rsidTr="001577A2">
        <w:trPr>
          <w:trHeight w:val="459"/>
        </w:trPr>
        <w:tc>
          <w:tcPr>
            <w:tcW w:w="5097" w:type="dxa"/>
          </w:tcPr>
          <w:p w14:paraId="12BB1C5A" w14:textId="10217AC8" w:rsidR="00B10685" w:rsidRPr="00B10685" w:rsidRDefault="00B10685" w:rsidP="00B10685">
            <w:pPr>
              <w:pStyle w:val="Listenabsatz"/>
              <w:numPr>
                <w:ilvl w:val="0"/>
                <w:numId w:val="46"/>
              </w:numPr>
              <w:rPr>
                <w:rFonts w:ascii="Arial" w:hAnsi="Arial" w:cs="Arial"/>
              </w:rPr>
            </w:pPr>
            <w:r w:rsidRPr="00B10685">
              <w:rPr>
                <w:rFonts w:ascii="Arial" w:hAnsi="Arial" w:cs="Arial"/>
              </w:rPr>
              <w:t>Blockschaltbild</w:t>
            </w:r>
          </w:p>
        </w:tc>
        <w:tc>
          <w:tcPr>
            <w:tcW w:w="5098" w:type="dxa"/>
          </w:tcPr>
          <w:p w14:paraId="2F3B73C6" w14:textId="032602DF" w:rsidR="00B10685" w:rsidRDefault="00B10685" w:rsidP="00B1068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B10685" w14:paraId="754943DA" w14:textId="77777777" w:rsidTr="001577A2">
        <w:trPr>
          <w:trHeight w:val="441"/>
        </w:trPr>
        <w:tc>
          <w:tcPr>
            <w:tcW w:w="5097" w:type="dxa"/>
          </w:tcPr>
          <w:p w14:paraId="0FF4B2FC" w14:textId="6F6FFCC8" w:rsidR="00B10685" w:rsidRPr="00B10685" w:rsidRDefault="00B10685" w:rsidP="00B10685">
            <w:pPr>
              <w:pStyle w:val="Listenabsatz"/>
              <w:numPr>
                <w:ilvl w:val="0"/>
                <w:numId w:val="46"/>
              </w:numPr>
              <w:rPr>
                <w:rFonts w:ascii="Arial" w:hAnsi="Arial" w:cs="Arial"/>
              </w:rPr>
            </w:pPr>
            <w:r w:rsidRPr="00B10685">
              <w:rPr>
                <w:rFonts w:ascii="Arial" w:hAnsi="Arial" w:cs="Arial"/>
              </w:rPr>
              <w:t>Schaltplan</w:t>
            </w:r>
          </w:p>
        </w:tc>
        <w:tc>
          <w:tcPr>
            <w:tcW w:w="5098" w:type="dxa"/>
          </w:tcPr>
          <w:p w14:paraId="39831855" w14:textId="656D2321" w:rsidR="00B10685" w:rsidRDefault="00B10685" w:rsidP="00B1068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</w:t>
            </w:r>
            <w:r w:rsidR="001577A2">
              <w:rPr>
                <w:rFonts w:ascii="Arial" w:hAnsi="Arial" w:cs="Arial"/>
              </w:rPr>
              <w:t>9</w:t>
            </w:r>
          </w:p>
        </w:tc>
      </w:tr>
      <w:tr w:rsidR="00B10685" w14:paraId="098CF7AB" w14:textId="77777777" w:rsidTr="001577A2">
        <w:trPr>
          <w:trHeight w:val="459"/>
        </w:trPr>
        <w:tc>
          <w:tcPr>
            <w:tcW w:w="5097" w:type="dxa"/>
          </w:tcPr>
          <w:p w14:paraId="16BCED45" w14:textId="3641725A" w:rsidR="00B10685" w:rsidRPr="00B10685" w:rsidRDefault="00B10685" w:rsidP="00B10685">
            <w:pPr>
              <w:pStyle w:val="Listenabsatz"/>
              <w:numPr>
                <w:ilvl w:val="0"/>
                <w:numId w:val="46"/>
              </w:numPr>
              <w:rPr>
                <w:rFonts w:ascii="Arial" w:hAnsi="Arial" w:cs="Arial"/>
              </w:rPr>
            </w:pPr>
            <w:r w:rsidRPr="00B10685">
              <w:rPr>
                <w:rFonts w:ascii="Arial" w:hAnsi="Arial" w:cs="Arial"/>
              </w:rPr>
              <w:t>Layout</w:t>
            </w:r>
          </w:p>
        </w:tc>
        <w:tc>
          <w:tcPr>
            <w:tcW w:w="5098" w:type="dxa"/>
          </w:tcPr>
          <w:p w14:paraId="68E73945" w14:textId="0228DC0D" w:rsidR="00B10685" w:rsidRDefault="001577A2" w:rsidP="00B1068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9-10</w:t>
            </w:r>
          </w:p>
        </w:tc>
      </w:tr>
      <w:tr w:rsidR="00B10685" w14:paraId="05693931" w14:textId="77777777" w:rsidTr="001577A2">
        <w:trPr>
          <w:trHeight w:val="441"/>
        </w:trPr>
        <w:tc>
          <w:tcPr>
            <w:tcW w:w="5097" w:type="dxa"/>
          </w:tcPr>
          <w:p w14:paraId="0006084F" w14:textId="07CCBD8A" w:rsidR="00B10685" w:rsidRPr="00B10685" w:rsidRDefault="00B10685" w:rsidP="00B10685">
            <w:pPr>
              <w:pStyle w:val="Listenabsatz"/>
              <w:numPr>
                <w:ilvl w:val="0"/>
                <w:numId w:val="46"/>
              </w:numPr>
              <w:rPr>
                <w:rFonts w:ascii="Arial" w:hAnsi="Arial" w:cs="Arial"/>
              </w:rPr>
            </w:pPr>
            <w:r w:rsidRPr="00B10685">
              <w:rPr>
                <w:rFonts w:ascii="Arial" w:hAnsi="Arial" w:cs="Arial"/>
              </w:rPr>
              <w:t>Softwarebeschreibung</w:t>
            </w:r>
          </w:p>
        </w:tc>
        <w:tc>
          <w:tcPr>
            <w:tcW w:w="5098" w:type="dxa"/>
          </w:tcPr>
          <w:p w14:paraId="0279601F" w14:textId="72177013" w:rsidR="00B10685" w:rsidRDefault="001577A2" w:rsidP="00B1068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11-13</w:t>
            </w:r>
          </w:p>
        </w:tc>
      </w:tr>
      <w:tr w:rsidR="00B10685" w14:paraId="5AC0C310" w14:textId="77777777" w:rsidTr="001577A2">
        <w:tc>
          <w:tcPr>
            <w:tcW w:w="5097" w:type="dxa"/>
          </w:tcPr>
          <w:p w14:paraId="30C3C937" w14:textId="54901E9D" w:rsidR="00B10685" w:rsidRPr="00B10685" w:rsidRDefault="00B10685" w:rsidP="00B10685">
            <w:pPr>
              <w:pStyle w:val="Listenabsatz"/>
              <w:numPr>
                <w:ilvl w:val="0"/>
                <w:numId w:val="46"/>
              </w:numPr>
              <w:rPr>
                <w:rFonts w:ascii="Arial" w:hAnsi="Arial" w:cs="Arial"/>
              </w:rPr>
            </w:pPr>
            <w:r w:rsidRPr="00B10685">
              <w:rPr>
                <w:rFonts w:ascii="Arial" w:hAnsi="Arial" w:cs="Arial"/>
              </w:rPr>
              <w:t>Projektplan</w:t>
            </w:r>
          </w:p>
        </w:tc>
        <w:tc>
          <w:tcPr>
            <w:tcW w:w="5098" w:type="dxa"/>
          </w:tcPr>
          <w:p w14:paraId="620AFE0A" w14:textId="38F22715" w:rsidR="00B10685" w:rsidRDefault="001577A2" w:rsidP="00B1068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</w:tr>
    </w:tbl>
    <w:p w14:paraId="6E17B6C0" w14:textId="77777777" w:rsidR="00B10685" w:rsidRPr="00B10685" w:rsidRDefault="00B10685" w:rsidP="00B10685">
      <w:pPr>
        <w:rPr>
          <w:rFonts w:ascii="Arial" w:hAnsi="Arial" w:cs="Arial"/>
        </w:rPr>
      </w:pPr>
    </w:p>
    <w:p w14:paraId="43A363C4" w14:textId="6E372C98" w:rsidR="00CF6EDA" w:rsidRPr="00B10685" w:rsidRDefault="00CF6EDA" w:rsidP="00B10685">
      <w:pPr>
        <w:rPr>
          <w:rFonts w:ascii="Arial" w:hAnsi="Arial" w:cs="Arial"/>
        </w:rPr>
      </w:pPr>
    </w:p>
    <w:p w14:paraId="55B6AD9E" w14:textId="5C2F5D8A" w:rsidR="00CF6EDA" w:rsidRPr="00B10685" w:rsidRDefault="00CF6EDA" w:rsidP="00B10685">
      <w:pPr>
        <w:rPr>
          <w:rFonts w:ascii="Arial" w:hAnsi="Arial" w:cs="Arial"/>
        </w:rPr>
      </w:pPr>
    </w:p>
    <w:p w14:paraId="20245A7D" w14:textId="2DB041B5" w:rsidR="00CF6EDA" w:rsidRPr="00B10685" w:rsidRDefault="00CF6EDA" w:rsidP="00B10685">
      <w:pPr>
        <w:rPr>
          <w:rFonts w:ascii="Arial" w:hAnsi="Arial" w:cs="Arial"/>
        </w:rPr>
      </w:pPr>
    </w:p>
    <w:p w14:paraId="5DD57D7E" w14:textId="623C2237" w:rsidR="00CF6EDA" w:rsidRPr="00B10685" w:rsidRDefault="00CF6EDA" w:rsidP="00B10685">
      <w:pPr>
        <w:rPr>
          <w:rFonts w:ascii="Arial" w:hAnsi="Arial" w:cs="Arial"/>
        </w:rPr>
      </w:pPr>
    </w:p>
    <w:p w14:paraId="37F970D9" w14:textId="776AF8A4" w:rsidR="00CF6EDA" w:rsidRPr="00B10685" w:rsidRDefault="00CF6EDA" w:rsidP="00B10685">
      <w:pPr>
        <w:rPr>
          <w:rFonts w:ascii="Arial" w:hAnsi="Arial" w:cs="Arial"/>
        </w:rPr>
      </w:pPr>
    </w:p>
    <w:p w14:paraId="5DD1942D" w14:textId="4C2E7211" w:rsidR="00CF6EDA" w:rsidRPr="00B10685" w:rsidRDefault="00CF6EDA" w:rsidP="00B10685">
      <w:pPr>
        <w:rPr>
          <w:rFonts w:ascii="Arial" w:hAnsi="Arial" w:cs="Arial"/>
        </w:rPr>
      </w:pPr>
    </w:p>
    <w:p w14:paraId="2CDAC959" w14:textId="606B26A2" w:rsidR="00CF6EDA" w:rsidRPr="00B10685" w:rsidRDefault="00CF6EDA" w:rsidP="00B10685">
      <w:pPr>
        <w:rPr>
          <w:rFonts w:ascii="Arial" w:hAnsi="Arial" w:cs="Arial"/>
        </w:rPr>
      </w:pPr>
    </w:p>
    <w:p w14:paraId="09B603C0" w14:textId="26BA89A2" w:rsidR="00CF6EDA" w:rsidRPr="00B10685" w:rsidRDefault="00CF6EDA" w:rsidP="00B10685">
      <w:pPr>
        <w:rPr>
          <w:rFonts w:ascii="Arial" w:hAnsi="Arial" w:cs="Arial"/>
        </w:rPr>
      </w:pPr>
    </w:p>
    <w:p w14:paraId="5D3EDE1F" w14:textId="4FDC3609" w:rsidR="00CF6EDA" w:rsidRPr="00B10685" w:rsidRDefault="00CF6EDA" w:rsidP="00B10685">
      <w:pPr>
        <w:rPr>
          <w:rFonts w:ascii="Arial" w:hAnsi="Arial" w:cs="Arial"/>
        </w:rPr>
      </w:pPr>
    </w:p>
    <w:p w14:paraId="4E11CAE4" w14:textId="1BA15B95" w:rsidR="00CF6EDA" w:rsidRPr="00B10685" w:rsidRDefault="00CF6EDA" w:rsidP="00B10685">
      <w:pPr>
        <w:tabs>
          <w:tab w:val="left" w:pos="2604"/>
        </w:tabs>
        <w:rPr>
          <w:rFonts w:ascii="Arial" w:hAnsi="Arial" w:cs="Arial"/>
        </w:rPr>
      </w:pPr>
      <w:r w:rsidRPr="00B10685">
        <w:rPr>
          <w:rFonts w:ascii="Arial" w:hAnsi="Arial" w:cs="Arial"/>
        </w:rPr>
        <w:tab/>
      </w:r>
    </w:p>
    <w:sectPr w:rsidR="00CF6EDA" w:rsidRPr="00B10685" w:rsidSect="00E0088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134" w:right="567" w:bottom="567" w:left="1134" w:header="567" w:footer="53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78ADB" w14:textId="77777777" w:rsidR="009B096D" w:rsidRDefault="009B096D">
      <w:r>
        <w:separator/>
      </w:r>
    </w:p>
  </w:endnote>
  <w:endnote w:type="continuationSeparator" w:id="0">
    <w:p w14:paraId="63FABB36" w14:textId="77777777" w:rsidR="009B096D" w:rsidRDefault="009B0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fficina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BCOfficina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utiger-Roman"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4E43A" w14:textId="77777777" w:rsidR="00C6262A" w:rsidRDefault="00C6262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EF210" w14:textId="1D741BF0" w:rsidR="00F64E5B" w:rsidRPr="00562B82" w:rsidRDefault="00CF6EDA" w:rsidP="00410796">
    <w:pPr>
      <w:pStyle w:val="Fuzeile"/>
      <w:tabs>
        <w:tab w:val="clear" w:pos="4536"/>
        <w:tab w:val="clear" w:pos="9072"/>
        <w:tab w:val="center" w:pos="4962"/>
        <w:tab w:val="right" w:pos="9923"/>
      </w:tabs>
      <w:rPr>
        <w:rFonts w:ascii="Arial" w:hAnsi="Arial" w:cs="Arial"/>
        <w:szCs w:val="24"/>
      </w:rPr>
    </w:pPr>
    <w:r>
      <w:rPr>
        <w:rFonts w:ascii="Arial" w:hAnsi="Arial" w:cs="Arial"/>
        <w:szCs w:val="24"/>
      </w:rPr>
      <w:t>4</w:t>
    </w:r>
    <w:r w:rsidR="00962D05">
      <w:rPr>
        <w:rFonts w:ascii="Arial" w:hAnsi="Arial" w:cs="Arial"/>
        <w:szCs w:val="24"/>
      </w:rPr>
      <w:t xml:space="preserve">AHEL </w:t>
    </w:r>
    <w:r>
      <w:rPr>
        <w:rFonts w:ascii="Arial" w:hAnsi="Arial" w:cs="Arial"/>
        <w:szCs w:val="24"/>
      </w:rPr>
      <w:t>Grundner/Ihninger</w:t>
    </w:r>
    <w:r w:rsidR="00F64E5B" w:rsidRPr="00562B82">
      <w:rPr>
        <w:rFonts w:ascii="Arial" w:hAnsi="Arial" w:cs="Arial"/>
        <w:szCs w:val="24"/>
      </w:rPr>
      <w:tab/>
    </w:r>
    <w:r w:rsidR="00F64E5B" w:rsidRPr="00562B82">
      <w:rPr>
        <w:rFonts w:ascii="Arial" w:hAnsi="Arial" w:cs="Arial"/>
        <w:szCs w:val="24"/>
      </w:rPr>
      <w:fldChar w:fldCharType="begin"/>
    </w:r>
    <w:r w:rsidR="00F64E5B" w:rsidRPr="00562B82">
      <w:rPr>
        <w:rFonts w:ascii="Arial" w:hAnsi="Arial" w:cs="Arial"/>
        <w:szCs w:val="24"/>
      </w:rPr>
      <w:instrText xml:space="preserve"> DATE \@ "d.M.yyyy" </w:instrText>
    </w:r>
    <w:r w:rsidR="00F64E5B" w:rsidRPr="00562B82">
      <w:rPr>
        <w:rFonts w:ascii="Arial" w:hAnsi="Arial" w:cs="Arial"/>
        <w:szCs w:val="24"/>
      </w:rPr>
      <w:fldChar w:fldCharType="separate"/>
    </w:r>
    <w:r w:rsidR="00B10685">
      <w:rPr>
        <w:rFonts w:ascii="Arial" w:hAnsi="Arial" w:cs="Arial"/>
        <w:noProof/>
        <w:szCs w:val="24"/>
      </w:rPr>
      <w:t>20.6.2022</w:t>
    </w:r>
    <w:r w:rsidR="00F64E5B" w:rsidRPr="00562B82">
      <w:rPr>
        <w:rFonts w:ascii="Arial" w:hAnsi="Arial" w:cs="Arial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7A669" w14:textId="77777777" w:rsidR="00F64E5B" w:rsidRDefault="00F64E5B" w:rsidP="00195D94">
    <w:pPr>
      <w:pStyle w:val="Fuzeile"/>
    </w:pPr>
    <w:r>
      <w:rPr>
        <w:rFonts w:ascii="Comic Sans MS" w:hAnsi="Comic Sans MS"/>
      </w:rPr>
      <w:tab/>
      <w:t xml:space="preserve">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A334A" w14:textId="77777777" w:rsidR="009B096D" w:rsidRDefault="009B096D">
      <w:r>
        <w:separator/>
      </w:r>
    </w:p>
  </w:footnote>
  <w:footnote w:type="continuationSeparator" w:id="0">
    <w:p w14:paraId="0C229110" w14:textId="77777777" w:rsidR="009B096D" w:rsidRDefault="009B0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C3E4B" w14:textId="77777777" w:rsidR="00C6262A" w:rsidRDefault="00C6262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90715" w14:textId="2115286A" w:rsidR="00F64E5B" w:rsidRPr="00962D05" w:rsidRDefault="00713198" w:rsidP="00962D05">
    <w:pPr>
      <w:pStyle w:val="Kopfzeile"/>
      <w:ind w:left="7371"/>
      <w:jc w:val="center"/>
      <w:rPr>
        <w:rFonts w:ascii="Arial" w:hAnsi="Arial" w:cs="Arial"/>
        <w:szCs w:val="24"/>
      </w:rPr>
    </w:pPr>
    <w:r w:rsidRPr="00713198">
      <w:rPr>
        <w:rFonts w:ascii="Arial" w:hAnsi="Arial" w:cs="Arial"/>
        <w:noProof/>
        <w:szCs w:val="24"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 wp14:anchorId="52FC9FC1" wp14:editId="244A0AE2">
              <wp:simplePos x="0" y="0"/>
              <wp:positionH relativeFrom="margin">
                <wp:align>center</wp:align>
              </wp:positionH>
              <wp:positionV relativeFrom="paragraph">
                <wp:posOffset>116205</wp:posOffset>
              </wp:positionV>
              <wp:extent cx="2749550" cy="1404620"/>
              <wp:effectExtent l="0" t="0" r="12700" b="1016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95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781643" w14:textId="299CDCD9" w:rsidR="00713198" w:rsidRPr="00A30E39" w:rsidRDefault="00713198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70C0"/>
                            </w:rPr>
                          </w:pPr>
                          <w:r w:rsidRPr="00A30E39">
                            <w:rPr>
                              <w:rFonts w:ascii="Arial" w:hAnsi="Arial" w:cs="Arial"/>
                              <w:b/>
                              <w:bCs/>
                              <w:color w:val="0070C0"/>
                            </w:rPr>
                            <w:t>Elektronik Technische In</w:t>
                          </w:r>
                          <w:r w:rsidR="00A30E39" w:rsidRPr="00A30E39">
                            <w:rPr>
                              <w:rFonts w:ascii="Arial" w:hAnsi="Arial" w:cs="Arial"/>
                              <w:b/>
                              <w:bCs/>
                              <w:color w:val="0070C0"/>
                            </w:rPr>
                            <w:t>formatik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2FC9FC1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0;margin-top:9.15pt;width:216.5pt;height:110.6pt;z-index:2516608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">
              <v:textbox style="mso-fit-shape-to-text:t">
                <w:txbxContent>
                  <w:p w14:paraId="56781643" w14:textId="299CDCD9" w:rsidR="00713198" w:rsidRPr="00A30E39" w:rsidRDefault="00713198">
                    <w:pPr>
                      <w:rPr>
                        <w:rFonts w:ascii="Arial" w:hAnsi="Arial" w:cs="Arial"/>
                        <w:b/>
                        <w:bCs/>
                        <w:color w:val="0070C0"/>
                      </w:rPr>
                    </w:pPr>
                    <w:r w:rsidRPr="00A30E39">
                      <w:rPr>
                        <w:rFonts w:ascii="Arial" w:hAnsi="Arial" w:cs="Arial"/>
                        <w:b/>
                        <w:bCs/>
                        <w:color w:val="0070C0"/>
                      </w:rPr>
                      <w:t>Elektronik Technische In</w:t>
                    </w:r>
                    <w:r w:rsidR="00A30E39" w:rsidRPr="00A30E39">
                      <w:rPr>
                        <w:rFonts w:ascii="Arial" w:hAnsi="Arial" w:cs="Arial"/>
                        <w:b/>
                        <w:bCs/>
                        <w:color w:val="0070C0"/>
                      </w:rPr>
                      <w:t>formatik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B23A3">
      <w:rPr>
        <w:rFonts w:ascii="Arial" w:hAnsi="Arial" w:cs="Arial"/>
        <w:noProof/>
        <w:szCs w:val="24"/>
        <w:lang w:val="de-AT" w:eastAsia="de-AT"/>
      </w:rPr>
      <w:drawing>
        <wp:anchor distT="0" distB="0" distL="114300" distR="114300" simplePos="0" relativeHeight="251658752" behindDoc="0" locked="0" layoutInCell="1" allowOverlap="1" wp14:anchorId="68262D8E" wp14:editId="266EE98F">
          <wp:simplePos x="0" y="0"/>
          <wp:positionH relativeFrom="column">
            <wp:posOffset>13335</wp:posOffset>
          </wp:positionH>
          <wp:positionV relativeFrom="paragraph">
            <wp:posOffset>1905</wp:posOffset>
          </wp:positionV>
          <wp:extent cx="1487208" cy="504825"/>
          <wp:effectExtent l="0" t="0" r="0" b="0"/>
          <wp:wrapNone/>
          <wp:docPr id="14" name="Bild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HTL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96436" cy="5079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67066">
      <w:rPr>
        <w:rFonts w:ascii="Arial" w:hAnsi="Arial" w:cs="Arial"/>
        <w:noProof/>
        <w:szCs w:val="24"/>
        <w:lang w:val="de-AT" w:eastAsia="de-AT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03C7208" wp14:editId="1EDFC590">
              <wp:simplePos x="0" y="0"/>
              <wp:positionH relativeFrom="column">
                <wp:posOffset>-17780</wp:posOffset>
              </wp:positionH>
              <wp:positionV relativeFrom="paragraph">
                <wp:posOffset>-33655</wp:posOffset>
              </wp:positionV>
              <wp:extent cx="6501130" cy="57531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1130" cy="57531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DFC6EF" id="Rectangle 5" o:spid="_x0000_s1026" style="position:absolute;margin-left:-1.4pt;margin-top:-2.65pt;width:511.9pt;height:45.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" fillcolor="#ddd" stroked="f"/>
          </w:pict>
        </mc:Fallback>
      </mc:AlternateContent>
    </w:r>
    <w:r w:rsidR="00EA5DC7">
      <w:rPr>
        <w:rFonts w:ascii="Arial" w:hAnsi="Arial" w:cs="Arial"/>
        <w:szCs w:val="24"/>
      </w:rPr>
      <w:t>HWEP</w:t>
    </w:r>
    <w:r w:rsidR="00962D05">
      <w:rPr>
        <w:rFonts w:ascii="Arial" w:hAnsi="Arial" w:cs="Arial"/>
        <w:szCs w:val="24"/>
      </w:rPr>
      <w:br/>
    </w:r>
    <w:proofErr w:type="spellStart"/>
    <w:r w:rsidR="006B0B96">
      <w:rPr>
        <w:rFonts w:ascii="Arial" w:hAnsi="Arial" w:cs="Arial"/>
        <w:szCs w:val="24"/>
      </w:rPr>
      <w:t>Sequencer</w:t>
    </w:r>
    <w:proofErr w:type="spellEnd"/>
  </w:p>
  <w:p w14:paraId="55E18453" w14:textId="36FFC1A6" w:rsidR="00F64E5B" w:rsidRPr="00562B82" w:rsidRDefault="00C6262A" w:rsidP="00962D05">
    <w:pPr>
      <w:pStyle w:val="Kopfzeile"/>
      <w:ind w:left="7371"/>
      <w:jc w:val="center"/>
      <w:rPr>
        <w:rFonts w:ascii="Arial" w:hAnsi="Arial" w:cs="Arial"/>
        <w:sz w:val="20"/>
      </w:rPr>
    </w:pPr>
    <w:r>
      <w:rPr>
        <w:rFonts w:ascii="Arial" w:hAnsi="Arial" w:cs="Arial"/>
        <w:szCs w:val="24"/>
      </w:rPr>
      <w:t>Inhaltsverzeichnis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C5C83" w14:textId="77777777" w:rsidR="00C6262A" w:rsidRDefault="00C6262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0" type="#_x0000_t75" style="width:11.25pt;height:11.25pt" o:bullet="t">
        <v:imagedata r:id="rId1" o:title="mso2F"/>
      </v:shape>
    </w:pict>
  </w:numPicBullet>
  <w:abstractNum w:abstractNumId="0" w15:restartNumberingAfterBreak="0">
    <w:nsid w:val="FFFFFF7C"/>
    <w:multiLevelType w:val="singleLevel"/>
    <w:tmpl w:val="173E09C2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AA23980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8E01B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8E873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9CD414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40099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3CF43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36E61C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301C7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FEE49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D0973"/>
    <w:multiLevelType w:val="hybridMultilevel"/>
    <w:tmpl w:val="6E94B2B4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155C20"/>
    <w:multiLevelType w:val="hybridMultilevel"/>
    <w:tmpl w:val="F0848D20"/>
    <w:lvl w:ilvl="0" w:tplc="0C07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7673B1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09C31DF9"/>
    <w:multiLevelType w:val="hybridMultilevel"/>
    <w:tmpl w:val="8C9CDF82"/>
    <w:lvl w:ilvl="0" w:tplc="0407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A5214D3"/>
    <w:multiLevelType w:val="multilevel"/>
    <w:tmpl w:val="C624D6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 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0A7E3B17"/>
    <w:multiLevelType w:val="hybridMultilevel"/>
    <w:tmpl w:val="E2A696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605199"/>
    <w:multiLevelType w:val="multilevel"/>
    <w:tmpl w:val="0C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0E760A17"/>
    <w:multiLevelType w:val="multilevel"/>
    <w:tmpl w:val="C624D6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 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 w15:restartNumberingAfterBreak="0">
    <w:nsid w:val="118836CB"/>
    <w:multiLevelType w:val="hybridMultilevel"/>
    <w:tmpl w:val="6D468700"/>
    <w:lvl w:ilvl="0" w:tplc="0C07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1959EA"/>
    <w:multiLevelType w:val="hybridMultilevel"/>
    <w:tmpl w:val="400C8F96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6A318A5"/>
    <w:multiLevelType w:val="hybridMultilevel"/>
    <w:tmpl w:val="E82EA974"/>
    <w:lvl w:ilvl="0" w:tplc="1568B9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CEF41B5"/>
    <w:multiLevelType w:val="hybridMultilevel"/>
    <w:tmpl w:val="1EAADD42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0033FD5"/>
    <w:multiLevelType w:val="multilevel"/>
    <w:tmpl w:val="04070023"/>
    <w:lvl w:ilvl="0">
      <w:start w:val="1"/>
      <w:numFmt w:val="upperRoman"/>
      <w:pStyle w:val="berschrift1"/>
      <w:lvlText w:val="Artikel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berschrift2"/>
      <w:isLgl/>
      <w:lvlText w:val="Abschnitt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pStyle w:val="berschrift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berschrift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berschrift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berschrift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berschrift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berschrift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berschrift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 w15:restartNumberingAfterBreak="0">
    <w:nsid w:val="25060D58"/>
    <w:multiLevelType w:val="multilevel"/>
    <w:tmpl w:val="C624D6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 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 w15:restartNumberingAfterBreak="0">
    <w:nsid w:val="278727A5"/>
    <w:multiLevelType w:val="hybridMultilevel"/>
    <w:tmpl w:val="2158B7CC"/>
    <w:lvl w:ilvl="0" w:tplc="0407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5" w15:restartNumberingAfterBreak="0">
    <w:nsid w:val="28894E5E"/>
    <w:multiLevelType w:val="hybridMultilevel"/>
    <w:tmpl w:val="566CEB14"/>
    <w:lvl w:ilvl="0" w:tplc="A2A632D4">
      <w:start w:val="1"/>
      <w:numFmt w:val="ordin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2A80610"/>
    <w:multiLevelType w:val="multilevel"/>
    <w:tmpl w:val="3F089682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7" w15:restartNumberingAfterBreak="0">
    <w:nsid w:val="33522175"/>
    <w:multiLevelType w:val="hybridMultilevel"/>
    <w:tmpl w:val="14764C0E"/>
    <w:lvl w:ilvl="0" w:tplc="0C07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2100695C">
      <w:start w:val="5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eastAsia="Times New Roman" w:hAnsi="Times New Roman" w:cs="Times New Roman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63B263E"/>
    <w:multiLevelType w:val="hybridMultilevel"/>
    <w:tmpl w:val="9E5A91C8"/>
    <w:lvl w:ilvl="0" w:tplc="04070005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387E7CFC"/>
    <w:multiLevelType w:val="hybridMultilevel"/>
    <w:tmpl w:val="59962FEC"/>
    <w:lvl w:ilvl="0" w:tplc="0C07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DD71487"/>
    <w:multiLevelType w:val="multilevel"/>
    <w:tmpl w:val="836A1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1" w15:restartNumberingAfterBreak="0">
    <w:nsid w:val="4005388D"/>
    <w:multiLevelType w:val="multilevel"/>
    <w:tmpl w:val="523C3E14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415C263E"/>
    <w:multiLevelType w:val="multilevel"/>
    <w:tmpl w:val="E850E5F4"/>
    <w:lvl w:ilvl="0">
      <w:start w:val="1"/>
      <w:numFmt w:val="ordin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B2C2341"/>
    <w:multiLevelType w:val="hybridMultilevel"/>
    <w:tmpl w:val="726038F4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4921987"/>
    <w:multiLevelType w:val="hybridMultilevel"/>
    <w:tmpl w:val="B6F09C1C"/>
    <w:lvl w:ilvl="0" w:tplc="85B02F36"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55A31EB2"/>
    <w:multiLevelType w:val="hybridMultilevel"/>
    <w:tmpl w:val="7AC689DA"/>
    <w:lvl w:ilvl="0" w:tplc="0C07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6CD4BF8"/>
    <w:multiLevelType w:val="multilevel"/>
    <w:tmpl w:val="836A1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7" w15:restartNumberingAfterBreak="0">
    <w:nsid w:val="5B1E6745"/>
    <w:multiLevelType w:val="hybridMultilevel"/>
    <w:tmpl w:val="3F089682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8" w15:restartNumberingAfterBreak="0">
    <w:nsid w:val="5E6178D4"/>
    <w:multiLevelType w:val="multilevel"/>
    <w:tmpl w:val="6D46870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4A5547"/>
    <w:multiLevelType w:val="multilevel"/>
    <w:tmpl w:val="0C07001F"/>
    <w:numStyleLink w:val="111111"/>
  </w:abstractNum>
  <w:abstractNum w:abstractNumId="40" w15:restartNumberingAfterBreak="0">
    <w:nsid w:val="607F23A1"/>
    <w:multiLevelType w:val="hybridMultilevel"/>
    <w:tmpl w:val="0DF60A00"/>
    <w:lvl w:ilvl="0" w:tplc="0C07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CB61DD"/>
    <w:multiLevelType w:val="hybridMultilevel"/>
    <w:tmpl w:val="37AAD698"/>
    <w:lvl w:ilvl="0" w:tplc="0C07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42" w15:restartNumberingAfterBreak="0">
    <w:nsid w:val="76321ECC"/>
    <w:multiLevelType w:val="hybridMultilevel"/>
    <w:tmpl w:val="7C5A1858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72E6204"/>
    <w:multiLevelType w:val="hybridMultilevel"/>
    <w:tmpl w:val="E850E5F4"/>
    <w:lvl w:ilvl="0" w:tplc="A2A632D4">
      <w:start w:val="1"/>
      <w:numFmt w:val="ordin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7E559C9"/>
    <w:multiLevelType w:val="multilevel"/>
    <w:tmpl w:val="73445798"/>
    <w:lvl w:ilvl="0">
      <w:start w:val="4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4"/>
        </w:tabs>
        <w:ind w:left="1144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45" w15:restartNumberingAfterBreak="0">
    <w:nsid w:val="7A3932EB"/>
    <w:multiLevelType w:val="hybridMultilevel"/>
    <w:tmpl w:val="1DCA3AD0"/>
    <w:lvl w:ilvl="0" w:tplc="1568B9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152957">
    <w:abstractNumId w:val="17"/>
  </w:num>
  <w:num w:numId="2" w16cid:durableId="971980548">
    <w:abstractNumId w:val="33"/>
  </w:num>
  <w:num w:numId="3" w16cid:durableId="394014645">
    <w:abstractNumId w:val="21"/>
  </w:num>
  <w:num w:numId="4" w16cid:durableId="100033338">
    <w:abstractNumId w:val="19"/>
  </w:num>
  <w:num w:numId="5" w16cid:durableId="22094470">
    <w:abstractNumId w:val="42"/>
  </w:num>
  <w:num w:numId="6" w16cid:durableId="1853956046">
    <w:abstractNumId w:val="28"/>
  </w:num>
  <w:num w:numId="7" w16cid:durableId="1207134661">
    <w:abstractNumId w:val="10"/>
  </w:num>
  <w:num w:numId="8" w16cid:durableId="493911041">
    <w:abstractNumId w:val="13"/>
  </w:num>
  <w:num w:numId="9" w16cid:durableId="1349990085">
    <w:abstractNumId w:val="24"/>
  </w:num>
  <w:num w:numId="10" w16cid:durableId="23795690">
    <w:abstractNumId w:val="31"/>
  </w:num>
  <w:num w:numId="11" w16cid:durableId="496576787">
    <w:abstractNumId w:val="27"/>
  </w:num>
  <w:num w:numId="12" w16cid:durableId="2134789307">
    <w:abstractNumId w:val="11"/>
  </w:num>
  <w:num w:numId="13" w16cid:durableId="1707900687">
    <w:abstractNumId w:val="40"/>
  </w:num>
  <w:num w:numId="14" w16cid:durableId="905531887">
    <w:abstractNumId w:val="41"/>
  </w:num>
  <w:num w:numId="15" w16cid:durableId="406850457">
    <w:abstractNumId w:val="16"/>
  </w:num>
  <w:num w:numId="16" w16cid:durableId="577206447">
    <w:abstractNumId w:val="29"/>
  </w:num>
  <w:num w:numId="17" w16cid:durableId="1650206761">
    <w:abstractNumId w:val="18"/>
  </w:num>
  <w:num w:numId="18" w16cid:durableId="140847217">
    <w:abstractNumId w:val="35"/>
  </w:num>
  <w:num w:numId="19" w16cid:durableId="229273332">
    <w:abstractNumId w:val="38"/>
  </w:num>
  <w:num w:numId="20" w16cid:durableId="1960332315">
    <w:abstractNumId w:val="9"/>
  </w:num>
  <w:num w:numId="21" w16cid:durableId="334193388">
    <w:abstractNumId w:val="7"/>
  </w:num>
  <w:num w:numId="22" w16cid:durableId="2081057875">
    <w:abstractNumId w:val="6"/>
  </w:num>
  <w:num w:numId="23" w16cid:durableId="911233976">
    <w:abstractNumId w:val="5"/>
  </w:num>
  <w:num w:numId="24" w16cid:durableId="1649482543">
    <w:abstractNumId w:val="4"/>
  </w:num>
  <w:num w:numId="25" w16cid:durableId="642735085">
    <w:abstractNumId w:val="8"/>
  </w:num>
  <w:num w:numId="26" w16cid:durableId="1390957909">
    <w:abstractNumId w:val="3"/>
  </w:num>
  <w:num w:numId="27" w16cid:durableId="142042398">
    <w:abstractNumId w:val="2"/>
  </w:num>
  <w:num w:numId="28" w16cid:durableId="2093306979">
    <w:abstractNumId w:val="1"/>
  </w:num>
  <w:num w:numId="29" w16cid:durableId="1268805362">
    <w:abstractNumId w:val="0"/>
  </w:num>
  <w:num w:numId="30" w16cid:durableId="1510025757">
    <w:abstractNumId w:val="39"/>
  </w:num>
  <w:num w:numId="31" w16cid:durableId="1845512926">
    <w:abstractNumId w:val="30"/>
  </w:num>
  <w:num w:numId="32" w16cid:durableId="976497171">
    <w:abstractNumId w:val="25"/>
  </w:num>
  <w:num w:numId="33" w16cid:durableId="1426462666">
    <w:abstractNumId w:val="43"/>
  </w:num>
  <w:num w:numId="34" w16cid:durableId="1300959261">
    <w:abstractNumId w:val="32"/>
  </w:num>
  <w:num w:numId="35" w16cid:durableId="1589775297">
    <w:abstractNumId w:val="37"/>
  </w:num>
  <w:num w:numId="36" w16cid:durableId="1009986770">
    <w:abstractNumId w:val="26"/>
  </w:num>
  <w:num w:numId="37" w16cid:durableId="870990614">
    <w:abstractNumId w:val="44"/>
  </w:num>
  <w:num w:numId="38" w16cid:durableId="584532504">
    <w:abstractNumId w:val="36"/>
  </w:num>
  <w:num w:numId="39" w16cid:durableId="1387997127">
    <w:abstractNumId w:val="23"/>
  </w:num>
  <w:num w:numId="40" w16cid:durableId="1571620127">
    <w:abstractNumId w:val="12"/>
  </w:num>
  <w:num w:numId="41" w16cid:durableId="570970866">
    <w:abstractNumId w:val="22"/>
  </w:num>
  <w:num w:numId="42" w16cid:durableId="630553006">
    <w:abstractNumId w:val="14"/>
  </w:num>
  <w:num w:numId="43" w16cid:durableId="1864632137">
    <w:abstractNumId w:val="34"/>
  </w:num>
  <w:num w:numId="44" w16cid:durableId="1572961933">
    <w:abstractNumId w:val="15"/>
  </w:num>
  <w:num w:numId="45" w16cid:durableId="1571187725">
    <w:abstractNumId w:val="20"/>
  </w:num>
  <w:num w:numId="46" w16cid:durableId="62145506">
    <w:abstractNumId w:val="4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DE" w:vendorID="9" w:dllVersion="512" w:checkStyle="0"/>
  <w:activeWritingStyle w:appName="MSWord" w:lang="it-IT" w:vendorID="3" w:dllVersion="517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eaeaea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C7"/>
    <w:rsid w:val="000027E3"/>
    <w:rsid w:val="00005F7F"/>
    <w:rsid w:val="000068C3"/>
    <w:rsid w:val="00014005"/>
    <w:rsid w:val="000147AD"/>
    <w:rsid w:val="00017B8C"/>
    <w:rsid w:val="00017EEF"/>
    <w:rsid w:val="00021E5C"/>
    <w:rsid w:val="0002283A"/>
    <w:rsid w:val="00024050"/>
    <w:rsid w:val="00024E35"/>
    <w:rsid w:val="00033C84"/>
    <w:rsid w:val="00034A91"/>
    <w:rsid w:val="00041050"/>
    <w:rsid w:val="00046E4D"/>
    <w:rsid w:val="00065663"/>
    <w:rsid w:val="00072332"/>
    <w:rsid w:val="00072E2B"/>
    <w:rsid w:val="00073991"/>
    <w:rsid w:val="000753B8"/>
    <w:rsid w:val="00076CE0"/>
    <w:rsid w:val="00091BA9"/>
    <w:rsid w:val="00093665"/>
    <w:rsid w:val="00097007"/>
    <w:rsid w:val="000A27A7"/>
    <w:rsid w:val="000A7667"/>
    <w:rsid w:val="000B6C76"/>
    <w:rsid w:val="000B731D"/>
    <w:rsid w:val="000C08C0"/>
    <w:rsid w:val="000C4FF1"/>
    <w:rsid w:val="000C566C"/>
    <w:rsid w:val="000C66AE"/>
    <w:rsid w:val="000C6845"/>
    <w:rsid w:val="000C7490"/>
    <w:rsid w:val="000C7CCD"/>
    <w:rsid w:val="000D0357"/>
    <w:rsid w:val="000D11EF"/>
    <w:rsid w:val="000D4AE9"/>
    <w:rsid w:val="000D4E41"/>
    <w:rsid w:val="000D5B5F"/>
    <w:rsid w:val="000E08E9"/>
    <w:rsid w:val="000E314F"/>
    <w:rsid w:val="000E43A4"/>
    <w:rsid w:val="000F0590"/>
    <w:rsid w:val="000F0908"/>
    <w:rsid w:val="000F0FD3"/>
    <w:rsid w:val="000F3F06"/>
    <w:rsid w:val="001004CB"/>
    <w:rsid w:val="0010329C"/>
    <w:rsid w:val="00105AA8"/>
    <w:rsid w:val="00110B2D"/>
    <w:rsid w:val="00113F8F"/>
    <w:rsid w:val="00114121"/>
    <w:rsid w:val="0011463B"/>
    <w:rsid w:val="00116FAA"/>
    <w:rsid w:val="00121F7D"/>
    <w:rsid w:val="001272BC"/>
    <w:rsid w:val="001274BD"/>
    <w:rsid w:val="0012767A"/>
    <w:rsid w:val="001306E5"/>
    <w:rsid w:val="001413ED"/>
    <w:rsid w:val="00144DC2"/>
    <w:rsid w:val="00157008"/>
    <w:rsid w:val="001573A6"/>
    <w:rsid w:val="001577A2"/>
    <w:rsid w:val="001638BD"/>
    <w:rsid w:val="00166540"/>
    <w:rsid w:val="001700D3"/>
    <w:rsid w:val="00174E91"/>
    <w:rsid w:val="00176FA4"/>
    <w:rsid w:val="00184A37"/>
    <w:rsid w:val="0018500B"/>
    <w:rsid w:val="00191CCA"/>
    <w:rsid w:val="001952A3"/>
    <w:rsid w:val="00195D94"/>
    <w:rsid w:val="001A0721"/>
    <w:rsid w:val="001A1F8E"/>
    <w:rsid w:val="001A21F5"/>
    <w:rsid w:val="001A3C06"/>
    <w:rsid w:val="001A7CA2"/>
    <w:rsid w:val="001B2842"/>
    <w:rsid w:val="001C1F3B"/>
    <w:rsid w:val="001C2B72"/>
    <w:rsid w:val="001D607A"/>
    <w:rsid w:val="001E1064"/>
    <w:rsid w:val="001E1F93"/>
    <w:rsid w:val="001E2B1F"/>
    <w:rsid w:val="001E2DA2"/>
    <w:rsid w:val="001E4B34"/>
    <w:rsid w:val="001F20C9"/>
    <w:rsid w:val="001F514F"/>
    <w:rsid w:val="002008EF"/>
    <w:rsid w:val="002050B2"/>
    <w:rsid w:val="00215486"/>
    <w:rsid w:val="00223C6F"/>
    <w:rsid w:val="002248C4"/>
    <w:rsid w:val="00226575"/>
    <w:rsid w:val="00226AF0"/>
    <w:rsid w:val="00230961"/>
    <w:rsid w:val="00237F3B"/>
    <w:rsid w:val="00242463"/>
    <w:rsid w:val="00243AD1"/>
    <w:rsid w:val="00244D22"/>
    <w:rsid w:val="00244E4C"/>
    <w:rsid w:val="00245537"/>
    <w:rsid w:val="00250E61"/>
    <w:rsid w:val="00257214"/>
    <w:rsid w:val="002737AD"/>
    <w:rsid w:val="00281599"/>
    <w:rsid w:val="002863E8"/>
    <w:rsid w:val="002A3224"/>
    <w:rsid w:val="002B251F"/>
    <w:rsid w:val="002B69A0"/>
    <w:rsid w:val="002B7FC2"/>
    <w:rsid w:val="002C2A49"/>
    <w:rsid w:val="002C3A88"/>
    <w:rsid w:val="002C4299"/>
    <w:rsid w:val="002C58CE"/>
    <w:rsid w:val="002C7475"/>
    <w:rsid w:val="002D415B"/>
    <w:rsid w:val="002D47C5"/>
    <w:rsid w:val="002D4987"/>
    <w:rsid w:val="002E19BC"/>
    <w:rsid w:val="002E3D36"/>
    <w:rsid w:val="002E3D38"/>
    <w:rsid w:val="002E6421"/>
    <w:rsid w:val="002F3AFB"/>
    <w:rsid w:val="002F4EA5"/>
    <w:rsid w:val="002F5C1F"/>
    <w:rsid w:val="002F6572"/>
    <w:rsid w:val="00303016"/>
    <w:rsid w:val="00304FE2"/>
    <w:rsid w:val="00310693"/>
    <w:rsid w:val="00311EDD"/>
    <w:rsid w:val="00313F1C"/>
    <w:rsid w:val="0031489E"/>
    <w:rsid w:val="00322442"/>
    <w:rsid w:val="00324994"/>
    <w:rsid w:val="00330DE1"/>
    <w:rsid w:val="00334CFC"/>
    <w:rsid w:val="003428FB"/>
    <w:rsid w:val="00342D31"/>
    <w:rsid w:val="00353A76"/>
    <w:rsid w:val="00356805"/>
    <w:rsid w:val="003626B6"/>
    <w:rsid w:val="00365493"/>
    <w:rsid w:val="00366796"/>
    <w:rsid w:val="00366DB3"/>
    <w:rsid w:val="00372C7C"/>
    <w:rsid w:val="0037435F"/>
    <w:rsid w:val="003775CC"/>
    <w:rsid w:val="00392C0D"/>
    <w:rsid w:val="00392C94"/>
    <w:rsid w:val="00393955"/>
    <w:rsid w:val="003954F6"/>
    <w:rsid w:val="003A0A43"/>
    <w:rsid w:val="003A20C4"/>
    <w:rsid w:val="003A638C"/>
    <w:rsid w:val="003A6637"/>
    <w:rsid w:val="003B6BD1"/>
    <w:rsid w:val="003D056E"/>
    <w:rsid w:val="003D446D"/>
    <w:rsid w:val="003D4776"/>
    <w:rsid w:val="003E13F3"/>
    <w:rsid w:val="003E2B73"/>
    <w:rsid w:val="003F4DCC"/>
    <w:rsid w:val="003F6E84"/>
    <w:rsid w:val="004002DB"/>
    <w:rsid w:val="00406547"/>
    <w:rsid w:val="00410796"/>
    <w:rsid w:val="00415ECD"/>
    <w:rsid w:val="004171B5"/>
    <w:rsid w:val="00417BBE"/>
    <w:rsid w:val="00420C0B"/>
    <w:rsid w:val="00422A91"/>
    <w:rsid w:val="00423977"/>
    <w:rsid w:val="00423A16"/>
    <w:rsid w:val="00430039"/>
    <w:rsid w:val="00432C03"/>
    <w:rsid w:val="00436D98"/>
    <w:rsid w:val="00440DA6"/>
    <w:rsid w:val="00442DAD"/>
    <w:rsid w:val="004451FA"/>
    <w:rsid w:val="00447E16"/>
    <w:rsid w:val="004525D3"/>
    <w:rsid w:val="00456436"/>
    <w:rsid w:val="004608F7"/>
    <w:rsid w:val="00462CBB"/>
    <w:rsid w:val="004649F8"/>
    <w:rsid w:val="00471B69"/>
    <w:rsid w:val="004806DF"/>
    <w:rsid w:val="00481C35"/>
    <w:rsid w:val="00481E01"/>
    <w:rsid w:val="0048218A"/>
    <w:rsid w:val="004956C3"/>
    <w:rsid w:val="004978FD"/>
    <w:rsid w:val="00497959"/>
    <w:rsid w:val="004B222E"/>
    <w:rsid w:val="004C29E4"/>
    <w:rsid w:val="004C7470"/>
    <w:rsid w:val="004C7A62"/>
    <w:rsid w:val="004D20C8"/>
    <w:rsid w:val="004D23F4"/>
    <w:rsid w:val="004D6282"/>
    <w:rsid w:val="004F0B1B"/>
    <w:rsid w:val="004F289D"/>
    <w:rsid w:val="004F67F7"/>
    <w:rsid w:val="004F79E9"/>
    <w:rsid w:val="005058FC"/>
    <w:rsid w:val="005061BC"/>
    <w:rsid w:val="00510F0C"/>
    <w:rsid w:val="005147CC"/>
    <w:rsid w:val="00516ACC"/>
    <w:rsid w:val="00524555"/>
    <w:rsid w:val="00525855"/>
    <w:rsid w:val="00534EF8"/>
    <w:rsid w:val="005358C9"/>
    <w:rsid w:val="00542E7D"/>
    <w:rsid w:val="005459CE"/>
    <w:rsid w:val="00547E3F"/>
    <w:rsid w:val="0055406D"/>
    <w:rsid w:val="00555270"/>
    <w:rsid w:val="0055560F"/>
    <w:rsid w:val="005564A8"/>
    <w:rsid w:val="00557D03"/>
    <w:rsid w:val="005614C6"/>
    <w:rsid w:val="00562B82"/>
    <w:rsid w:val="005636CF"/>
    <w:rsid w:val="00563F32"/>
    <w:rsid w:val="005664CF"/>
    <w:rsid w:val="00567E0D"/>
    <w:rsid w:val="005732F2"/>
    <w:rsid w:val="00582CB1"/>
    <w:rsid w:val="00582D0A"/>
    <w:rsid w:val="0058395B"/>
    <w:rsid w:val="00584164"/>
    <w:rsid w:val="0058781F"/>
    <w:rsid w:val="005930F5"/>
    <w:rsid w:val="00593C54"/>
    <w:rsid w:val="00594BB8"/>
    <w:rsid w:val="00595CF5"/>
    <w:rsid w:val="005970E6"/>
    <w:rsid w:val="005A02CD"/>
    <w:rsid w:val="005A2A62"/>
    <w:rsid w:val="005A3670"/>
    <w:rsid w:val="005A6D01"/>
    <w:rsid w:val="005A6F7D"/>
    <w:rsid w:val="005B0CC3"/>
    <w:rsid w:val="005B3412"/>
    <w:rsid w:val="005C2D0E"/>
    <w:rsid w:val="005C3988"/>
    <w:rsid w:val="005C4A92"/>
    <w:rsid w:val="005D5900"/>
    <w:rsid w:val="005D62F1"/>
    <w:rsid w:val="005F0569"/>
    <w:rsid w:val="005F68D3"/>
    <w:rsid w:val="00600797"/>
    <w:rsid w:val="00600E63"/>
    <w:rsid w:val="00604C0E"/>
    <w:rsid w:val="006068E2"/>
    <w:rsid w:val="006110FE"/>
    <w:rsid w:val="00611511"/>
    <w:rsid w:val="00616C3C"/>
    <w:rsid w:val="00620754"/>
    <w:rsid w:val="00620A97"/>
    <w:rsid w:val="006303AE"/>
    <w:rsid w:val="006306A8"/>
    <w:rsid w:val="00630D29"/>
    <w:rsid w:val="00631B45"/>
    <w:rsid w:val="0063647D"/>
    <w:rsid w:val="00636D51"/>
    <w:rsid w:val="00637D5A"/>
    <w:rsid w:val="00641742"/>
    <w:rsid w:val="00643ACF"/>
    <w:rsid w:val="00645232"/>
    <w:rsid w:val="00654CD5"/>
    <w:rsid w:val="00662912"/>
    <w:rsid w:val="00666F29"/>
    <w:rsid w:val="00671DA4"/>
    <w:rsid w:val="006824AE"/>
    <w:rsid w:val="0068692A"/>
    <w:rsid w:val="006912CC"/>
    <w:rsid w:val="006913D9"/>
    <w:rsid w:val="00692183"/>
    <w:rsid w:val="0069394F"/>
    <w:rsid w:val="006954ED"/>
    <w:rsid w:val="006A15DC"/>
    <w:rsid w:val="006A1D89"/>
    <w:rsid w:val="006B018D"/>
    <w:rsid w:val="006B0B96"/>
    <w:rsid w:val="006B0CF6"/>
    <w:rsid w:val="006B1342"/>
    <w:rsid w:val="006C0806"/>
    <w:rsid w:val="006C5C64"/>
    <w:rsid w:val="006C7D5B"/>
    <w:rsid w:val="006D2C0D"/>
    <w:rsid w:val="006D38F5"/>
    <w:rsid w:val="006D5257"/>
    <w:rsid w:val="006D5457"/>
    <w:rsid w:val="006E6248"/>
    <w:rsid w:val="006E7649"/>
    <w:rsid w:val="006F1AA1"/>
    <w:rsid w:val="006F2C09"/>
    <w:rsid w:val="006F41A7"/>
    <w:rsid w:val="006F7ADA"/>
    <w:rsid w:val="00700287"/>
    <w:rsid w:val="007039DB"/>
    <w:rsid w:val="00710477"/>
    <w:rsid w:val="007116B9"/>
    <w:rsid w:val="00713198"/>
    <w:rsid w:val="0071385C"/>
    <w:rsid w:val="00715168"/>
    <w:rsid w:val="00715377"/>
    <w:rsid w:val="0072346A"/>
    <w:rsid w:val="00724828"/>
    <w:rsid w:val="00724E5D"/>
    <w:rsid w:val="00726B9B"/>
    <w:rsid w:val="00743B51"/>
    <w:rsid w:val="00747711"/>
    <w:rsid w:val="007532DB"/>
    <w:rsid w:val="00756C70"/>
    <w:rsid w:val="00764002"/>
    <w:rsid w:val="007658C1"/>
    <w:rsid w:val="00765B5A"/>
    <w:rsid w:val="00776917"/>
    <w:rsid w:val="007808B8"/>
    <w:rsid w:val="007868EA"/>
    <w:rsid w:val="007910F4"/>
    <w:rsid w:val="007924E4"/>
    <w:rsid w:val="00793ACA"/>
    <w:rsid w:val="00795DAC"/>
    <w:rsid w:val="00796180"/>
    <w:rsid w:val="007976AE"/>
    <w:rsid w:val="007A1D31"/>
    <w:rsid w:val="007A2804"/>
    <w:rsid w:val="007A4E06"/>
    <w:rsid w:val="007C15D3"/>
    <w:rsid w:val="007C247B"/>
    <w:rsid w:val="007C3043"/>
    <w:rsid w:val="007C4B7B"/>
    <w:rsid w:val="007C6B09"/>
    <w:rsid w:val="007D2665"/>
    <w:rsid w:val="007E15BB"/>
    <w:rsid w:val="007E7C72"/>
    <w:rsid w:val="007F1A9C"/>
    <w:rsid w:val="007F539B"/>
    <w:rsid w:val="008137B2"/>
    <w:rsid w:val="00840CF8"/>
    <w:rsid w:val="008443E0"/>
    <w:rsid w:val="00846254"/>
    <w:rsid w:val="0084775E"/>
    <w:rsid w:val="00853513"/>
    <w:rsid w:val="00860B89"/>
    <w:rsid w:val="00867388"/>
    <w:rsid w:val="00880FCD"/>
    <w:rsid w:val="00885FF1"/>
    <w:rsid w:val="00886E8E"/>
    <w:rsid w:val="00890A73"/>
    <w:rsid w:val="0089411A"/>
    <w:rsid w:val="008979D4"/>
    <w:rsid w:val="008A6C84"/>
    <w:rsid w:val="008D0A71"/>
    <w:rsid w:val="008D0D47"/>
    <w:rsid w:val="008D23D7"/>
    <w:rsid w:val="008E1FF5"/>
    <w:rsid w:val="008E3025"/>
    <w:rsid w:val="008F6150"/>
    <w:rsid w:val="008F71CA"/>
    <w:rsid w:val="00900597"/>
    <w:rsid w:val="00901CEC"/>
    <w:rsid w:val="00906351"/>
    <w:rsid w:val="009117AF"/>
    <w:rsid w:val="009133CF"/>
    <w:rsid w:val="00914D64"/>
    <w:rsid w:val="00922EA9"/>
    <w:rsid w:val="0092493D"/>
    <w:rsid w:val="00926CE1"/>
    <w:rsid w:val="00932C8C"/>
    <w:rsid w:val="00935386"/>
    <w:rsid w:val="0093797F"/>
    <w:rsid w:val="00946038"/>
    <w:rsid w:val="00951E54"/>
    <w:rsid w:val="00952A42"/>
    <w:rsid w:val="00952CF4"/>
    <w:rsid w:val="00957A8F"/>
    <w:rsid w:val="00957F55"/>
    <w:rsid w:val="0096020E"/>
    <w:rsid w:val="00961AA8"/>
    <w:rsid w:val="00962D05"/>
    <w:rsid w:val="009635B6"/>
    <w:rsid w:val="00977425"/>
    <w:rsid w:val="00982FF9"/>
    <w:rsid w:val="0098478B"/>
    <w:rsid w:val="00986304"/>
    <w:rsid w:val="009930F5"/>
    <w:rsid w:val="00993DAC"/>
    <w:rsid w:val="009A02F9"/>
    <w:rsid w:val="009A6108"/>
    <w:rsid w:val="009B096D"/>
    <w:rsid w:val="009B2F38"/>
    <w:rsid w:val="009B56C7"/>
    <w:rsid w:val="009B5EEB"/>
    <w:rsid w:val="009C26FF"/>
    <w:rsid w:val="009C46EC"/>
    <w:rsid w:val="009C782C"/>
    <w:rsid w:val="009D13D5"/>
    <w:rsid w:val="009D431F"/>
    <w:rsid w:val="009D6316"/>
    <w:rsid w:val="009E55EC"/>
    <w:rsid w:val="009E7D16"/>
    <w:rsid w:val="009F240B"/>
    <w:rsid w:val="009F4DB1"/>
    <w:rsid w:val="00A112AE"/>
    <w:rsid w:val="00A13B5A"/>
    <w:rsid w:val="00A15505"/>
    <w:rsid w:val="00A15698"/>
    <w:rsid w:val="00A26C48"/>
    <w:rsid w:val="00A30E39"/>
    <w:rsid w:val="00A32B11"/>
    <w:rsid w:val="00A33EA5"/>
    <w:rsid w:val="00A40876"/>
    <w:rsid w:val="00A457A3"/>
    <w:rsid w:val="00A45D6F"/>
    <w:rsid w:val="00A52036"/>
    <w:rsid w:val="00A64895"/>
    <w:rsid w:val="00A70BBF"/>
    <w:rsid w:val="00A76957"/>
    <w:rsid w:val="00A81279"/>
    <w:rsid w:val="00A853CC"/>
    <w:rsid w:val="00A91345"/>
    <w:rsid w:val="00A92129"/>
    <w:rsid w:val="00A921F8"/>
    <w:rsid w:val="00A92EF0"/>
    <w:rsid w:val="00A937DA"/>
    <w:rsid w:val="00A93B58"/>
    <w:rsid w:val="00A96DDC"/>
    <w:rsid w:val="00A975D1"/>
    <w:rsid w:val="00AA024D"/>
    <w:rsid w:val="00AA2326"/>
    <w:rsid w:val="00AA3544"/>
    <w:rsid w:val="00AA6B70"/>
    <w:rsid w:val="00AB1F77"/>
    <w:rsid w:val="00AB5C91"/>
    <w:rsid w:val="00AC2840"/>
    <w:rsid w:val="00AD288E"/>
    <w:rsid w:val="00AF261E"/>
    <w:rsid w:val="00AF320C"/>
    <w:rsid w:val="00AF3DB4"/>
    <w:rsid w:val="00AF6602"/>
    <w:rsid w:val="00B07041"/>
    <w:rsid w:val="00B10685"/>
    <w:rsid w:val="00B1155D"/>
    <w:rsid w:val="00B124B8"/>
    <w:rsid w:val="00B14FD8"/>
    <w:rsid w:val="00B20BBE"/>
    <w:rsid w:val="00B21159"/>
    <w:rsid w:val="00B24C8A"/>
    <w:rsid w:val="00B2654F"/>
    <w:rsid w:val="00B3029A"/>
    <w:rsid w:val="00B31D8D"/>
    <w:rsid w:val="00B34061"/>
    <w:rsid w:val="00B348D6"/>
    <w:rsid w:val="00B34A16"/>
    <w:rsid w:val="00B352A3"/>
    <w:rsid w:val="00B36DC9"/>
    <w:rsid w:val="00B43D06"/>
    <w:rsid w:val="00B45E43"/>
    <w:rsid w:val="00B51576"/>
    <w:rsid w:val="00B55297"/>
    <w:rsid w:val="00B60EEF"/>
    <w:rsid w:val="00B64834"/>
    <w:rsid w:val="00B758BF"/>
    <w:rsid w:val="00B75B03"/>
    <w:rsid w:val="00B81CC9"/>
    <w:rsid w:val="00B902EB"/>
    <w:rsid w:val="00B90A59"/>
    <w:rsid w:val="00B9229C"/>
    <w:rsid w:val="00B94DF5"/>
    <w:rsid w:val="00B97226"/>
    <w:rsid w:val="00B97B40"/>
    <w:rsid w:val="00B97CD0"/>
    <w:rsid w:val="00BA0CC1"/>
    <w:rsid w:val="00BA418A"/>
    <w:rsid w:val="00BA41AC"/>
    <w:rsid w:val="00BB383A"/>
    <w:rsid w:val="00BC6152"/>
    <w:rsid w:val="00BC650E"/>
    <w:rsid w:val="00BD6BE8"/>
    <w:rsid w:val="00BD6DC0"/>
    <w:rsid w:val="00BE39CF"/>
    <w:rsid w:val="00BE5FF6"/>
    <w:rsid w:val="00BE6964"/>
    <w:rsid w:val="00BF193B"/>
    <w:rsid w:val="00C021CA"/>
    <w:rsid w:val="00C02A6D"/>
    <w:rsid w:val="00C11C6E"/>
    <w:rsid w:val="00C1281B"/>
    <w:rsid w:val="00C12C04"/>
    <w:rsid w:val="00C12CA8"/>
    <w:rsid w:val="00C13B13"/>
    <w:rsid w:val="00C27E0D"/>
    <w:rsid w:val="00C3346F"/>
    <w:rsid w:val="00C36077"/>
    <w:rsid w:val="00C500E9"/>
    <w:rsid w:val="00C53D1F"/>
    <w:rsid w:val="00C56768"/>
    <w:rsid w:val="00C56D7F"/>
    <w:rsid w:val="00C6262A"/>
    <w:rsid w:val="00C63CE1"/>
    <w:rsid w:val="00C70B84"/>
    <w:rsid w:val="00C731BF"/>
    <w:rsid w:val="00C772C0"/>
    <w:rsid w:val="00C80F34"/>
    <w:rsid w:val="00C90909"/>
    <w:rsid w:val="00C91B47"/>
    <w:rsid w:val="00C957B6"/>
    <w:rsid w:val="00C96705"/>
    <w:rsid w:val="00C97215"/>
    <w:rsid w:val="00CA621A"/>
    <w:rsid w:val="00CA751D"/>
    <w:rsid w:val="00CB0AC0"/>
    <w:rsid w:val="00CB3C7E"/>
    <w:rsid w:val="00CC0F6A"/>
    <w:rsid w:val="00CC1429"/>
    <w:rsid w:val="00CC288B"/>
    <w:rsid w:val="00CC452D"/>
    <w:rsid w:val="00CC4840"/>
    <w:rsid w:val="00CC706A"/>
    <w:rsid w:val="00CD4A21"/>
    <w:rsid w:val="00CD4D82"/>
    <w:rsid w:val="00CE2518"/>
    <w:rsid w:val="00CE678F"/>
    <w:rsid w:val="00CF3386"/>
    <w:rsid w:val="00CF44F5"/>
    <w:rsid w:val="00CF5905"/>
    <w:rsid w:val="00CF6EDA"/>
    <w:rsid w:val="00D0262B"/>
    <w:rsid w:val="00D060B1"/>
    <w:rsid w:val="00D12115"/>
    <w:rsid w:val="00D12BB3"/>
    <w:rsid w:val="00D12F83"/>
    <w:rsid w:val="00D16F01"/>
    <w:rsid w:val="00D17B5A"/>
    <w:rsid w:val="00D2674E"/>
    <w:rsid w:val="00D27B38"/>
    <w:rsid w:val="00D3034F"/>
    <w:rsid w:val="00D30582"/>
    <w:rsid w:val="00D356D0"/>
    <w:rsid w:val="00D37C28"/>
    <w:rsid w:val="00D40578"/>
    <w:rsid w:val="00D43CB4"/>
    <w:rsid w:val="00D45AFD"/>
    <w:rsid w:val="00D510BB"/>
    <w:rsid w:val="00D53367"/>
    <w:rsid w:val="00D535F4"/>
    <w:rsid w:val="00D54445"/>
    <w:rsid w:val="00D60F37"/>
    <w:rsid w:val="00D6408A"/>
    <w:rsid w:val="00D649BF"/>
    <w:rsid w:val="00D74F6E"/>
    <w:rsid w:val="00D75CB8"/>
    <w:rsid w:val="00D80116"/>
    <w:rsid w:val="00D816C3"/>
    <w:rsid w:val="00D82351"/>
    <w:rsid w:val="00D86A0F"/>
    <w:rsid w:val="00D91159"/>
    <w:rsid w:val="00D91FC7"/>
    <w:rsid w:val="00D93A3F"/>
    <w:rsid w:val="00D955A6"/>
    <w:rsid w:val="00D96453"/>
    <w:rsid w:val="00DA2D55"/>
    <w:rsid w:val="00DA42B3"/>
    <w:rsid w:val="00DA4932"/>
    <w:rsid w:val="00DA72CF"/>
    <w:rsid w:val="00DB23A3"/>
    <w:rsid w:val="00DB3BC3"/>
    <w:rsid w:val="00DB7691"/>
    <w:rsid w:val="00DB7B4E"/>
    <w:rsid w:val="00DC174C"/>
    <w:rsid w:val="00DC25E9"/>
    <w:rsid w:val="00DC48EA"/>
    <w:rsid w:val="00DD3369"/>
    <w:rsid w:val="00DD3E10"/>
    <w:rsid w:val="00DD4EE0"/>
    <w:rsid w:val="00DD79D0"/>
    <w:rsid w:val="00DE1754"/>
    <w:rsid w:val="00DE2825"/>
    <w:rsid w:val="00DE2E6F"/>
    <w:rsid w:val="00DE78E3"/>
    <w:rsid w:val="00DF4BFA"/>
    <w:rsid w:val="00DF69A9"/>
    <w:rsid w:val="00DF74F0"/>
    <w:rsid w:val="00DF7C2A"/>
    <w:rsid w:val="00E00886"/>
    <w:rsid w:val="00E0271D"/>
    <w:rsid w:val="00E03F4E"/>
    <w:rsid w:val="00E107A9"/>
    <w:rsid w:val="00E13B4B"/>
    <w:rsid w:val="00E22A0F"/>
    <w:rsid w:val="00E26104"/>
    <w:rsid w:val="00E26855"/>
    <w:rsid w:val="00E27384"/>
    <w:rsid w:val="00E30B38"/>
    <w:rsid w:val="00E31388"/>
    <w:rsid w:val="00E430EE"/>
    <w:rsid w:val="00E4323E"/>
    <w:rsid w:val="00E459D8"/>
    <w:rsid w:val="00E46ACF"/>
    <w:rsid w:val="00E47E59"/>
    <w:rsid w:val="00E5140B"/>
    <w:rsid w:val="00E533CE"/>
    <w:rsid w:val="00E564A1"/>
    <w:rsid w:val="00E56943"/>
    <w:rsid w:val="00E61618"/>
    <w:rsid w:val="00E616D4"/>
    <w:rsid w:val="00E63577"/>
    <w:rsid w:val="00E64AFD"/>
    <w:rsid w:val="00E67066"/>
    <w:rsid w:val="00E67D1A"/>
    <w:rsid w:val="00E72AAB"/>
    <w:rsid w:val="00E80729"/>
    <w:rsid w:val="00E845F2"/>
    <w:rsid w:val="00E971C3"/>
    <w:rsid w:val="00EA01DB"/>
    <w:rsid w:val="00EA1EC2"/>
    <w:rsid w:val="00EA39F1"/>
    <w:rsid w:val="00EA4F3F"/>
    <w:rsid w:val="00EA5DC7"/>
    <w:rsid w:val="00EA754B"/>
    <w:rsid w:val="00EB488E"/>
    <w:rsid w:val="00EB4AF7"/>
    <w:rsid w:val="00EB552C"/>
    <w:rsid w:val="00EB6EF1"/>
    <w:rsid w:val="00EC5364"/>
    <w:rsid w:val="00ED110D"/>
    <w:rsid w:val="00ED248C"/>
    <w:rsid w:val="00ED3F6E"/>
    <w:rsid w:val="00EE2DF6"/>
    <w:rsid w:val="00EE7F3D"/>
    <w:rsid w:val="00EF1B7A"/>
    <w:rsid w:val="00EF4D79"/>
    <w:rsid w:val="00EF591D"/>
    <w:rsid w:val="00EF7988"/>
    <w:rsid w:val="00F008A2"/>
    <w:rsid w:val="00F0479D"/>
    <w:rsid w:val="00F0575A"/>
    <w:rsid w:val="00F07143"/>
    <w:rsid w:val="00F10F52"/>
    <w:rsid w:val="00F13857"/>
    <w:rsid w:val="00F14060"/>
    <w:rsid w:val="00F20967"/>
    <w:rsid w:val="00F20EEC"/>
    <w:rsid w:val="00F220A7"/>
    <w:rsid w:val="00F24CFF"/>
    <w:rsid w:val="00F27632"/>
    <w:rsid w:val="00F27A35"/>
    <w:rsid w:val="00F3549A"/>
    <w:rsid w:val="00F36069"/>
    <w:rsid w:val="00F376EA"/>
    <w:rsid w:val="00F4583A"/>
    <w:rsid w:val="00F46F6D"/>
    <w:rsid w:val="00F5465B"/>
    <w:rsid w:val="00F62B8B"/>
    <w:rsid w:val="00F646DD"/>
    <w:rsid w:val="00F646F8"/>
    <w:rsid w:val="00F64E5B"/>
    <w:rsid w:val="00F70537"/>
    <w:rsid w:val="00F71F26"/>
    <w:rsid w:val="00F77F8E"/>
    <w:rsid w:val="00FA578D"/>
    <w:rsid w:val="00FB0147"/>
    <w:rsid w:val="00FB0882"/>
    <w:rsid w:val="00FB1A22"/>
    <w:rsid w:val="00FC0328"/>
    <w:rsid w:val="00FC062A"/>
    <w:rsid w:val="00FC0DA0"/>
    <w:rsid w:val="00FC6D34"/>
    <w:rsid w:val="00FD0298"/>
    <w:rsid w:val="00FD483E"/>
    <w:rsid w:val="00FD4A9C"/>
    <w:rsid w:val="00FD68A0"/>
    <w:rsid w:val="00FE1E01"/>
    <w:rsid w:val="00FF1C78"/>
    <w:rsid w:val="00FF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eaeaea,#ddd"/>
    </o:shapedefaults>
    <o:shapelayout v:ext="edit">
      <o:idmap v:ext="edit" data="2"/>
    </o:shapelayout>
  </w:shapeDefaults>
  <w:decimalSymbol w:val="."/>
  <w:listSeparator w:val=","/>
  <w14:docId w14:val="593FFAC0"/>
  <w15:docId w15:val="{6630201D-EE85-4149-A18C-229514C5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0027E3"/>
    <w:rPr>
      <w:spacing w:val="4"/>
      <w:sz w:val="24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41"/>
      </w:numPr>
      <w:outlineLvl w:val="0"/>
    </w:pPr>
    <w:rPr>
      <w:rFonts w:ascii="OfficinaSans" w:hAnsi="OfficinaSans"/>
      <w:i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41"/>
      </w:numPr>
      <w:outlineLvl w:val="1"/>
    </w:pPr>
    <w:rPr>
      <w:rFonts w:ascii="OfficinaSans" w:hAnsi="OfficinaSans"/>
      <w:b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41"/>
      </w:numPr>
      <w:outlineLvl w:val="2"/>
    </w:pPr>
    <w:rPr>
      <w:rFonts w:ascii="OfficinaSans" w:hAnsi="OfficinaSans"/>
      <w:b/>
      <w:i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41"/>
      </w:numPr>
      <w:outlineLvl w:val="3"/>
    </w:pPr>
    <w:rPr>
      <w:rFonts w:ascii="Arial" w:hAnsi="Arial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41"/>
      </w:numPr>
      <w:outlineLvl w:val="4"/>
    </w:pPr>
    <w:rPr>
      <w:rFonts w:ascii="Arial" w:hAnsi="Arial"/>
      <w:b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41"/>
      </w:numPr>
      <w:outlineLvl w:val="5"/>
    </w:pPr>
    <w:rPr>
      <w:rFonts w:ascii="Arial" w:hAnsi="Arial"/>
      <w:sz w:val="16"/>
      <w:u w:val="single"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41"/>
      </w:numPr>
      <w:outlineLvl w:val="6"/>
    </w:pPr>
    <w:rPr>
      <w:rFonts w:ascii="Arial" w:hAnsi="Arial"/>
      <w:u w:val="single"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41"/>
      </w:numPr>
      <w:outlineLvl w:val="7"/>
    </w:pPr>
    <w:rPr>
      <w:rFonts w:ascii="Arial" w:hAnsi="Arial"/>
      <w:color w:val="FF0000"/>
    </w:rPr>
  </w:style>
  <w:style w:type="paragraph" w:styleId="berschrift9">
    <w:name w:val="heading 9"/>
    <w:basedOn w:val="Standard"/>
    <w:next w:val="Standard"/>
    <w:qFormat/>
    <w:rsid w:val="007C4B7B"/>
    <w:pPr>
      <w:numPr>
        <w:ilvl w:val="8"/>
        <w:numId w:val="4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spacing w:after="130"/>
    </w:pPr>
    <w:rPr>
      <w:rFonts w:ascii="VBCOfficinaSans" w:hAnsi="VBCOfficinaSans"/>
      <w:sz w:val="22"/>
    </w:rPr>
  </w:style>
  <w:style w:type="paragraph" w:customStyle="1" w:styleId="Briefkopfadresse">
    <w:name w:val="Briefkopfadresse"/>
    <w:basedOn w:val="Standard"/>
    <w:pPr>
      <w:framePr w:wrap="notBeside" w:vAnchor="page" w:hAnchor="text" w:y="3369"/>
      <w:spacing w:line="240" w:lineRule="atLeast"/>
      <w:jc w:val="both"/>
    </w:pPr>
    <w:rPr>
      <w:rFonts w:ascii="Garamond" w:hAnsi="Garamond"/>
      <w:kern w:val="18"/>
    </w:rPr>
  </w:style>
  <w:style w:type="paragraph" w:customStyle="1" w:styleId="Betreffzeile">
    <w:name w:val="Betreffzeile"/>
    <w:basedOn w:val="Standard"/>
    <w:pPr>
      <w:spacing w:after="530"/>
    </w:pPr>
    <w:rPr>
      <w:rFonts w:ascii="VBCOfficinaSans" w:hAnsi="VBCOfficinaSans"/>
      <w:b/>
      <w:sz w:val="22"/>
    </w:rPr>
  </w:style>
  <w:style w:type="paragraph" w:styleId="Anrede">
    <w:name w:val="Salutation"/>
    <w:basedOn w:val="Standard"/>
    <w:next w:val="Standard"/>
    <w:rPr>
      <w:rFonts w:ascii="Frutiger-Roman" w:hAnsi="Frutiger-Roman"/>
    </w:rPr>
  </w:style>
  <w:style w:type="paragraph" w:styleId="Gruformel">
    <w:name w:val="Closing"/>
    <w:basedOn w:val="Standard"/>
    <w:rPr>
      <w:rFonts w:ascii="Frutiger-Roman" w:hAnsi="Frutiger-Roman"/>
    </w:rPr>
  </w:style>
  <w:style w:type="paragraph" w:styleId="Unterschrift">
    <w:name w:val="Signature"/>
    <w:basedOn w:val="Standard"/>
    <w:rPr>
      <w:rFonts w:ascii="VBCOfficinaSans" w:hAnsi="VBCOfficinaSans"/>
      <w:sz w:val="2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Textkrper2">
    <w:name w:val="Body Text 2"/>
    <w:basedOn w:val="Standard"/>
    <w:rPr>
      <w:rFonts w:ascii="Arial" w:hAnsi="Arial"/>
    </w:rPr>
  </w:style>
  <w:style w:type="character" w:styleId="Seitenzahl">
    <w:name w:val="page number"/>
    <w:basedOn w:val="Absatz-Standardschriftart"/>
    <w:rsid w:val="00410796"/>
  </w:style>
  <w:style w:type="paragraph" w:styleId="Textkrper-Zeileneinzug">
    <w:name w:val="Body Text Indent"/>
    <w:basedOn w:val="Standard"/>
    <w:rsid w:val="00033C84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ind w:left="1418"/>
    </w:pPr>
    <w:rPr>
      <w:rFonts w:ascii="Comic Sans MS" w:hAnsi="Comic Sans MS"/>
      <w:lang w:val="de-AT"/>
    </w:rPr>
  </w:style>
  <w:style w:type="paragraph" w:styleId="Textkrper-Einzug2">
    <w:name w:val="Body Text Indent 2"/>
    <w:basedOn w:val="Standard"/>
    <w:rsid w:val="00033C84"/>
    <w:pPr>
      <w:ind w:left="2410" w:hanging="992"/>
    </w:pPr>
    <w:rPr>
      <w:rFonts w:ascii="Comic Sans MS" w:hAnsi="Comic Sans MS"/>
      <w:lang w:val="de-AT"/>
    </w:rPr>
  </w:style>
  <w:style w:type="paragraph" w:styleId="StandardWeb">
    <w:name w:val="Normal (Web)"/>
    <w:basedOn w:val="Standard"/>
    <w:rsid w:val="00DE78E3"/>
    <w:pPr>
      <w:spacing w:before="100" w:beforeAutospacing="1" w:after="100" w:afterAutospacing="1"/>
    </w:pPr>
    <w:rPr>
      <w:spacing w:val="0"/>
      <w:szCs w:val="24"/>
    </w:rPr>
  </w:style>
  <w:style w:type="table" w:styleId="Tabellenraster">
    <w:name w:val="Table Grid"/>
    <w:basedOn w:val="NormaleTabelle"/>
    <w:rsid w:val="00D35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semiHidden/>
    <w:rsid w:val="00C63CE1"/>
    <w:rPr>
      <w:sz w:val="20"/>
    </w:rPr>
  </w:style>
  <w:style w:type="character" w:styleId="Funotenzeichen">
    <w:name w:val="footnote reference"/>
    <w:semiHidden/>
    <w:rsid w:val="00C63CE1"/>
    <w:rPr>
      <w:vertAlign w:val="superscript"/>
    </w:rPr>
  </w:style>
  <w:style w:type="paragraph" w:styleId="Verzeichnis1">
    <w:name w:val="toc 1"/>
    <w:basedOn w:val="Standard"/>
    <w:next w:val="Standard"/>
    <w:autoRedefine/>
    <w:semiHidden/>
    <w:rsid w:val="00393955"/>
    <w:pPr>
      <w:spacing w:before="360"/>
    </w:pPr>
    <w:rPr>
      <w:rFonts w:ascii="Arial" w:hAnsi="Arial" w:cs="Arial"/>
      <w:b/>
      <w:bCs/>
      <w:caps/>
      <w:szCs w:val="24"/>
    </w:rPr>
  </w:style>
  <w:style w:type="paragraph" w:styleId="Verzeichnis2">
    <w:name w:val="toc 2"/>
    <w:basedOn w:val="Standard"/>
    <w:next w:val="Standard"/>
    <w:autoRedefine/>
    <w:semiHidden/>
    <w:rsid w:val="00393955"/>
    <w:pPr>
      <w:spacing w:before="240"/>
    </w:pPr>
    <w:rPr>
      <w:b/>
      <w:bCs/>
      <w:sz w:val="20"/>
    </w:rPr>
  </w:style>
  <w:style w:type="paragraph" w:styleId="Verzeichnis3">
    <w:name w:val="toc 3"/>
    <w:basedOn w:val="Standard"/>
    <w:next w:val="Standard"/>
    <w:autoRedefine/>
    <w:semiHidden/>
    <w:rsid w:val="00393955"/>
    <w:pPr>
      <w:ind w:left="180"/>
    </w:pPr>
    <w:rPr>
      <w:sz w:val="20"/>
    </w:rPr>
  </w:style>
  <w:style w:type="paragraph" w:styleId="Verzeichnis4">
    <w:name w:val="toc 4"/>
    <w:basedOn w:val="Standard"/>
    <w:next w:val="Standard"/>
    <w:autoRedefine/>
    <w:semiHidden/>
    <w:rsid w:val="00393955"/>
    <w:pPr>
      <w:ind w:left="360"/>
    </w:pPr>
    <w:rPr>
      <w:sz w:val="20"/>
    </w:rPr>
  </w:style>
  <w:style w:type="paragraph" w:styleId="Verzeichnis5">
    <w:name w:val="toc 5"/>
    <w:basedOn w:val="Standard"/>
    <w:next w:val="Standard"/>
    <w:autoRedefine/>
    <w:semiHidden/>
    <w:rsid w:val="00393955"/>
    <w:pPr>
      <w:ind w:left="540"/>
    </w:pPr>
    <w:rPr>
      <w:sz w:val="20"/>
    </w:rPr>
  </w:style>
  <w:style w:type="paragraph" w:styleId="Verzeichnis6">
    <w:name w:val="toc 6"/>
    <w:basedOn w:val="Standard"/>
    <w:next w:val="Standard"/>
    <w:autoRedefine/>
    <w:semiHidden/>
    <w:rsid w:val="00393955"/>
    <w:pPr>
      <w:ind w:left="720"/>
    </w:pPr>
    <w:rPr>
      <w:sz w:val="20"/>
    </w:rPr>
  </w:style>
  <w:style w:type="paragraph" w:styleId="Verzeichnis7">
    <w:name w:val="toc 7"/>
    <w:basedOn w:val="Standard"/>
    <w:next w:val="Standard"/>
    <w:autoRedefine/>
    <w:semiHidden/>
    <w:rsid w:val="00393955"/>
    <w:pPr>
      <w:ind w:left="900"/>
    </w:pPr>
    <w:rPr>
      <w:sz w:val="20"/>
    </w:rPr>
  </w:style>
  <w:style w:type="paragraph" w:styleId="Verzeichnis8">
    <w:name w:val="toc 8"/>
    <w:basedOn w:val="Standard"/>
    <w:next w:val="Standard"/>
    <w:autoRedefine/>
    <w:semiHidden/>
    <w:rsid w:val="00393955"/>
    <w:pPr>
      <w:ind w:left="1080"/>
    </w:pPr>
    <w:rPr>
      <w:sz w:val="20"/>
    </w:rPr>
  </w:style>
  <w:style w:type="paragraph" w:styleId="Verzeichnis9">
    <w:name w:val="toc 9"/>
    <w:basedOn w:val="Standard"/>
    <w:next w:val="Standard"/>
    <w:autoRedefine/>
    <w:semiHidden/>
    <w:rsid w:val="00393955"/>
    <w:pPr>
      <w:ind w:left="1260"/>
    </w:pPr>
    <w:rPr>
      <w:sz w:val="20"/>
    </w:rPr>
  </w:style>
  <w:style w:type="character" w:styleId="Hyperlink">
    <w:name w:val="Hyperlink"/>
    <w:rsid w:val="00393955"/>
    <w:rPr>
      <w:color w:val="0000FF"/>
      <w:u w:val="single"/>
    </w:rPr>
  </w:style>
  <w:style w:type="numbering" w:styleId="111111">
    <w:name w:val="Outline List 2"/>
    <w:basedOn w:val="KeineListe"/>
    <w:rsid w:val="00FE1E01"/>
    <w:pPr>
      <w:numPr>
        <w:numId w:val="15"/>
      </w:numPr>
    </w:pPr>
  </w:style>
  <w:style w:type="paragraph" w:styleId="Dokumentstruktur">
    <w:name w:val="Document Map"/>
    <w:basedOn w:val="Standard"/>
    <w:semiHidden/>
    <w:rsid w:val="00073991"/>
    <w:pPr>
      <w:shd w:val="clear" w:color="auto" w:fill="000080"/>
    </w:pPr>
    <w:rPr>
      <w:rFonts w:ascii="Tahoma" w:hAnsi="Tahoma" w:cs="Tahoma"/>
      <w:sz w:val="20"/>
    </w:rPr>
  </w:style>
  <w:style w:type="paragraph" w:styleId="Abbildungsverzeichnis">
    <w:name w:val="table of figures"/>
    <w:basedOn w:val="Standard"/>
    <w:next w:val="Standard"/>
    <w:semiHidden/>
    <w:rsid w:val="007C4B7B"/>
  </w:style>
  <w:style w:type="paragraph" w:styleId="Aufzhlungszeichen">
    <w:name w:val="List Bullet"/>
    <w:basedOn w:val="Standard"/>
    <w:rsid w:val="007C4B7B"/>
    <w:pPr>
      <w:numPr>
        <w:numId w:val="20"/>
      </w:numPr>
    </w:pPr>
  </w:style>
  <w:style w:type="paragraph" w:styleId="Aufzhlungszeichen2">
    <w:name w:val="List Bullet 2"/>
    <w:basedOn w:val="Standard"/>
    <w:rsid w:val="007C4B7B"/>
    <w:pPr>
      <w:numPr>
        <w:numId w:val="21"/>
      </w:numPr>
    </w:pPr>
  </w:style>
  <w:style w:type="paragraph" w:styleId="Aufzhlungszeichen3">
    <w:name w:val="List Bullet 3"/>
    <w:basedOn w:val="Standard"/>
    <w:rsid w:val="007C4B7B"/>
    <w:pPr>
      <w:numPr>
        <w:numId w:val="22"/>
      </w:numPr>
    </w:pPr>
  </w:style>
  <w:style w:type="paragraph" w:styleId="Aufzhlungszeichen4">
    <w:name w:val="List Bullet 4"/>
    <w:basedOn w:val="Standard"/>
    <w:rsid w:val="007C4B7B"/>
    <w:pPr>
      <w:numPr>
        <w:numId w:val="23"/>
      </w:numPr>
    </w:pPr>
  </w:style>
  <w:style w:type="paragraph" w:styleId="Aufzhlungszeichen5">
    <w:name w:val="List Bullet 5"/>
    <w:basedOn w:val="Standard"/>
    <w:rsid w:val="007C4B7B"/>
    <w:pPr>
      <w:numPr>
        <w:numId w:val="24"/>
      </w:numPr>
    </w:pPr>
  </w:style>
  <w:style w:type="paragraph" w:styleId="Beschriftung">
    <w:name w:val="caption"/>
    <w:basedOn w:val="Standard"/>
    <w:next w:val="Standard"/>
    <w:qFormat/>
    <w:rsid w:val="007C4B7B"/>
    <w:rPr>
      <w:b/>
      <w:bCs/>
      <w:sz w:val="20"/>
    </w:rPr>
  </w:style>
  <w:style w:type="paragraph" w:styleId="Blocktext">
    <w:name w:val="Block Text"/>
    <w:basedOn w:val="Standard"/>
    <w:rsid w:val="007C4B7B"/>
    <w:pPr>
      <w:spacing w:after="120"/>
      <w:ind w:left="1440" w:right="1440"/>
    </w:pPr>
  </w:style>
  <w:style w:type="paragraph" w:styleId="Datum">
    <w:name w:val="Date"/>
    <w:basedOn w:val="Standard"/>
    <w:next w:val="Standard"/>
    <w:rsid w:val="007C4B7B"/>
  </w:style>
  <w:style w:type="paragraph" w:styleId="E-Mail-Signatur">
    <w:name w:val="E-mail Signature"/>
    <w:basedOn w:val="Standard"/>
    <w:rsid w:val="007C4B7B"/>
  </w:style>
  <w:style w:type="paragraph" w:styleId="Endnotentext">
    <w:name w:val="endnote text"/>
    <w:basedOn w:val="Standard"/>
    <w:semiHidden/>
    <w:rsid w:val="007C4B7B"/>
    <w:rPr>
      <w:sz w:val="20"/>
    </w:rPr>
  </w:style>
  <w:style w:type="paragraph" w:styleId="Fu-Endnotenberschrift">
    <w:name w:val="Note Heading"/>
    <w:basedOn w:val="Standard"/>
    <w:next w:val="Standard"/>
    <w:rsid w:val="007C4B7B"/>
  </w:style>
  <w:style w:type="paragraph" w:styleId="HTMLAdresse">
    <w:name w:val="HTML Address"/>
    <w:basedOn w:val="Standard"/>
    <w:rsid w:val="007C4B7B"/>
    <w:rPr>
      <w:i/>
      <w:iCs/>
    </w:rPr>
  </w:style>
  <w:style w:type="paragraph" w:styleId="HTMLVorformatiert">
    <w:name w:val="HTML Preformatted"/>
    <w:basedOn w:val="Standard"/>
    <w:rsid w:val="007C4B7B"/>
    <w:rPr>
      <w:rFonts w:ascii="Courier New" w:hAnsi="Courier New" w:cs="Courier New"/>
      <w:sz w:val="20"/>
    </w:rPr>
  </w:style>
  <w:style w:type="paragraph" w:styleId="Index1">
    <w:name w:val="index 1"/>
    <w:basedOn w:val="Standard"/>
    <w:next w:val="Standard"/>
    <w:autoRedefine/>
    <w:semiHidden/>
    <w:rsid w:val="007C4B7B"/>
    <w:pPr>
      <w:ind w:left="180" w:hanging="180"/>
    </w:pPr>
  </w:style>
  <w:style w:type="paragraph" w:styleId="Index2">
    <w:name w:val="index 2"/>
    <w:basedOn w:val="Standard"/>
    <w:next w:val="Standard"/>
    <w:autoRedefine/>
    <w:semiHidden/>
    <w:rsid w:val="007C4B7B"/>
    <w:pPr>
      <w:ind w:left="360" w:hanging="180"/>
    </w:pPr>
  </w:style>
  <w:style w:type="paragraph" w:styleId="Index3">
    <w:name w:val="index 3"/>
    <w:basedOn w:val="Standard"/>
    <w:next w:val="Standard"/>
    <w:autoRedefine/>
    <w:semiHidden/>
    <w:rsid w:val="007C4B7B"/>
    <w:pPr>
      <w:ind w:left="540" w:hanging="180"/>
    </w:pPr>
  </w:style>
  <w:style w:type="paragraph" w:styleId="Index4">
    <w:name w:val="index 4"/>
    <w:basedOn w:val="Standard"/>
    <w:next w:val="Standard"/>
    <w:autoRedefine/>
    <w:semiHidden/>
    <w:rsid w:val="007C4B7B"/>
    <w:pPr>
      <w:ind w:left="720" w:hanging="180"/>
    </w:pPr>
  </w:style>
  <w:style w:type="paragraph" w:styleId="Index5">
    <w:name w:val="index 5"/>
    <w:basedOn w:val="Standard"/>
    <w:next w:val="Standard"/>
    <w:autoRedefine/>
    <w:semiHidden/>
    <w:rsid w:val="007C4B7B"/>
    <w:pPr>
      <w:ind w:left="900" w:hanging="180"/>
    </w:pPr>
  </w:style>
  <w:style w:type="paragraph" w:styleId="Index6">
    <w:name w:val="index 6"/>
    <w:basedOn w:val="Standard"/>
    <w:next w:val="Standard"/>
    <w:autoRedefine/>
    <w:semiHidden/>
    <w:rsid w:val="007C4B7B"/>
    <w:pPr>
      <w:ind w:left="1080" w:hanging="180"/>
    </w:pPr>
  </w:style>
  <w:style w:type="paragraph" w:styleId="Index7">
    <w:name w:val="index 7"/>
    <w:basedOn w:val="Standard"/>
    <w:next w:val="Standard"/>
    <w:autoRedefine/>
    <w:semiHidden/>
    <w:rsid w:val="007C4B7B"/>
    <w:pPr>
      <w:ind w:left="1260" w:hanging="180"/>
    </w:pPr>
  </w:style>
  <w:style w:type="paragraph" w:styleId="Index8">
    <w:name w:val="index 8"/>
    <w:basedOn w:val="Standard"/>
    <w:next w:val="Standard"/>
    <w:autoRedefine/>
    <w:semiHidden/>
    <w:rsid w:val="007C4B7B"/>
    <w:pPr>
      <w:ind w:left="1440" w:hanging="180"/>
    </w:pPr>
  </w:style>
  <w:style w:type="paragraph" w:styleId="Index9">
    <w:name w:val="index 9"/>
    <w:basedOn w:val="Standard"/>
    <w:next w:val="Standard"/>
    <w:autoRedefine/>
    <w:semiHidden/>
    <w:rsid w:val="007C4B7B"/>
    <w:pPr>
      <w:ind w:left="1620" w:hanging="180"/>
    </w:pPr>
  </w:style>
  <w:style w:type="paragraph" w:styleId="Indexberschrift">
    <w:name w:val="index heading"/>
    <w:basedOn w:val="Standard"/>
    <w:next w:val="Index1"/>
    <w:semiHidden/>
    <w:rsid w:val="007C4B7B"/>
    <w:rPr>
      <w:rFonts w:ascii="Arial" w:hAnsi="Arial" w:cs="Arial"/>
      <w:b/>
      <w:bCs/>
    </w:rPr>
  </w:style>
  <w:style w:type="paragraph" w:styleId="Kommentartext">
    <w:name w:val="annotation text"/>
    <w:basedOn w:val="Standard"/>
    <w:semiHidden/>
    <w:rsid w:val="007C4B7B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7C4B7B"/>
    <w:rPr>
      <w:b/>
      <w:bCs/>
    </w:rPr>
  </w:style>
  <w:style w:type="paragraph" w:styleId="Liste">
    <w:name w:val="List"/>
    <w:basedOn w:val="Standard"/>
    <w:rsid w:val="007C4B7B"/>
    <w:pPr>
      <w:ind w:left="283" w:hanging="283"/>
    </w:pPr>
  </w:style>
  <w:style w:type="paragraph" w:styleId="Liste2">
    <w:name w:val="List 2"/>
    <w:basedOn w:val="Standard"/>
    <w:rsid w:val="007C4B7B"/>
    <w:pPr>
      <w:ind w:left="566" w:hanging="283"/>
    </w:pPr>
  </w:style>
  <w:style w:type="paragraph" w:styleId="Liste3">
    <w:name w:val="List 3"/>
    <w:basedOn w:val="Standard"/>
    <w:rsid w:val="007C4B7B"/>
    <w:pPr>
      <w:ind w:left="849" w:hanging="283"/>
    </w:pPr>
  </w:style>
  <w:style w:type="paragraph" w:styleId="Liste4">
    <w:name w:val="List 4"/>
    <w:basedOn w:val="Standard"/>
    <w:rsid w:val="007C4B7B"/>
    <w:pPr>
      <w:ind w:left="1132" w:hanging="283"/>
    </w:pPr>
  </w:style>
  <w:style w:type="paragraph" w:styleId="Liste5">
    <w:name w:val="List 5"/>
    <w:basedOn w:val="Standard"/>
    <w:rsid w:val="007C4B7B"/>
    <w:pPr>
      <w:ind w:left="1415" w:hanging="283"/>
    </w:pPr>
  </w:style>
  <w:style w:type="paragraph" w:styleId="Listenfortsetzung">
    <w:name w:val="List Continue"/>
    <w:basedOn w:val="Standard"/>
    <w:rsid w:val="007C4B7B"/>
    <w:pPr>
      <w:spacing w:after="120"/>
      <w:ind w:left="283"/>
    </w:pPr>
  </w:style>
  <w:style w:type="paragraph" w:styleId="Listenfortsetzung2">
    <w:name w:val="List Continue 2"/>
    <w:basedOn w:val="Standard"/>
    <w:rsid w:val="007C4B7B"/>
    <w:pPr>
      <w:spacing w:after="120"/>
      <w:ind w:left="566"/>
    </w:pPr>
  </w:style>
  <w:style w:type="paragraph" w:styleId="Listenfortsetzung3">
    <w:name w:val="List Continue 3"/>
    <w:basedOn w:val="Standard"/>
    <w:rsid w:val="007C4B7B"/>
    <w:pPr>
      <w:spacing w:after="120"/>
      <w:ind w:left="849"/>
    </w:pPr>
  </w:style>
  <w:style w:type="paragraph" w:styleId="Listenfortsetzung4">
    <w:name w:val="List Continue 4"/>
    <w:basedOn w:val="Standard"/>
    <w:rsid w:val="007C4B7B"/>
    <w:pPr>
      <w:spacing w:after="120"/>
      <w:ind w:left="1132"/>
    </w:pPr>
  </w:style>
  <w:style w:type="paragraph" w:styleId="Listenfortsetzung5">
    <w:name w:val="List Continue 5"/>
    <w:basedOn w:val="Standard"/>
    <w:rsid w:val="007C4B7B"/>
    <w:pPr>
      <w:spacing w:after="120"/>
      <w:ind w:left="1415"/>
    </w:pPr>
  </w:style>
  <w:style w:type="paragraph" w:styleId="Listennummer">
    <w:name w:val="List Number"/>
    <w:basedOn w:val="Standard"/>
    <w:rsid w:val="007C4B7B"/>
    <w:pPr>
      <w:numPr>
        <w:numId w:val="25"/>
      </w:numPr>
    </w:pPr>
  </w:style>
  <w:style w:type="paragraph" w:styleId="Listennummer2">
    <w:name w:val="List Number 2"/>
    <w:basedOn w:val="Standard"/>
    <w:rsid w:val="007C4B7B"/>
    <w:pPr>
      <w:numPr>
        <w:numId w:val="26"/>
      </w:numPr>
    </w:pPr>
  </w:style>
  <w:style w:type="paragraph" w:styleId="Listennummer3">
    <w:name w:val="List Number 3"/>
    <w:basedOn w:val="Standard"/>
    <w:rsid w:val="007C4B7B"/>
    <w:pPr>
      <w:numPr>
        <w:numId w:val="27"/>
      </w:numPr>
    </w:pPr>
  </w:style>
  <w:style w:type="paragraph" w:styleId="Listennummer4">
    <w:name w:val="List Number 4"/>
    <w:basedOn w:val="Standard"/>
    <w:rsid w:val="007C4B7B"/>
    <w:pPr>
      <w:numPr>
        <w:numId w:val="28"/>
      </w:numPr>
    </w:pPr>
  </w:style>
  <w:style w:type="paragraph" w:styleId="Listennummer5">
    <w:name w:val="List Number 5"/>
    <w:basedOn w:val="Standard"/>
    <w:rsid w:val="007C4B7B"/>
    <w:pPr>
      <w:numPr>
        <w:numId w:val="29"/>
      </w:numPr>
    </w:pPr>
  </w:style>
  <w:style w:type="paragraph" w:styleId="Makrotext">
    <w:name w:val="macro"/>
    <w:semiHidden/>
    <w:rsid w:val="007C4B7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pacing w:val="4"/>
      <w:lang w:val="de-DE" w:eastAsia="de-DE"/>
    </w:rPr>
  </w:style>
  <w:style w:type="paragraph" w:styleId="Nachrichtenkopf">
    <w:name w:val="Message Header"/>
    <w:basedOn w:val="Standard"/>
    <w:rsid w:val="007C4B7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NurText">
    <w:name w:val="Plain Text"/>
    <w:basedOn w:val="Standard"/>
    <w:rsid w:val="007C4B7B"/>
    <w:rPr>
      <w:rFonts w:ascii="Courier New" w:hAnsi="Courier New" w:cs="Courier New"/>
      <w:sz w:val="20"/>
    </w:rPr>
  </w:style>
  <w:style w:type="paragraph" w:styleId="Rechtsgrundlagenverzeichnis">
    <w:name w:val="table of authorities"/>
    <w:basedOn w:val="Standard"/>
    <w:next w:val="Standard"/>
    <w:semiHidden/>
    <w:rsid w:val="007C4B7B"/>
    <w:pPr>
      <w:ind w:left="180" w:hanging="180"/>
    </w:pPr>
  </w:style>
  <w:style w:type="paragraph" w:styleId="RGV-berschrift">
    <w:name w:val="toa heading"/>
    <w:basedOn w:val="Standard"/>
    <w:next w:val="Standard"/>
    <w:semiHidden/>
    <w:rsid w:val="007C4B7B"/>
    <w:pPr>
      <w:spacing w:before="120"/>
    </w:pPr>
    <w:rPr>
      <w:rFonts w:ascii="Arial" w:hAnsi="Arial" w:cs="Arial"/>
      <w:b/>
      <w:bCs/>
      <w:szCs w:val="24"/>
    </w:rPr>
  </w:style>
  <w:style w:type="paragraph" w:styleId="Sprechblasentext">
    <w:name w:val="Balloon Text"/>
    <w:basedOn w:val="Standard"/>
    <w:semiHidden/>
    <w:rsid w:val="007C4B7B"/>
    <w:rPr>
      <w:rFonts w:ascii="Tahoma" w:hAnsi="Tahoma" w:cs="Tahoma"/>
      <w:sz w:val="16"/>
      <w:szCs w:val="16"/>
    </w:rPr>
  </w:style>
  <w:style w:type="paragraph" w:styleId="Standardeinzug">
    <w:name w:val="Normal Indent"/>
    <w:basedOn w:val="Standard"/>
    <w:rsid w:val="007C4B7B"/>
    <w:pPr>
      <w:ind w:left="708"/>
    </w:pPr>
  </w:style>
  <w:style w:type="paragraph" w:styleId="Textkrper3">
    <w:name w:val="Body Text 3"/>
    <w:basedOn w:val="Standard"/>
    <w:rsid w:val="007C4B7B"/>
    <w:pPr>
      <w:spacing w:after="120"/>
    </w:pPr>
    <w:rPr>
      <w:sz w:val="16"/>
      <w:szCs w:val="16"/>
    </w:rPr>
  </w:style>
  <w:style w:type="paragraph" w:styleId="Textkrper-Einzug3">
    <w:name w:val="Body Text Indent 3"/>
    <w:basedOn w:val="Standard"/>
    <w:rsid w:val="007C4B7B"/>
    <w:pPr>
      <w:spacing w:after="120"/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rsid w:val="007C4B7B"/>
    <w:pPr>
      <w:spacing w:after="120"/>
      <w:ind w:firstLine="210"/>
    </w:pPr>
    <w:rPr>
      <w:rFonts w:ascii="Verdana" w:hAnsi="Verdana"/>
      <w:sz w:val="18"/>
    </w:rPr>
  </w:style>
  <w:style w:type="paragraph" w:styleId="Textkrper-Erstzeileneinzug2">
    <w:name w:val="Body Text First Indent 2"/>
    <w:basedOn w:val="Textkrper-Zeileneinzug"/>
    <w:rsid w:val="007C4B7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  <w:ind w:left="283" w:firstLine="210"/>
    </w:pPr>
    <w:rPr>
      <w:rFonts w:ascii="Verdana" w:hAnsi="Verdana"/>
      <w:sz w:val="18"/>
      <w:lang w:val="de-DE"/>
    </w:rPr>
  </w:style>
  <w:style w:type="paragraph" w:styleId="Titel">
    <w:name w:val="Title"/>
    <w:basedOn w:val="Standard"/>
    <w:qFormat/>
    <w:rsid w:val="007C4B7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rsid w:val="007C4B7B"/>
    <w:rPr>
      <w:rFonts w:ascii="Arial" w:hAnsi="Arial" w:cs="Arial"/>
      <w:sz w:val="20"/>
    </w:rPr>
  </w:style>
  <w:style w:type="paragraph" w:styleId="Umschlagadresse">
    <w:name w:val="envelope address"/>
    <w:basedOn w:val="Standard"/>
    <w:rsid w:val="007C4B7B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Cs w:val="24"/>
    </w:rPr>
  </w:style>
  <w:style w:type="paragraph" w:styleId="Untertitel">
    <w:name w:val="Subtitle"/>
    <w:basedOn w:val="Standard"/>
    <w:qFormat/>
    <w:rsid w:val="007C4B7B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customStyle="1" w:styleId="BlickP1">
    <w:name w:val="BlickP_1"/>
    <w:basedOn w:val="Standard"/>
    <w:rsid w:val="00F008A2"/>
    <w:pPr>
      <w:tabs>
        <w:tab w:val="right" w:pos="510"/>
        <w:tab w:val="left" w:pos="624"/>
      </w:tabs>
      <w:spacing w:line="220" w:lineRule="exact"/>
      <w:ind w:left="624" w:hanging="624"/>
      <w:jc w:val="both"/>
    </w:pPr>
    <w:rPr>
      <w:spacing w:val="0"/>
      <w:sz w:val="20"/>
    </w:rPr>
  </w:style>
  <w:style w:type="paragraph" w:customStyle="1" w:styleId="Text1">
    <w:name w:val="Text_1"/>
    <w:basedOn w:val="Standard"/>
    <w:rsid w:val="00F008A2"/>
    <w:pPr>
      <w:spacing w:before="80" w:line="220" w:lineRule="exact"/>
      <w:ind w:firstLine="397"/>
      <w:jc w:val="both"/>
    </w:pPr>
    <w:rPr>
      <w:spacing w:val="0"/>
      <w:sz w:val="20"/>
    </w:rPr>
  </w:style>
  <w:style w:type="paragraph" w:customStyle="1" w:styleId="Text0">
    <w:name w:val="Text_0"/>
    <w:basedOn w:val="Standard"/>
    <w:rsid w:val="00F008A2"/>
    <w:pPr>
      <w:spacing w:before="120" w:line="220" w:lineRule="exact"/>
      <w:jc w:val="both"/>
    </w:pPr>
    <w:rPr>
      <w:spacing w:val="0"/>
      <w:sz w:val="20"/>
    </w:rPr>
  </w:style>
  <w:style w:type="paragraph" w:styleId="Listenabsatz">
    <w:name w:val="List Paragraph"/>
    <w:basedOn w:val="Standard"/>
    <w:uiPriority w:val="34"/>
    <w:qFormat/>
    <w:rsid w:val="00B10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50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on\OneDrive%20-%20HTBLuVA%20Salzburg\HTL\FTKL_GruS\DATA_GruS\Templates\HWE_Standardvorlage_Grafik_20130731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64921A11011E40B346AA40B0CBE741" ma:contentTypeVersion="1" ma:contentTypeDescription="Ein neues Dokument erstellen." ma:contentTypeScope="" ma:versionID="c01241c994ee314457d3ce8e3dc31af9">
  <xsd:schema xmlns:xsd="http://www.w3.org/2001/XMLSchema" xmlns:p="http://schemas.microsoft.com/office/2006/metadata/properties" targetNamespace="http://schemas.microsoft.com/office/2006/metadata/properties" ma:root="true" ma:fieldsID="23eb77e6de0ab2618a48db5944c6617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FE9E3-7CEB-4FC0-B1CD-76A5E4F644AD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BD38085-9DE0-4272-B9AF-BE5B8894F4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3B09CC-8EA3-408B-9EB2-B7C44CA31C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D71A6A1-F2A0-4397-81E2-E95E80F07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HWE_Standardvorlage_Grafik_20130731.dotx</Template>
  <TotalTime>0</TotalTime>
  <Pages>1</Pages>
  <Words>23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FTKL Leitfaden</vt:lpstr>
    </vt:vector>
  </TitlesOfParts>
  <Company>HTL Salzburg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FTKL Leitfaden</dc:title>
  <dc:creator>Simon Grundner</dc:creator>
  <cp:lastModifiedBy>Grundner Simon</cp:lastModifiedBy>
  <cp:revision>57</cp:revision>
  <cp:lastPrinted>2010-09-27T17:03:00Z</cp:lastPrinted>
  <dcterms:created xsi:type="dcterms:W3CDTF">2021-10-10T19:47:00Z</dcterms:created>
  <dcterms:modified xsi:type="dcterms:W3CDTF">2022-06-20T12:59:00Z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0x0101000464921A11011E40B346AA40B0CBE741</vt:lpwstr>
  </property>
</Properties>
</file>