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E418" w14:textId="77777777" w:rsidR="00C57D51" w:rsidRPr="00633114" w:rsidRDefault="00C57D51" w:rsidP="00C57D51">
      <w:pPr>
        <w:jc w:val="center"/>
        <w:rPr>
          <w:rFonts w:ascii="Arial" w:hAnsi="Arial" w:cs="Arial"/>
          <w:b/>
          <w:bCs/>
          <w:szCs w:val="24"/>
        </w:rPr>
      </w:pPr>
    </w:p>
    <w:p w14:paraId="42D160B5" w14:textId="71A5E0AE" w:rsidR="00C57D51" w:rsidRDefault="00C57D51" w:rsidP="00C57D51">
      <w:pPr>
        <w:jc w:val="center"/>
        <w:rPr>
          <w:rFonts w:ascii="Arial" w:hAnsi="Arial" w:cs="Arial"/>
          <w:b/>
          <w:bCs/>
          <w:szCs w:val="24"/>
        </w:rPr>
      </w:pPr>
      <w:r w:rsidRPr="00633114">
        <w:rPr>
          <w:rFonts w:ascii="Arial" w:hAnsi="Arial" w:cs="Arial"/>
          <w:b/>
          <w:bCs/>
          <w:szCs w:val="24"/>
        </w:rPr>
        <w:t>Funktionsbeschreibung</w:t>
      </w:r>
    </w:p>
    <w:p w14:paraId="611863C8" w14:textId="2425A198" w:rsidR="00C57D51" w:rsidRPr="00633114" w:rsidRDefault="00BE0872" w:rsidP="00BE0872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ADE3006" wp14:editId="5EC3FE22">
            <wp:simplePos x="0" y="0"/>
            <wp:positionH relativeFrom="column">
              <wp:posOffset>-333734</wp:posOffset>
            </wp:positionH>
            <wp:positionV relativeFrom="paragraph">
              <wp:posOffset>178435</wp:posOffset>
            </wp:positionV>
            <wp:extent cx="6814749" cy="237744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749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DB7D06" w14:textId="77777777" w:rsidR="00DC2B03" w:rsidRDefault="00DC2B03" w:rsidP="00DC2B03">
      <w:pPr>
        <w:pStyle w:val="Listenabsatz"/>
        <w:rPr>
          <w:rFonts w:ascii="Arial" w:hAnsi="Arial" w:cs="Arial"/>
          <w:sz w:val="24"/>
          <w:szCs w:val="24"/>
        </w:rPr>
      </w:pPr>
    </w:p>
    <w:p w14:paraId="7577D5C5" w14:textId="7AACAFA6" w:rsidR="00C57D51" w:rsidRPr="00633114" w:rsidRDefault="0047758D" w:rsidP="00C57D51">
      <w:pPr>
        <w:pStyle w:val="Listenabsatz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8 Potentiometer als analoger Eingang</w:t>
      </w:r>
      <w:r w:rsidR="00C57D51" w:rsidRPr="00633114">
        <w:rPr>
          <w:rFonts w:ascii="Arial" w:hAnsi="Arial" w:cs="Arial"/>
          <w:sz w:val="24"/>
          <w:szCs w:val="24"/>
        </w:rPr>
        <w:t>:</w:t>
      </w:r>
    </w:p>
    <w:p w14:paraId="66DD04FE" w14:textId="01C11CF4" w:rsidR="00CE040D" w:rsidRPr="00633114" w:rsidRDefault="004E60BE" w:rsidP="00C57D51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dient als analoger Eingang für die Tonlage der einzelnen Töne</w:t>
      </w:r>
    </w:p>
    <w:p w14:paraId="38782D72" w14:textId="77777777" w:rsidR="00A42E1A" w:rsidRPr="00633114" w:rsidRDefault="00A42E1A" w:rsidP="000C5911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jedes Potentiometer umfasst 24 Halbtöne bzw. zwei Oktaven</w:t>
      </w:r>
    </w:p>
    <w:p w14:paraId="4F103C06" w14:textId="17AF3B07" w:rsidR="00D84B08" w:rsidRPr="00633114" w:rsidRDefault="00D84B08" w:rsidP="000C5911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die analogen Werte einem 8 Channel ADC (ADC088S052) über die SPI Schnittstelle eingelesen</w:t>
      </w:r>
    </w:p>
    <w:p w14:paraId="2B541197" w14:textId="77777777" w:rsidR="004E60BE" w:rsidRPr="00633114" w:rsidRDefault="004E60BE" w:rsidP="004E60BE">
      <w:pPr>
        <w:ind w:left="1080"/>
        <w:rPr>
          <w:rFonts w:ascii="Arial" w:hAnsi="Arial" w:cs="Arial"/>
          <w:szCs w:val="24"/>
        </w:rPr>
      </w:pPr>
    </w:p>
    <w:p w14:paraId="612E2C42" w14:textId="7574FABB" w:rsidR="004E60BE" w:rsidRPr="00633114" w:rsidRDefault="004E60BE" w:rsidP="004E60BE">
      <w:pPr>
        <w:pStyle w:val="Listenabsatz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16 Status </w:t>
      </w:r>
      <w:proofErr w:type="spellStart"/>
      <w:proofErr w:type="gramStart"/>
      <w:r w:rsidRPr="00633114">
        <w:rPr>
          <w:rFonts w:ascii="Arial" w:hAnsi="Arial" w:cs="Arial"/>
          <w:sz w:val="24"/>
          <w:szCs w:val="24"/>
        </w:rPr>
        <w:t>LED’s</w:t>
      </w:r>
      <w:proofErr w:type="spellEnd"/>
      <w:proofErr w:type="gramEnd"/>
      <w:r w:rsidRPr="00633114">
        <w:rPr>
          <w:rFonts w:ascii="Arial" w:hAnsi="Arial" w:cs="Arial"/>
          <w:sz w:val="24"/>
          <w:szCs w:val="24"/>
        </w:rPr>
        <w:t>:</w:t>
      </w:r>
    </w:p>
    <w:p w14:paraId="2D8DB02E" w14:textId="08988C8E" w:rsidR="004E60BE" w:rsidRPr="00633114" w:rsidRDefault="004E60BE" w:rsidP="004E60BE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8 </w:t>
      </w:r>
      <w:proofErr w:type="gramStart"/>
      <w:r w:rsidR="006C6CB7" w:rsidRPr="00633114">
        <w:rPr>
          <w:rFonts w:ascii="Arial" w:hAnsi="Arial" w:cs="Arial"/>
          <w:sz w:val="24"/>
          <w:szCs w:val="24"/>
        </w:rPr>
        <w:t>EN-</w:t>
      </w:r>
      <w:proofErr w:type="spellStart"/>
      <w:r w:rsidR="006C6CB7" w:rsidRPr="00633114">
        <w:rPr>
          <w:rFonts w:ascii="Arial" w:hAnsi="Arial" w:cs="Arial"/>
          <w:sz w:val="24"/>
          <w:szCs w:val="24"/>
        </w:rPr>
        <w:t>LED</w:t>
      </w:r>
      <w:r w:rsidR="005D1A85" w:rsidRPr="00633114">
        <w:rPr>
          <w:rFonts w:ascii="Arial" w:hAnsi="Arial" w:cs="Arial"/>
          <w:sz w:val="24"/>
          <w:szCs w:val="24"/>
        </w:rPr>
        <w:t>’</w:t>
      </w:r>
      <w:r w:rsidR="006C6CB7" w:rsidRPr="00633114">
        <w:rPr>
          <w:rFonts w:ascii="Arial" w:hAnsi="Arial" w:cs="Arial"/>
          <w:sz w:val="24"/>
          <w:szCs w:val="24"/>
        </w:rPr>
        <w:t>s</w:t>
      </w:r>
      <w:proofErr w:type="spellEnd"/>
      <w:proofErr w:type="gramEnd"/>
      <w:r w:rsidR="005D1A85" w:rsidRPr="00633114">
        <w:rPr>
          <w:rFonts w:ascii="Arial" w:hAnsi="Arial" w:cs="Arial"/>
          <w:sz w:val="24"/>
          <w:szCs w:val="24"/>
        </w:rPr>
        <w:t>:</w:t>
      </w:r>
    </w:p>
    <w:p w14:paraId="66A1E29F" w14:textId="7E065623" w:rsidR="004E60BE" w:rsidRPr="00633114" w:rsidRDefault="004E60BE" w:rsidP="004E60BE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zeigen an</w:t>
      </w:r>
      <w:r w:rsidR="006C6CB7" w:rsidRPr="00633114">
        <w:rPr>
          <w:rFonts w:ascii="Arial" w:hAnsi="Arial" w:cs="Arial"/>
          <w:sz w:val="24"/>
          <w:szCs w:val="24"/>
        </w:rPr>
        <w:t>,</w:t>
      </w:r>
      <w:r w:rsidRPr="00633114">
        <w:rPr>
          <w:rFonts w:ascii="Arial" w:hAnsi="Arial" w:cs="Arial"/>
          <w:sz w:val="24"/>
          <w:szCs w:val="24"/>
        </w:rPr>
        <w:t xml:space="preserve"> welcher Ton spielen wird</w:t>
      </w:r>
      <w:r w:rsidR="006C6CB7" w:rsidRPr="00633114">
        <w:rPr>
          <w:rFonts w:ascii="Arial" w:hAnsi="Arial" w:cs="Arial"/>
          <w:sz w:val="24"/>
          <w:szCs w:val="24"/>
        </w:rPr>
        <w:t xml:space="preserve"> oder stummgeschalten ist (LED aus)</w:t>
      </w:r>
    </w:p>
    <w:p w14:paraId="26E36E2C" w14:textId="18EFFF65" w:rsidR="006C6CB7" w:rsidRPr="00633114" w:rsidRDefault="006C6CB7" w:rsidP="006C6CB7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8 Index/</w:t>
      </w:r>
      <w:proofErr w:type="gramStart"/>
      <w:r w:rsidRPr="00633114">
        <w:rPr>
          <w:rFonts w:ascii="Arial" w:hAnsi="Arial" w:cs="Arial"/>
          <w:sz w:val="24"/>
          <w:szCs w:val="24"/>
        </w:rPr>
        <w:t>Cursor</w:t>
      </w:r>
      <w:r w:rsidR="00915C04" w:rsidRPr="00633114">
        <w:rPr>
          <w:rFonts w:ascii="Arial" w:hAnsi="Arial" w:cs="Arial"/>
          <w:sz w:val="24"/>
          <w:szCs w:val="24"/>
        </w:rPr>
        <w:t>-</w:t>
      </w:r>
      <w:proofErr w:type="spellStart"/>
      <w:r w:rsidR="00915C04" w:rsidRPr="00633114">
        <w:rPr>
          <w:rFonts w:ascii="Arial" w:hAnsi="Arial" w:cs="Arial"/>
          <w:sz w:val="24"/>
          <w:szCs w:val="24"/>
        </w:rPr>
        <w:t>LED</w:t>
      </w:r>
      <w:r w:rsidR="005D1A85" w:rsidRPr="00633114">
        <w:rPr>
          <w:rFonts w:ascii="Arial" w:hAnsi="Arial" w:cs="Arial"/>
          <w:sz w:val="24"/>
          <w:szCs w:val="24"/>
        </w:rPr>
        <w:t>’</w:t>
      </w:r>
      <w:r w:rsidR="00915C04" w:rsidRPr="00633114">
        <w:rPr>
          <w:rFonts w:ascii="Arial" w:hAnsi="Arial" w:cs="Arial"/>
          <w:sz w:val="24"/>
          <w:szCs w:val="24"/>
        </w:rPr>
        <w:t>s</w:t>
      </w:r>
      <w:proofErr w:type="spellEnd"/>
      <w:proofErr w:type="gramEnd"/>
      <w:r w:rsidR="005D1A85" w:rsidRPr="00633114">
        <w:rPr>
          <w:rFonts w:ascii="Arial" w:hAnsi="Arial" w:cs="Arial"/>
          <w:sz w:val="24"/>
          <w:szCs w:val="24"/>
        </w:rPr>
        <w:t>:</w:t>
      </w:r>
    </w:p>
    <w:p w14:paraId="49E9772E" w14:textId="34BDBA55" w:rsidR="006C6CB7" w:rsidRPr="00633114" w:rsidRDefault="00B078A9" w:rsidP="006C6CB7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Index:</w:t>
      </w:r>
      <w:r w:rsidR="00351EBC" w:rsidRPr="00633114">
        <w:rPr>
          <w:rFonts w:ascii="Arial" w:hAnsi="Arial" w:cs="Arial"/>
          <w:sz w:val="24"/>
          <w:szCs w:val="24"/>
        </w:rPr>
        <w:tab/>
      </w:r>
      <w:r w:rsidR="006C6CB7" w:rsidRPr="00633114">
        <w:rPr>
          <w:rFonts w:ascii="Arial" w:hAnsi="Arial" w:cs="Arial"/>
          <w:sz w:val="24"/>
          <w:szCs w:val="24"/>
        </w:rPr>
        <w:t>zeigen an, welcher Ton gerade spielt</w:t>
      </w:r>
    </w:p>
    <w:p w14:paraId="7C1521A1" w14:textId="22FE74FF" w:rsidR="006C6CB7" w:rsidRPr="00633114" w:rsidRDefault="00B078A9" w:rsidP="006C6CB7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Cursor: </w:t>
      </w:r>
      <w:r w:rsidR="006C6CB7" w:rsidRPr="00633114">
        <w:rPr>
          <w:rFonts w:ascii="Arial" w:hAnsi="Arial" w:cs="Arial"/>
          <w:sz w:val="24"/>
          <w:szCs w:val="24"/>
        </w:rPr>
        <w:t>dient zum Anzeigen eines Cursors</w:t>
      </w:r>
      <w:r w:rsidR="00BB3653" w:rsidRPr="00633114">
        <w:rPr>
          <w:rFonts w:ascii="Arial" w:hAnsi="Arial" w:cs="Arial"/>
          <w:sz w:val="24"/>
          <w:szCs w:val="24"/>
        </w:rPr>
        <w:br/>
      </w:r>
    </w:p>
    <w:p w14:paraId="0D2579A7" w14:textId="19DFB674" w:rsidR="00BB3653" w:rsidRPr="00633114" w:rsidRDefault="00BB3653" w:rsidP="00BB3653">
      <w:pPr>
        <w:pStyle w:val="Listenabsatz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3x 7-Segent Display:</w:t>
      </w:r>
    </w:p>
    <w:p w14:paraId="3667509E" w14:textId="282A9A31" w:rsidR="00BB3653" w:rsidRPr="00633114" w:rsidRDefault="00BB3653" w:rsidP="00BB3653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nützen zur Anzeige von Parametern</w:t>
      </w:r>
    </w:p>
    <w:p w14:paraId="056A0F90" w14:textId="69F6B9BF" w:rsidR="00D77F69" w:rsidRPr="00633114" w:rsidRDefault="00D77F69" w:rsidP="00BB3653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werden mit einem MCP23S08 via die SPI Schnittstelle seriell angesteuert</w:t>
      </w:r>
    </w:p>
    <w:p w14:paraId="37CAC734" w14:textId="1D315507" w:rsidR="006C6CB7" w:rsidRPr="00633114" w:rsidRDefault="006C6CB7" w:rsidP="006C6CB7">
      <w:pPr>
        <w:ind w:left="1980"/>
        <w:rPr>
          <w:rFonts w:ascii="Arial" w:hAnsi="Arial" w:cs="Arial"/>
          <w:szCs w:val="24"/>
        </w:rPr>
      </w:pPr>
    </w:p>
    <w:p w14:paraId="63E861F5" w14:textId="0EA03B11" w:rsidR="006C6CB7" w:rsidRPr="00633114" w:rsidRDefault="00915C04" w:rsidP="006C6CB7">
      <w:pPr>
        <w:pStyle w:val="Listenabsatz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Dreh-Encoder:</w:t>
      </w:r>
    </w:p>
    <w:p w14:paraId="3406A55D" w14:textId="28080E85" w:rsidR="00915C04" w:rsidRPr="00633114" w:rsidRDefault="00761623" w:rsidP="00915C04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zum </w:t>
      </w:r>
      <w:r w:rsidR="005D1A85" w:rsidRPr="00633114">
        <w:rPr>
          <w:rFonts w:ascii="Arial" w:hAnsi="Arial" w:cs="Arial"/>
          <w:sz w:val="24"/>
          <w:szCs w:val="24"/>
        </w:rPr>
        <w:t>Einstellen</w:t>
      </w:r>
      <w:r w:rsidRPr="00633114">
        <w:rPr>
          <w:rFonts w:ascii="Arial" w:hAnsi="Arial" w:cs="Arial"/>
          <w:sz w:val="24"/>
          <w:szCs w:val="24"/>
        </w:rPr>
        <w:t xml:space="preserve"> der Parameter </w:t>
      </w:r>
      <w:r w:rsidR="005D1A85" w:rsidRPr="00633114">
        <w:rPr>
          <w:rFonts w:ascii="Arial" w:hAnsi="Arial" w:cs="Arial"/>
          <w:sz w:val="24"/>
          <w:szCs w:val="24"/>
        </w:rPr>
        <w:t>der verschiedenen Modi</w:t>
      </w:r>
    </w:p>
    <w:p w14:paraId="5821BFA9" w14:textId="27992555" w:rsidR="004F6B1D" w:rsidRPr="00633114" w:rsidRDefault="004F6B1D" w:rsidP="00915C04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um den Drehencoder befinden sich 12 </w:t>
      </w:r>
      <w:r w:rsidR="00E80244" w:rsidRPr="00633114">
        <w:rPr>
          <w:rFonts w:ascii="Arial" w:hAnsi="Arial" w:cs="Arial"/>
          <w:sz w:val="24"/>
          <w:szCs w:val="24"/>
        </w:rPr>
        <w:t>RGB-LEDs</w:t>
      </w:r>
      <w:r w:rsidRPr="00633114">
        <w:rPr>
          <w:rFonts w:ascii="Arial" w:hAnsi="Arial" w:cs="Arial"/>
          <w:sz w:val="24"/>
          <w:szCs w:val="24"/>
        </w:rPr>
        <w:t>, welche den Rotationstatus anzeigen</w:t>
      </w:r>
    </w:p>
    <w:p w14:paraId="0E9F8308" w14:textId="187283AE" w:rsidR="00253C05" w:rsidRPr="00633114" w:rsidRDefault="00253C05" w:rsidP="005D1A85">
      <w:pPr>
        <w:pStyle w:val="Listenabsatz"/>
        <w:ind w:left="1440"/>
        <w:rPr>
          <w:rFonts w:ascii="Arial" w:hAnsi="Arial" w:cs="Arial"/>
          <w:sz w:val="24"/>
          <w:szCs w:val="24"/>
        </w:rPr>
      </w:pPr>
    </w:p>
    <w:p w14:paraId="0F34380B" w14:textId="01B819AB" w:rsidR="00A16B5B" w:rsidRPr="00633114" w:rsidRDefault="00253C05" w:rsidP="00A16B5B">
      <w:pPr>
        <w:pStyle w:val="Listenabsatz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Taster: </w:t>
      </w:r>
      <w:r w:rsidR="00A16B5B" w:rsidRPr="00633114">
        <w:rPr>
          <w:rFonts w:ascii="Arial" w:hAnsi="Arial" w:cs="Arial"/>
          <w:sz w:val="24"/>
          <w:szCs w:val="24"/>
        </w:rPr>
        <w:br/>
        <w:t>Jeder Taster wird mittels eines MCP23S08 via SPI eingelesen.</w:t>
      </w:r>
    </w:p>
    <w:p w14:paraId="79299C57" w14:textId="13FBA576" w:rsidR="00253C05" w:rsidRPr="00633114" w:rsidRDefault="00253C05" w:rsidP="00253C05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Pause: pausiert den Zyklus</w:t>
      </w:r>
    </w:p>
    <w:p w14:paraId="38074927" w14:textId="0F013590" w:rsidR="00253C05" w:rsidRPr="00633114" w:rsidRDefault="00253C05" w:rsidP="00253C05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Reset: setzt den Zyklus asynchron zurück</w:t>
      </w:r>
    </w:p>
    <w:p w14:paraId="3C707D06" w14:textId="7D96F5B7" w:rsidR="00253C05" w:rsidRPr="00633114" w:rsidRDefault="00351EBC" w:rsidP="00253C05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Show Keys: zeigt die gespielten Noten am Display</w:t>
      </w:r>
    </w:p>
    <w:p w14:paraId="7C325F68" w14:textId="6CE69CDC" w:rsidR="00253C05" w:rsidRPr="00633114" w:rsidRDefault="00351EBC" w:rsidP="00C9532D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Shift</w:t>
      </w:r>
      <w:r w:rsidR="00261DA9" w:rsidRPr="00633114">
        <w:rPr>
          <w:rFonts w:ascii="Arial" w:hAnsi="Arial" w:cs="Arial"/>
          <w:sz w:val="24"/>
          <w:szCs w:val="24"/>
        </w:rPr>
        <w:t xml:space="preserve">: </w:t>
      </w:r>
      <w:r w:rsidRPr="00633114">
        <w:rPr>
          <w:rFonts w:ascii="Arial" w:hAnsi="Arial" w:cs="Arial"/>
          <w:sz w:val="24"/>
          <w:szCs w:val="24"/>
        </w:rPr>
        <w:t>zum Einstellen der Parameter der verschiedenen Modi</w:t>
      </w:r>
    </w:p>
    <w:p w14:paraId="55FC7349" w14:textId="5EA0EFF6" w:rsidR="00C9532D" w:rsidRPr="00633114" w:rsidRDefault="00C9532D" w:rsidP="00C9532D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Prescaler: einstellen von zwei verschiedenen </w:t>
      </w:r>
      <w:proofErr w:type="spellStart"/>
      <w:r w:rsidRPr="00633114">
        <w:rPr>
          <w:rFonts w:ascii="Arial" w:hAnsi="Arial" w:cs="Arial"/>
          <w:sz w:val="24"/>
          <w:szCs w:val="24"/>
        </w:rPr>
        <w:t>Prescalern</w:t>
      </w:r>
      <w:proofErr w:type="spellEnd"/>
      <w:r w:rsidR="008E7DDF" w:rsidRPr="00633114">
        <w:rPr>
          <w:rFonts w:ascii="Arial" w:hAnsi="Arial" w:cs="Arial"/>
          <w:sz w:val="24"/>
          <w:szCs w:val="24"/>
        </w:rPr>
        <w:t xml:space="preserve"> für Gate </w:t>
      </w:r>
      <w:r w:rsidR="00EB6B1C" w:rsidRPr="00633114">
        <w:rPr>
          <w:rFonts w:ascii="Arial" w:hAnsi="Arial" w:cs="Arial"/>
          <w:sz w:val="24"/>
          <w:szCs w:val="24"/>
        </w:rPr>
        <w:t>und Takt</w:t>
      </w:r>
    </w:p>
    <w:p w14:paraId="5F22894E" w14:textId="235D745A" w:rsidR="00CA54F4" w:rsidRPr="00633114" w:rsidRDefault="00CA54F4" w:rsidP="00CA54F4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5 Taster für jeden Prescaler</w:t>
      </w:r>
    </w:p>
    <w:p w14:paraId="534578BC" w14:textId="0E42B088" w:rsidR="00351EBC" w:rsidRPr="00633114" w:rsidRDefault="00351EBC" w:rsidP="00CA54F4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Taster werden auf 4</w:t>
      </w:r>
      <w:r w:rsidR="00101C59" w:rsidRPr="00633114">
        <w:rPr>
          <w:rFonts w:ascii="Arial" w:hAnsi="Arial" w:cs="Arial"/>
          <w:sz w:val="24"/>
          <w:szCs w:val="24"/>
        </w:rPr>
        <w:t>-B</w:t>
      </w:r>
      <w:r w:rsidRPr="00633114">
        <w:rPr>
          <w:rFonts w:ascii="Arial" w:hAnsi="Arial" w:cs="Arial"/>
          <w:sz w:val="24"/>
          <w:szCs w:val="24"/>
        </w:rPr>
        <w:t xml:space="preserve">it </w:t>
      </w:r>
      <w:r w:rsidR="00101C59" w:rsidRPr="00633114">
        <w:rPr>
          <w:rFonts w:ascii="Arial" w:hAnsi="Arial" w:cs="Arial"/>
          <w:sz w:val="24"/>
          <w:szCs w:val="24"/>
        </w:rPr>
        <w:t>Priorität-</w:t>
      </w:r>
      <w:r w:rsidRPr="00633114">
        <w:rPr>
          <w:rFonts w:ascii="Arial" w:hAnsi="Arial" w:cs="Arial"/>
          <w:sz w:val="24"/>
          <w:szCs w:val="24"/>
        </w:rPr>
        <w:t>Encodiert</w:t>
      </w:r>
    </w:p>
    <w:p w14:paraId="175B2160" w14:textId="48C7BD5A" w:rsidR="009165B8" w:rsidRDefault="009165B8" w:rsidP="00DC2B03">
      <w:pPr>
        <w:rPr>
          <w:rFonts w:ascii="Arial" w:eastAsiaTheme="minorHAnsi" w:hAnsi="Arial" w:cs="Arial"/>
          <w:spacing w:val="0"/>
          <w:szCs w:val="24"/>
          <w:lang w:val="de-AT" w:eastAsia="en-US"/>
        </w:rPr>
      </w:pPr>
    </w:p>
    <w:p w14:paraId="31B7F92B" w14:textId="77777777" w:rsidR="00DC2B03" w:rsidRPr="00DC2B03" w:rsidRDefault="00DC2B03" w:rsidP="00DC2B03">
      <w:pPr>
        <w:rPr>
          <w:rFonts w:ascii="Arial" w:hAnsi="Arial" w:cs="Arial"/>
          <w:szCs w:val="24"/>
        </w:rPr>
      </w:pPr>
    </w:p>
    <w:p w14:paraId="036FE7A3" w14:textId="096DAF6B" w:rsidR="005D1A85" w:rsidRPr="00633114" w:rsidRDefault="00182A81" w:rsidP="005D1A85">
      <w:pPr>
        <w:pStyle w:val="Listenabsatz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4</w:t>
      </w:r>
      <w:r w:rsidR="005D1A85" w:rsidRPr="00633114">
        <w:rPr>
          <w:rFonts w:ascii="Arial" w:hAnsi="Arial" w:cs="Arial"/>
          <w:sz w:val="24"/>
          <w:szCs w:val="24"/>
        </w:rPr>
        <w:t xml:space="preserve"> Modi</w:t>
      </w:r>
    </w:p>
    <w:p w14:paraId="730D7A3E" w14:textId="5096574C" w:rsidR="005D1A85" w:rsidRPr="00633114" w:rsidRDefault="00101C59" w:rsidP="005D1A85">
      <w:pPr>
        <w:ind w:left="709"/>
        <w:rPr>
          <w:rFonts w:ascii="Arial" w:eastAsiaTheme="minorHAnsi" w:hAnsi="Arial" w:cs="Arial"/>
          <w:spacing w:val="0"/>
          <w:szCs w:val="24"/>
          <w:lang w:val="de-AT" w:eastAsia="en-US"/>
        </w:rPr>
      </w:pPr>
      <w:r w:rsidRPr="00633114">
        <w:rPr>
          <w:rFonts w:ascii="Arial" w:eastAsiaTheme="minorHAnsi" w:hAnsi="Arial" w:cs="Arial"/>
          <w:spacing w:val="0"/>
          <w:szCs w:val="24"/>
          <w:lang w:val="de-AT" w:eastAsia="en-US"/>
        </w:rPr>
        <w:t xml:space="preserve">Jeder Modus verändert die Anzeigen an den Status </w:t>
      </w:r>
      <w:r w:rsidR="00E80244" w:rsidRPr="00633114">
        <w:rPr>
          <w:rFonts w:ascii="Arial" w:eastAsiaTheme="minorHAnsi" w:hAnsi="Arial" w:cs="Arial"/>
          <w:spacing w:val="0"/>
          <w:szCs w:val="24"/>
          <w:lang w:val="de-AT" w:eastAsia="en-US"/>
        </w:rPr>
        <w:t>LEDs</w:t>
      </w:r>
      <w:r w:rsidRPr="00633114">
        <w:rPr>
          <w:rFonts w:ascii="Arial" w:eastAsiaTheme="minorHAnsi" w:hAnsi="Arial" w:cs="Arial"/>
          <w:spacing w:val="0"/>
          <w:szCs w:val="24"/>
          <w:lang w:val="de-AT" w:eastAsia="en-US"/>
        </w:rPr>
        <w:t xml:space="preserve"> und Displays bzw. die Funktionalität verschiedener Eingaben. Nach wechseln eines Modus wird der aktuelle Modus am 7-Segment Display angezeigt, bis die Anzeige benötigt wird, um einen Parameter anzuzeigen.</w:t>
      </w:r>
      <w:r w:rsidR="00BE0872">
        <w:rPr>
          <w:rFonts w:ascii="Arial" w:eastAsiaTheme="minorHAnsi" w:hAnsi="Arial" w:cs="Arial"/>
          <w:spacing w:val="0"/>
          <w:szCs w:val="24"/>
          <w:lang w:val="de-AT" w:eastAsia="en-US"/>
        </w:rPr>
        <w:t xml:space="preserve"> Der Modus wird Weitergeschalten, indem man den integrierten Taster des Dreh-Encoder drückt.</w:t>
      </w:r>
    </w:p>
    <w:p w14:paraId="189B37DF" w14:textId="77777777" w:rsidR="00101C59" w:rsidRPr="00633114" w:rsidRDefault="00101C59" w:rsidP="005D1A85">
      <w:pPr>
        <w:ind w:left="709"/>
        <w:rPr>
          <w:rFonts w:ascii="Arial" w:eastAsiaTheme="minorHAnsi" w:hAnsi="Arial" w:cs="Arial"/>
          <w:spacing w:val="0"/>
          <w:szCs w:val="24"/>
          <w:lang w:val="de-AT" w:eastAsia="en-US"/>
        </w:rPr>
      </w:pPr>
    </w:p>
    <w:p w14:paraId="0EFB87DF" w14:textId="4A259364" w:rsidR="005D1A85" w:rsidRPr="00633114" w:rsidRDefault="005D1A85" w:rsidP="005D1A85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BPM:</w:t>
      </w:r>
    </w:p>
    <w:p w14:paraId="2ECA5B87" w14:textId="01691012" w:rsidR="005D1A85" w:rsidRPr="00633114" w:rsidRDefault="005D1A85" w:rsidP="00116A9E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7-Segment Display: zeigt die eingestellten BPM</w:t>
      </w:r>
      <w:r w:rsidR="00E80244" w:rsidRPr="00633114">
        <w:rPr>
          <w:rFonts w:ascii="Arial" w:hAnsi="Arial" w:cs="Arial"/>
          <w:sz w:val="24"/>
          <w:szCs w:val="24"/>
        </w:rPr>
        <w:t xml:space="preserve"> bzw. die Wellenform an</w:t>
      </w:r>
    </w:p>
    <w:p w14:paraId="7AA5216C" w14:textId="521D0C00" w:rsidR="00B078A9" w:rsidRPr="00633114" w:rsidRDefault="00835F3A" w:rsidP="005D1A85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Index/Cursor: zeigt den Index an </w:t>
      </w:r>
    </w:p>
    <w:p w14:paraId="3063A360" w14:textId="77777777" w:rsidR="0058228A" w:rsidRPr="00633114" w:rsidRDefault="00634428" w:rsidP="005D1A85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Drehencoder: zum Verändern der BPM</w:t>
      </w:r>
    </w:p>
    <w:p w14:paraId="3F623670" w14:textId="22DAE912" w:rsidR="00634428" w:rsidRPr="00633114" w:rsidRDefault="0058228A" w:rsidP="005D1A85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Event Taster: </w:t>
      </w:r>
      <w:r w:rsidR="00182A81" w:rsidRPr="00633114">
        <w:rPr>
          <w:rFonts w:ascii="Arial" w:hAnsi="Arial" w:cs="Arial"/>
          <w:sz w:val="24"/>
          <w:szCs w:val="24"/>
        </w:rPr>
        <w:t>Drehencoder verändert die Wellenform</w:t>
      </w:r>
      <w:r w:rsidR="00634428" w:rsidRPr="00633114">
        <w:rPr>
          <w:rFonts w:ascii="Arial" w:hAnsi="Arial" w:cs="Arial"/>
          <w:sz w:val="24"/>
          <w:szCs w:val="24"/>
        </w:rPr>
        <w:br/>
      </w:r>
    </w:p>
    <w:p w14:paraId="6BD02A91" w14:textId="77777777" w:rsidR="002471AA" w:rsidRPr="00633114" w:rsidRDefault="002471AA" w:rsidP="002471AA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Tonleiter Einstellungen:</w:t>
      </w:r>
    </w:p>
    <w:p w14:paraId="2BFDF0F7" w14:textId="20B296E5" w:rsidR="002471AA" w:rsidRPr="00633114" w:rsidRDefault="002471AA" w:rsidP="002471AA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7-Segment Display: </w:t>
      </w:r>
      <w:r w:rsidR="00067E93" w:rsidRPr="00633114">
        <w:rPr>
          <w:rFonts w:ascii="Arial" w:hAnsi="Arial" w:cs="Arial"/>
          <w:sz w:val="24"/>
          <w:szCs w:val="24"/>
        </w:rPr>
        <w:t>zeigt den Tonleiter bzw. den Modalen Tonleiter an.</w:t>
      </w:r>
    </w:p>
    <w:p w14:paraId="481209F9" w14:textId="77777777" w:rsidR="002471AA" w:rsidRPr="00633114" w:rsidRDefault="002471AA" w:rsidP="002471AA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Index/Cursor: zeigt den Index an </w:t>
      </w:r>
    </w:p>
    <w:p w14:paraId="771571EA" w14:textId="18D41455" w:rsidR="002471AA" w:rsidRPr="00633114" w:rsidRDefault="002471AA" w:rsidP="002471AA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Drehencoder: zum Verändern de</w:t>
      </w:r>
      <w:r w:rsidR="00911DFB" w:rsidRPr="00633114">
        <w:rPr>
          <w:rFonts w:ascii="Arial" w:hAnsi="Arial" w:cs="Arial"/>
          <w:sz w:val="24"/>
          <w:szCs w:val="24"/>
        </w:rPr>
        <w:t>s</w:t>
      </w:r>
      <w:r w:rsidRPr="00633114">
        <w:rPr>
          <w:rFonts w:ascii="Arial" w:hAnsi="Arial" w:cs="Arial"/>
          <w:sz w:val="24"/>
          <w:szCs w:val="24"/>
        </w:rPr>
        <w:t xml:space="preserve"> Tonleiter</w:t>
      </w:r>
      <w:r w:rsidR="00911DFB" w:rsidRPr="00633114">
        <w:rPr>
          <w:rFonts w:ascii="Arial" w:hAnsi="Arial" w:cs="Arial"/>
          <w:sz w:val="24"/>
          <w:szCs w:val="24"/>
        </w:rPr>
        <w:t>s</w:t>
      </w:r>
    </w:p>
    <w:p w14:paraId="422885CB" w14:textId="2620A9F7" w:rsidR="002471AA" w:rsidRPr="00633114" w:rsidRDefault="002471AA" w:rsidP="002471AA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Event Taster: verändert den Modus des Tonleiters (Dur,</w:t>
      </w:r>
      <w:r w:rsidR="001134BB" w:rsidRPr="00633114">
        <w:rPr>
          <w:rFonts w:ascii="Arial" w:hAnsi="Arial" w:cs="Arial"/>
          <w:sz w:val="24"/>
          <w:szCs w:val="24"/>
        </w:rPr>
        <w:t xml:space="preserve"> </w:t>
      </w:r>
      <w:r w:rsidRPr="00633114">
        <w:rPr>
          <w:rFonts w:ascii="Arial" w:hAnsi="Arial" w:cs="Arial"/>
          <w:sz w:val="24"/>
          <w:szCs w:val="24"/>
        </w:rPr>
        <w:t>Moll…)</w:t>
      </w:r>
    </w:p>
    <w:p w14:paraId="1686CEB7" w14:textId="77777777" w:rsidR="00634428" w:rsidRPr="00633114" w:rsidRDefault="00634428" w:rsidP="00634428">
      <w:pPr>
        <w:pStyle w:val="Listenabsatz"/>
        <w:ind w:left="2160"/>
        <w:rPr>
          <w:rFonts w:ascii="Arial" w:hAnsi="Arial" w:cs="Arial"/>
          <w:sz w:val="24"/>
          <w:szCs w:val="24"/>
        </w:rPr>
      </w:pPr>
    </w:p>
    <w:p w14:paraId="79DCD053" w14:textId="7FBD401E" w:rsidR="00634428" w:rsidRPr="00633114" w:rsidRDefault="004A459E" w:rsidP="00634428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proofErr w:type="spellStart"/>
      <w:r w:rsidRPr="00633114">
        <w:rPr>
          <w:rFonts w:ascii="Arial" w:hAnsi="Arial" w:cs="Arial"/>
          <w:sz w:val="24"/>
          <w:szCs w:val="24"/>
        </w:rPr>
        <w:t>Enable</w:t>
      </w:r>
      <w:proofErr w:type="spellEnd"/>
      <w:r w:rsidRPr="00633114">
        <w:rPr>
          <w:rFonts w:ascii="Arial" w:hAnsi="Arial" w:cs="Arial"/>
          <w:sz w:val="24"/>
          <w:szCs w:val="24"/>
        </w:rPr>
        <w:t>/Reset</w:t>
      </w:r>
      <w:r w:rsidR="00634428" w:rsidRPr="00633114">
        <w:rPr>
          <w:rFonts w:ascii="Arial" w:hAnsi="Arial" w:cs="Arial"/>
          <w:sz w:val="24"/>
          <w:szCs w:val="24"/>
        </w:rPr>
        <w:t>:</w:t>
      </w:r>
    </w:p>
    <w:p w14:paraId="273107C7" w14:textId="5BE91BA6" w:rsidR="00634428" w:rsidRPr="00633114" w:rsidRDefault="00634428" w:rsidP="00634428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7-Segment Display:</w:t>
      </w:r>
      <w:r w:rsidR="00911DFB" w:rsidRPr="00633114">
        <w:rPr>
          <w:rFonts w:ascii="Arial" w:hAnsi="Arial" w:cs="Arial"/>
          <w:sz w:val="24"/>
          <w:szCs w:val="24"/>
        </w:rPr>
        <w:t xml:space="preserve"> -</w:t>
      </w:r>
    </w:p>
    <w:p w14:paraId="7C264EAA" w14:textId="5129D368" w:rsidR="00634428" w:rsidRPr="00633114" w:rsidRDefault="00634428" w:rsidP="00634428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Index/Cursor: zeigt den </w:t>
      </w:r>
      <w:r w:rsidR="00DC32B8" w:rsidRPr="00633114">
        <w:rPr>
          <w:rFonts w:ascii="Arial" w:hAnsi="Arial" w:cs="Arial"/>
          <w:sz w:val="24"/>
          <w:szCs w:val="24"/>
        </w:rPr>
        <w:t>Cursor</w:t>
      </w:r>
      <w:r w:rsidRPr="00633114">
        <w:rPr>
          <w:rFonts w:ascii="Arial" w:hAnsi="Arial" w:cs="Arial"/>
          <w:sz w:val="24"/>
          <w:szCs w:val="24"/>
        </w:rPr>
        <w:t xml:space="preserve"> an </w:t>
      </w:r>
    </w:p>
    <w:p w14:paraId="336E507F" w14:textId="08C15DD2" w:rsidR="0056514E" w:rsidRPr="00633114" w:rsidRDefault="0056514E" w:rsidP="0056514E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Drehencoder: bewegt den Cursor</w:t>
      </w:r>
      <w:r w:rsidR="00326FF4" w:rsidRPr="00633114">
        <w:rPr>
          <w:rFonts w:ascii="Arial" w:hAnsi="Arial" w:cs="Arial"/>
          <w:sz w:val="24"/>
          <w:szCs w:val="24"/>
        </w:rPr>
        <w:t xml:space="preserve">. Dort wo der Cursor </w:t>
      </w:r>
      <w:r w:rsidR="00253C05" w:rsidRPr="00633114">
        <w:rPr>
          <w:rFonts w:ascii="Arial" w:hAnsi="Arial" w:cs="Arial"/>
          <w:sz w:val="24"/>
          <w:szCs w:val="24"/>
        </w:rPr>
        <w:t>stehen bleibt,</w:t>
      </w:r>
      <w:r w:rsidR="00326FF4" w:rsidRPr="00633114">
        <w:rPr>
          <w:rFonts w:ascii="Arial" w:hAnsi="Arial" w:cs="Arial"/>
          <w:sz w:val="24"/>
          <w:szCs w:val="24"/>
        </w:rPr>
        <w:t xml:space="preserve"> setzt sich der Zyklus zurück.</w:t>
      </w:r>
    </w:p>
    <w:p w14:paraId="4D2723B0" w14:textId="69FA282B" w:rsidR="00EB6B1C" w:rsidRPr="00633114" w:rsidRDefault="0056514E" w:rsidP="00EB6B1C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Event Taster:</w:t>
      </w:r>
      <w:r w:rsidR="00776847" w:rsidRPr="006331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6847" w:rsidRPr="00633114">
        <w:rPr>
          <w:rFonts w:ascii="Arial" w:hAnsi="Arial" w:cs="Arial"/>
          <w:sz w:val="24"/>
          <w:szCs w:val="24"/>
        </w:rPr>
        <w:t>stum</w:t>
      </w:r>
      <w:r w:rsidR="00326FF4" w:rsidRPr="00633114">
        <w:rPr>
          <w:rFonts w:ascii="Arial" w:hAnsi="Arial" w:cs="Arial"/>
          <w:sz w:val="24"/>
          <w:szCs w:val="24"/>
        </w:rPr>
        <w:t>m</w:t>
      </w:r>
      <w:r w:rsidR="00776847" w:rsidRPr="00633114">
        <w:rPr>
          <w:rFonts w:ascii="Arial" w:hAnsi="Arial" w:cs="Arial"/>
          <w:sz w:val="24"/>
          <w:szCs w:val="24"/>
        </w:rPr>
        <w:t>t</w:t>
      </w:r>
      <w:proofErr w:type="spellEnd"/>
      <w:r w:rsidR="00326FF4" w:rsidRPr="00633114">
        <w:rPr>
          <w:rFonts w:ascii="Arial" w:hAnsi="Arial" w:cs="Arial"/>
          <w:sz w:val="24"/>
          <w:szCs w:val="24"/>
        </w:rPr>
        <w:t>/</w:t>
      </w:r>
      <w:proofErr w:type="spellStart"/>
      <w:r w:rsidR="00326FF4" w:rsidRPr="00633114">
        <w:rPr>
          <w:rFonts w:ascii="Arial" w:hAnsi="Arial" w:cs="Arial"/>
          <w:sz w:val="24"/>
          <w:szCs w:val="24"/>
        </w:rPr>
        <w:t>entstummt</w:t>
      </w:r>
      <w:proofErr w:type="spellEnd"/>
      <w:r w:rsidR="00776847" w:rsidRPr="00633114">
        <w:rPr>
          <w:rFonts w:ascii="Arial" w:hAnsi="Arial" w:cs="Arial"/>
          <w:sz w:val="24"/>
          <w:szCs w:val="24"/>
        </w:rPr>
        <w:t xml:space="preserve"> eine</w:t>
      </w:r>
      <w:r w:rsidR="00326FF4" w:rsidRPr="00633114">
        <w:rPr>
          <w:rFonts w:ascii="Arial" w:hAnsi="Arial" w:cs="Arial"/>
          <w:sz w:val="24"/>
          <w:szCs w:val="24"/>
        </w:rPr>
        <w:t>n</w:t>
      </w:r>
      <w:r w:rsidR="00776847" w:rsidRPr="00633114">
        <w:rPr>
          <w:rFonts w:ascii="Arial" w:hAnsi="Arial" w:cs="Arial"/>
          <w:sz w:val="24"/>
          <w:szCs w:val="24"/>
        </w:rPr>
        <w:t xml:space="preserve"> Ton an der Cursorstell</w:t>
      </w:r>
      <w:r w:rsidR="001C5D3C" w:rsidRPr="00633114">
        <w:rPr>
          <w:rFonts w:ascii="Arial" w:hAnsi="Arial" w:cs="Arial"/>
          <w:sz w:val="24"/>
          <w:szCs w:val="24"/>
        </w:rPr>
        <w:t>ung</w:t>
      </w:r>
    </w:p>
    <w:p w14:paraId="7AA66916" w14:textId="3CE3DB41" w:rsidR="002471AA" w:rsidRPr="00633114" w:rsidRDefault="002471AA">
      <w:pPr>
        <w:rPr>
          <w:rFonts w:ascii="Arial" w:eastAsiaTheme="minorHAnsi" w:hAnsi="Arial" w:cs="Arial"/>
          <w:spacing w:val="0"/>
          <w:szCs w:val="24"/>
          <w:lang w:val="de-AT" w:eastAsia="en-US"/>
        </w:rPr>
      </w:pPr>
    </w:p>
    <w:p w14:paraId="64A4BFC6" w14:textId="0AB7BF03" w:rsidR="00634428" w:rsidRPr="00633114" w:rsidRDefault="00C759D7" w:rsidP="00634428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Transpose</w:t>
      </w:r>
      <w:r w:rsidR="00634428" w:rsidRPr="00633114">
        <w:rPr>
          <w:rFonts w:ascii="Arial" w:hAnsi="Arial" w:cs="Arial"/>
          <w:sz w:val="24"/>
          <w:szCs w:val="24"/>
        </w:rPr>
        <w:t>:</w:t>
      </w:r>
    </w:p>
    <w:p w14:paraId="1F5DFE0D" w14:textId="005AF299" w:rsidR="00634428" w:rsidRPr="00633114" w:rsidRDefault="00634428" w:rsidP="00634428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7-Segment Display: </w:t>
      </w:r>
      <w:r w:rsidR="00C759D7" w:rsidRPr="00633114">
        <w:rPr>
          <w:rFonts w:ascii="Arial" w:hAnsi="Arial" w:cs="Arial"/>
          <w:sz w:val="24"/>
          <w:szCs w:val="24"/>
        </w:rPr>
        <w:t>zeigt an um wieviel Halbtöne die Melodie transponiert wird</w:t>
      </w:r>
    </w:p>
    <w:p w14:paraId="25823980" w14:textId="32EB403A" w:rsidR="00634428" w:rsidRPr="00633114" w:rsidRDefault="00634428" w:rsidP="00634428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Index/Cursor: zeigt den Index an </w:t>
      </w:r>
    </w:p>
    <w:p w14:paraId="0CE744A8" w14:textId="2428BBCA" w:rsidR="0056514E" w:rsidRPr="00633114" w:rsidRDefault="0056514E" w:rsidP="0056514E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Drehencoder: </w:t>
      </w:r>
      <w:r w:rsidR="00911DFB" w:rsidRPr="00633114">
        <w:rPr>
          <w:rFonts w:ascii="Arial" w:hAnsi="Arial" w:cs="Arial"/>
          <w:sz w:val="24"/>
          <w:szCs w:val="24"/>
        </w:rPr>
        <w:t>Transponiert die Tonlage um einen Halbton</w:t>
      </w:r>
    </w:p>
    <w:p w14:paraId="060BC73E" w14:textId="3F33E3DD" w:rsidR="0056514E" w:rsidRPr="00633114" w:rsidRDefault="0056514E" w:rsidP="0056514E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Event Taster:</w:t>
      </w:r>
      <w:r w:rsidR="002471AA" w:rsidRPr="00633114">
        <w:rPr>
          <w:rFonts w:ascii="Arial" w:hAnsi="Arial" w:cs="Arial"/>
          <w:sz w:val="24"/>
          <w:szCs w:val="24"/>
        </w:rPr>
        <w:t xml:space="preserve"> Drehencoder verändert die Tonlage um eine Oktave</w:t>
      </w:r>
    </w:p>
    <w:p w14:paraId="44B9629C" w14:textId="77777777" w:rsidR="004F6B1D" w:rsidRPr="00633114" w:rsidRDefault="004F6B1D" w:rsidP="004F6B1D">
      <w:pPr>
        <w:ind w:left="1980"/>
        <w:rPr>
          <w:rFonts w:ascii="Arial" w:hAnsi="Arial" w:cs="Arial"/>
          <w:szCs w:val="24"/>
        </w:rPr>
      </w:pPr>
    </w:p>
    <w:p w14:paraId="5CEB56EA" w14:textId="0F01D57A" w:rsidR="00C11D86" w:rsidRPr="00633114" w:rsidRDefault="00EB6B1C" w:rsidP="00C11D86">
      <w:pPr>
        <w:pStyle w:val="Listenabsatz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ESP32 32-Bit Microcontroller:</w:t>
      </w:r>
    </w:p>
    <w:p w14:paraId="54676437" w14:textId="1B9EBA79" w:rsidR="00EB6B1C" w:rsidRPr="00633114" w:rsidRDefault="00EB6B1C" w:rsidP="00EB6B1C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Zentrale Recheneinheit für den Sequenzer</w:t>
      </w:r>
    </w:p>
    <w:p w14:paraId="5E50EB3D" w14:textId="77777777" w:rsidR="00182A81" w:rsidRPr="00633114" w:rsidRDefault="00182A81" w:rsidP="00EB6B1C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Berechnung der </w:t>
      </w:r>
      <w:proofErr w:type="spellStart"/>
      <w:r w:rsidRPr="00633114">
        <w:rPr>
          <w:rFonts w:ascii="Arial" w:hAnsi="Arial" w:cs="Arial"/>
          <w:sz w:val="24"/>
          <w:szCs w:val="24"/>
        </w:rPr>
        <w:t>Wavetables</w:t>
      </w:r>
      <w:proofErr w:type="spellEnd"/>
    </w:p>
    <w:p w14:paraId="63216ED0" w14:textId="26C16870" w:rsidR="00326B37" w:rsidRPr="00633114" w:rsidRDefault="006E6CE5" w:rsidP="00EB6B1C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S</w:t>
      </w:r>
      <w:r w:rsidR="00C02E9E" w:rsidRPr="00633114">
        <w:rPr>
          <w:rFonts w:ascii="Arial" w:hAnsi="Arial" w:cs="Arial"/>
          <w:sz w:val="24"/>
          <w:szCs w:val="24"/>
        </w:rPr>
        <w:t>P</w:t>
      </w:r>
      <w:r w:rsidRPr="00633114">
        <w:rPr>
          <w:rFonts w:ascii="Arial" w:hAnsi="Arial" w:cs="Arial"/>
          <w:sz w:val="24"/>
          <w:szCs w:val="24"/>
        </w:rPr>
        <w:t xml:space="preserve">I als Übertragungsprotokoll zur Ansteuerung der internen Peripherien </w:t>
      </w:r>
    </w:p>
    <w:p w14:paraId="09640927" w14:textId="3B4F8724" w:rsidR="00EB6B1C" w:rsidRPr="00633114" w:rsidRDefault="00326B37" w:rsidP="00EB6B1C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Audio-Output: </w:t>
      </w:r>
    </w:p>
    <w:p w14:paraId="750052D5" w14:textId="0212BBC3" w:rsidR="00326B37" w:rsidRPr="00633114" w:rsidRDefault="00326B37" w:rsidP="00326B37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Digitale Audioübertragung via I²S Protokoll</w:t>
      </w:r>
    </w:p>
    <w:p w14:paraId="23B9DAA5" w14:textId="09746C28" w:rsidR="00326B37" w:rsidRPr="00633114" w:rsidRDefault="00326B37" w:rsidP="00326B37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Auswahl zwischen 16-, 24- und 32-bit Audio-Signale</w:t>
      </w:r>
      <w:r w:rsidR="00BA4FB2" w:rsidRPr="00633114">
        <w:rPr>
          <w:rFonts w:ascii="Arial" w:hAnsi="Arial" w:cs="Arial"/>
          <w:sz w:val="24"/>
          <w:szCs w:val="24"/>
        </w:rPr>
        <w:t xml:space="preserve"> mit Abtastrate</w:t>
      </w:r>
      <w:r w:rsidR="007815FF" w:rsidRPr="00633114">
        <w:rPr>
          <w:rFonts w:ascii="Arial" w:hAnsi="Arial" w:cs="Arial"/>
          <w:sz w:val="24"/>
          <w:szCs w:val="24"/>
        </w:rPr>
        <w:t xml:space="preserve"> </w:t>
      </w:r>
      <w:r w:rsidR="00BA4FB2" w:rsidRPr="00633114">
        <w:rPr>
          <w:rFonts w:ascii="Arial" w:hAnsi="Arial" w:cs="Arial"/>
          <w:sz w:val="24"/>
          <w:szCs w:val="24"/>
        </w:rPr>
        <w:t>von 44,1kHz</w:t>
      </w:r>
    </w:p>
    <w:p w14:paraId="01C190CE" w14:textId="5AD6E9DD" w:rsidR="00634428" w:rsidRPr="00633114" w:rsidRDefault="007815FF" w:rsidP="005B0076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Ein I²S-DAC (PCM5102a) decodiert die </w:t>
      </w:r>
      <w:r w:rsidR="005B0076" w:rsidRPr="00633114">
        <w:rPr>
          <w:rFonts w:ascii="Arial" w:hAnsi="Arial" w:cs="Arial"/>
          <w:sz w:val="24"/>
          <w:szCs w:val="24"/>
        </w:rPr>
        <w:t>Audio-Daten</w:t>
      </w:r>
      <w:r w:rsidRPr="00633114">
        <w:rPr>
          <w:rFonts w:ascii="Arial" w:hAnsi="Arial" w:cs="Arial"/>
          <w:sz w:val="24"/>
          <w:szCs w:val="24"/>
        </w:rPr>
        <w:t xml:space="preserve"> und gibt sie Analog an eine 3,5mm Klinkenbuchse aus.</w:t>
      </w:r>
    </w:p>
    <w:sectPr w:rsidR="00634428" w:rsidRPr="00633114" w:rsidSect="00E00886">
      <w:headerReference w:type="default" r:id="rId11"/>
      <w:footerReference w:type="default" r:id="rId12"/>
      <w:footerReference w:type="first" r:id="rId13"/>
      <w:pgSz w:w="11906" w:h="16838" w:code="9"/>
      <w:pgMar w:top="1134" w:right="567" w:bottom="567" w:left="1134" w:header="567" w:footer="53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2A89" w14:textId="77777777" w:rsidR="007C33B8" w:rsidRDefault="007C33B8">
      <w:r>
        <w:separator/>
      </w:r>
    </w:p>
  </w:endnote>
  <w:endnote w:type="continuationSeparator" w:id="0">
    <w:p w14:paraId="4E27133F" w14:textId="77777777" w:rsidR="007C33B8" w:rsidRDefault="007C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BC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F210" w14:textId="3B1E57DA" w:rsidR="00F64E5B" w:rsidRPr="00562B82" w:rsidRDefault="00C57D51" w:rsidP="00410796">
    <w:pPr>
      <w:pStyle w:val="Fuzeile"/>
      <w:tabs>
        <w:tab w:val="clear" w:pos="4536"/>
        <w:tab w:val="clear" w:pos="9072"/>
        <w:tab w:val="center" w:pos="4962"/>
        <w:tab w:val="right" w:pos="9923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4</w:t>
    </w:r>
    <w:r w:rsidR="00962D05">
      <w:rPr>
        <w:rFonts w:ascii="Arial" w:hAnsi="Arial" w:cs="Arial"/>
        <w:szCs w:val="24"/>
      </w:rPr>
      <w:t>AHEL</w:t>
    </w:r>
    <w:r>
      <w:rPr>
        <w:rFonts w:ascii="Arial" w:hAnsi="Arial" w:cs="Arial"/>
        <w:szCs w:val="24"/>
      </w:rPr>
      <w:t xml:space="preserve"> Grundner, Ihninger</w:t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Fonts w:ascii="Arial" w:hAnsi="Arial" w:cs="Arial"/>
        <w:szCs w:val="24"/>
      </w:rPr>
      <w:fldChar w:fldCharType="begin"/>
    </w:r>
    <w:r w:rsidR="00F64E5B" w:rsidRPr="00562B82">
      <w:rPr>
        <w:rFonts w:ascii="Arial" w:hAnsi="Arial" w:cs="Arial"/>
        <w:szCs w:val="24"/>
      </w:rPr>
      <w:instrText xml:space="preserve"> DATE \@ "d.M.yyyy" </w:instrText>
    </w:r>
    <w:r w:rsidR="00F64E5B" w:rsidRPr="00562B82">
      <w:rPr>
        <w:rFonts w:ascii="Arial" w:hAnsi="Arial" w:cs="Arial"/>
        <w:szCs w:val="24"/>
      </w:rPr>
      <w:fldChar w:fldCharType="separate"/>
    </w:r>
    <w:r w:rsidR="00DC2B03">
      <w:rPr>
        <w:rFonts w:ascii="Arial" w:hAnsi="Arial" w:cs="Arial"/>
        <w:noProof/>
        <w:szCs w:val="24"/>
      </w:rPr>
      <w:t>20.6.2022</w:t>
    </w:r>
    <w:r w:rsidR="00F64E5B" w:rsidRPr="00562B82">
      <w:rPr>
        <w:rFonts w:ascii="Arial" w:hAnsi="Arial" w:cs="Arial"/>
        <w:szCs w:val="24"/>
      </w:rPr>
      <w:fldChar w:fldCharType="end"/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PAGE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AF6602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  <w:r w:rsidR="00F64E5B" w:rsidRPr="00562B82">
      <w:rPr>
        <w:rStyle w:val="Seitenzahl"/>
        <w:rFonts w:ascii="Arial" w:hAnsi="Arial" w:cs="Arial"/>
        <w:szCs w:val="24"/>
      </w:rPr>
      <w:t xml:space="preserve"> / </w:t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NUMPAGES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AF6602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A669" w14:textId="77777777" w:rsidR="00F64E5B" w:rsidRDefault="00F64E5B" w:rsidP="00195D94">
    <w:pPr>
      <w:pStyle w:val="Fuzeile"/>
    </w:pPr>
    <w:r>
      <w:rPr>
        <w:rFonts w:ascii="Comic Sans MS" w:hAnsi="Comic Sans MS"/>
      </w:rPr>
      <w:tab/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FD2A3" w14:textId="77777777" w:rsidR="007C33B8" w:rsidRDefault="007C33B8">
      <w:r>
        <w:separator/>
      </w:r>
    </w:p>
  </w:footnote>
  <w:footnote w:type="continuationSeparator" w:id="0">
    <w:p w14:paraId="1A0CD2E7" w14:textId="77777777" w:rsidR="007C33B8" w:rsidRDefault="007C3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0715" w14:textId="5C7959F8" w:rsidR="00F64E5B" w:rsidRPr="00962D05" w:rsidRDefault="00713198" w:rsidP="00962D05">
    <w:pPr>
      <w:pStyle w:val="Kopfzeile"/>
      <w:ind w:left="7371"/>
      <w:jc w:val="center"/>
      <w:rPr>
        <w:rFonts w:ascii="Arial" w:hAnsi="Arial" w:cs="Arial"/>
        <w:szCs w:val="24"/>
      </w:rPr>
    </w:pPr>
    <w:bookmarkStart w:id="0" w:name="_Hlk106580973"/>
    <w:bookmarkStart w:id="1" w:name="_Hlk106580974"/>
    <w:r w:rsidRPr="00713198">
      <w:rPr>
        <w:rFonts w:ascii="Arial" w:hAnsi="Arial" w:cs="Arial"/>
        <w:noProof/>
        <w:szCs w:val="24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2FC9FC1" wp14:editId="244A0AE2">
              <wp:simplePos x="0" y="0"/>
              <wp:positionH relativeFrom="margin">
                <wp:align>center</wp:align>
              </wp:positionH>
              <wp:positionV relativeFrom="paragraph">
                <wp:posOffset>116205</wp:posOffset>
              </wp:positionV>
              <wp:extent cx="2749550" cy="1404620"/>
              <wp:effectExtent l="0" t="0" r="12700" b="1016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781643" w14:textId="299CDCD9" w:rsidR="00713198" w:rsidRPr="00A30E39" w:rsidRDefault="0071319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</w:pPr>
                          <w:r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Elektronik Technische In</w:t>
                          </w:r>
                          <w:r w:rsidR="00A30E39"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FC9FC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0;margin-top:9.15pt;width:216.5pt;height:110.6pt;z-index:2516608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">
              <v:textbox style="mso-fit-shape-to-text:t">
                <w:txbxContent>
                  <w:p w14:paraId="56781643" w14:textId="299CDCD9" w:rsidR="00713198" w:rsidRPr="00A30E39" w:rsidRDefault="00713198">
                    <w:pPr>
                      <w:rPr>
                        <w:rFonts w:ascii="Arial" w:hAnsi="Arial" w:cs="Arial"/>
                        <w:b/>
                        <w:bCs/>
                        <w:color w:val="0070C0"/>
                      </w:rPr>
                    </w:pPr>
                    <w:r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Elektronik Technische In</w:t>
                    </w:r>
                    <w:r w:rsidR="00A30E39"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formatik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B23A3">
      <w:rPr>
        <w:rFonts w:ascii="Arial" w:hAnsi="Arial" w:cs="Arial"/>
        <w:noProof/>
        <w:szCs w:val="24"/>
        <w:lang w:val="de-AT" w:eastAsia="de-AT"/>
      </w:rPr>
      <w:drawing>
        <wp:anchor distT="0" distB="0" distL="114300" distR="114300" simplePos="0" relativeHeight="251658752" behindDoc="0" locked="0" layoutInCell="1" allowOverlap="1" wp14:anchorId="68262D8E" wp14:editId="266EE98F">
          <wp:simplePos x="0" y="0"/>
          <wp:positionH relativeFrom="column">
            <wp:posOffset>13335</wp:posOffset>
          </wp:positionH>
          <wp:positionV relativeFrom="paragraph">
            <wp:posOffset>1905</wp:posOffset>
          </wp:positionV>
          <wp:extent cx="1487208" cy="504825"/>
          <wp:effectExtent l="0" t="0" r="0" b="0"/>
          <wp:wrapNone/>
          <wp:docPr id="2" name="Bild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L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6436" cy="507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7066">
      <w:rPr>
        <w:rFonts w:ascii="Arial" w:hAnsi="Arial" w:cs="Arial"/>
        <w:noProof/>
        <w:szCs w:val="24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3C7208" wp14:editId="1EDFC590">
              <wp:simplePos x="0" y="0"/>
              <wp:positionH relativeFrom="column">
                <wp:posOffset>-17780</wp:posOffset>
              </wp:positionH>
              <wp:positionV relativeFrom="paragraph">
                <wp:posOffset>-33655</wp:posOffset>
              </wp:positionV>
              <wp:extent cx="6501130" cy="57531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1130" cy="57531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DFC6EF" id="Rectangle 5" o:spid="_x0000_s1026" style="position:absolute;margin-left:-1.4pt;margin-top:-2.65pt;width:511.9pt;height:4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" fillcolor="#ddd" stroked="f"/>
          </w:pict>
        </mc:Fallback>
      </mc:AlternateContent>
    </w:r>
    <w:r w:rsidR="00EA5DC7">
      <w:rPr>
        <w:rFonts w:ascii="Arial" w:hAnsi="Arial" w:cs="Arial"/>
        <w:szCs w:val="24"/>
      </w:rPr>
      <w:t>HWEP</w:t>
    </w:r>
    <w:r w:rsidR="00962D05">
      <w:rPr>
        <w:rFonts w:ascii="Arial" w:hAnsi="Arial" w:cs="Arial"/>
        <w:szCs w:val="24"/>
      </w:rPr>
      <w:br/>
    </w:r>
    <w:proofErr w:type="spellStart"/>
    <w:r w:rsidR="00EA5DC7">
      <w:rPr>
        <w:rFonts w:ascii="Arial" w:hAnsi="Arial" w:cs="Arial"/>
        <w:szCs w:val="24"/>
      </w:rPr>
      <w:t>Sequ</w:t>
    </w:r>
    <w:r w:rsidR="00A42E1A">
      <w:rPr>
        <w:rFonts w:ascii="Arial" w:hAnsi="Arial" w:cs="Arial"/>
        <w:szCs w:val="24"/>
      </w:rPr>
      <w:t>encer</w:t>
    </w:r>
    <w:proofErr w:type="spellEnd"/>
  </w:p>
  <w:p w14:paraId="55E18453" w14:textId="5A3920EF" w:rsidR="00F64E5B" w:rsidRPr="00562B82" w:rsidRDefault="00C57D51" w:rsidP="00962D05">
    <w:pPr>
      <w:pStyle w:val="Kopfzeile"/>
      <w:ind w:left="7371"/>
      <w:jc w:val="center"/>
      <w:rPr>
        <w:rFonts w:ascii="Arial" w:hAnsi="Arial" w:cs="Arial"/>
        <w:sz w:val="20"/>
      </w:rPr>
    </w:pPr>
    <w:r>
      <w:rPr>
        <w:rFonts w:ascii="Arial" w:hAnsi="Arial" w:cs="Arial"/>
        <w:szCs w:val="24"/>
      </w:rPr>
      <w:t>Funktionsbeschreibung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2F"/>
      </v:shape>
    </w:pict>
  </w:numPicBullet>
  <w:abstractNum w:abstractNumId="0" w15:restartNumberingAfterBreak="0">
    <w:nsid w:val="FFFFFF7C"/>
    <w:multiLevelType w:val="singleLevel"/>
    <w:tmpl w:val="173E09C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A2398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E01B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8E873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9CD41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0099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3CF4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6E61C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01C7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EE4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0973"/>
    <w:multiLevelType w:val="hybridMultilevel"/>
    <w:tmpl w:val="6E94B2B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55C20"/>
    <w:multiLevelType w:val="hybridMultilevel"/>
    <w:tmpl w:val="F0848D20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673B1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9C31DF9"/>
    <w:multiLevelType w:val="hybridMultilevel"/>
    <w:tmpl w:val="8C9CDF82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A5214D3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0A7E3B17"/>
    <w:multiLevelType w:val="hybridMultilevel"/>
    <w:tmpl w:val="E2A696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605199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0E760A17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118836CB"/>
    <w:multiLevelType w:val="hybridMultilevel"/>
    <w:tmpl w:val="6D4687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1959EA"/>
    <w:multiLevelType w:val="hybridMultilevel"/>
    <w:tmpl w:val="400C8F96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CEF41B5"/>
    <w:multiLevelType w:val="hybridMultilevel"/>
    <w:tmpl w:val="1EAADD42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033FD5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25060D58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278727A5"/>
    <w:multiLevelType w:val="hybridMultilevel"/>
    <w:tmpl w:val="2158B7CC"/>
    <w:lvl w:ilvl="0" w:tplc="0407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28894E5E"/>
    <w:multiLevelType w:val="hybridMultilevel"/>
    <w:tmpl w:val="566CEB1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A80610"/>
    <w:multiLevelType w:val="multilevel"/>
    <w:tmpl w:val="3F08968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33522175"/>
    <w:multiLevelType w:val="hybridMultilevel"/>
    <w:tmpl w:val="14764C0E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100695C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63B263E"/>
    <w:multiLevelType w:val="hybridMultilevel"/>
    <w:tmpl w:val="9E5A91C8"/>
    <w:lvl w:ilvl="0" w:tplc="0407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387E7CFC"/>
    <w:multiLevelType w:val="hybridMultilevel"/>
    <w:tmpl w:val="59962FEC"/>
    <w:lvl w:ilvl="0" w:tplc="0C07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D71487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4005388D"/>
    <w:multiLevelType w:val="multilevel"/>
    <w:tmpl w:val="523C3E1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415C263E"/>
    <w:multiLevelType w:val="multilevel"/>
    <w:tmpl w:val="E850E5F4"/>
    <w:lvl w:ilvl="0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2C2341"/>
    <w:multiLevelType w:val="hybridMultilevel"/>
    <w:tmpl w:val="726038F4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921987"/>
    <w:multiLevelType w:val="hybridMultilevel"/>
    <w:tmpl w:val="B6F09C1C"/>
    <w:lvl w:ilvl="0" w:tplc="85B02F3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5A31EB2"/>
    <w:multiLevelType w:val="hybridMultilevel"/>
    <w:tmpl w:val="7AC689DA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CD4BF8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573729A1"/>
    <w:multiLevelType w:val="hybridMultilevel"/>
    <w:tmpl w:val="933A8854"/>
    <w:lvl w:ilvl="0" w:tplc="0C07000F">
      <w:start w:val="1"/>
      <w:numFmt w:val="decimal"/>
      <w:lvlText w:val="%1."/>
      <w:lvlJc w:val="left"/>
      <w:pPr>
        <w:ind w:left="1069" w:hanging="360"/>
      </w:p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B1E6745"/>
    <w:multiLevelType w:val="hybridMultilevel"/>
    <w:tmpl w:val="3F0896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8" w15:restartNumberingAfterBreak="0">
    <w:nsid w:val="5E6178D4"/>
    <w:multiLevelType w:val="multilevel"/>
    <w:tmpl w:val="6D4687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4A5547"/>
    <w:multiLevelType w:val="multilevel"/>
    <w:tmpl w:val="0C07001F"/>
    <w:numStyleLink w:val="111111"/>
  </w:abstractNum>
  <w:abstractNum w:abstractNumId="40" w15:restartNumberingAfterBreak="0">
    <w:nsid w:val="607F23A1"/>
    <w:multiLevelType w:val="hybridMultilevel"/>
    <w:tmpl w:val="0DF60A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9702CA"/>
    <w:multiLevelType w:val="hybridMultilevel"/>
    <w:tmpl w:val="393C1546"/>
    <w:lvl w:ilvl="0" w:tplc="0C07000F">
      <w:start w:val="1"/>
      <w:numFmt w:val="decimal"/>
      <w:lvlText w:val="%1."/>
      <w:lvlJc w:val="left"/>
      <w:pPr>
        <w:ind w:left="1069" w:hanging="360"/>
      </w:p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4CB61DD"/>
    <w:multiLevelType w:val="hybridMultilevel"/>
    <w:tmpl w:val="37AAD698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56B4A1E"/>
    <w:multiLevelType w:val="hybridMultilevel"/>
    <w:tmpl w:val="1DE096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21ECC"/>
    <w:multiLevelType w:val="hybridMultilevel"/>
    <w:tmpl w:val="7C5A1858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2E6204"/>
    <w:multiLevelType w:val="hybridMultilevel"/>
    <w:tmpl w:val="E850E5F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7E559C9"/>
    <w:multiLevelType w:val="multilevel"/>
    <w:tmpl w:val="73445798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 w16cid:durableId="1976986712">
    <w:abstractNumId w:val="17"/>
  </w:num>
  <w:num w:numId="2" w16cid:durableId="1137993237">
    <w:abstractNumId w:val="32"/>
  </w:num>
  <w:num w:numId="3" w16cid:durableId="327028016">
    <w:abstractNumId w:val="20"/>
  </w:num>
  <w:num w:numId="4" w16cid:durableId="1890148422">
    <w:abstractNumId w:val="19"/>
  </w:num>
  <w:num w:numId="5" w16cid:durableId="1949502911">
    <w:abstractNumId w:val="44"/>
  </w:num>
  <w:num w:numId="6" w16cid:durableId="186532413">
    <w:abstractNumId w:val="27"/>
  </w:num>
  <w:num w:numId="7" w16cid:durableId="1135172672">
    <w:abstractNumId w:val="10"/>
  </w:num>
  <w:num w:numId="8" w16cid:durableId="1523282924">
    <w:abstractNumId w:val="13"/>
  </w:num>
  <w:num w:numId="9" w16cid:durableId="2050565390">
    <w:abstractNumId w:val="23"/>
  </w:num>
  <w:num w:numId="10" w16cid:durableId="274142814">
    <w:abstractNumId w:val="30"/>
  </w:num>
  <w:num w:numId="11" w16cid:durableId="611061401">
    <w:abstractNumId w:val="26"/>
  </w:num>
  <w:num w:numId="12" w16cid:durableId="131678224">
    <w:abstractNumId w:val="11"/>
  </w:num>
  <w:num w:numId="13" w16cid:durableId="372508074">
    <w:abstractNumId w:val="40"/>
  </w:num>
  <w:num w:numId="14" w16cid:durableId="2054965279">
    <w:abstractNumId w:val="42"/>
  </w:num>
  <w:num w:numId="15" w16cid:durableId="2119791919">
    <w:abstractNumId w:val="16"/>
  </w:num>
  <w:num w:numId="16" w16cid:durableId="781611797">
    <w:abstractNumId w:val="28"/>
  </w:num>
  <w:num w:numId="17" w16cid:durableId="896208488">
    <w:abstractNumId w:val="18"/>
  </w:num>
  <w:num w:numId="18" w16cid:durableId="984435882">
    <w:abstractNumId w:val="34"/>
  </w:num>
  <w:num w:numId="19" w16cid:durableId="1229415315">
    <w:abstractNumId w:val="38"/>
  </w:num>
  <w:num w:numId="20" w16cid:durableId="1276641705">
    <w:abstractNumId w:val="9"/>
  </w:num>
  <w:num w:numId="21" w16cid:durableId="869995927">
    <w:abstractNumId w:val="7"/>
  </w:num>
  <w:num w:numId="22" w16cid:durableId="129251369">
    <w:abstractNumId w:val="6"/>
  </w:num>
  <w:num w:numId="23" w16cid:durableId="1453548054">
    <w:abstractNumId w:val="5"/>
  </w:num>
  <w:num w:numId="24" w16cid:durableId="251084829">
    <w:abstractNumId w:val="4"/>
  </w:num>
  <w:num w:numId="25" w16cid:durableId="371728511">
    <w:abstractNumId w:val="8"/>
  </w:num>
  <w:num w:numId="26" w16cid:durableId="1465734263">
    <w:abstractNumId w:val="3"/>
  </w:num>
  <w:num w:numId="27" w16cid:durableId="742023165">
    <w:abstractNumId w:val="2"/>
  </w:num>
  <w:num w:numId="28" w16cid:durableId="983004573">
    <w:abstractNumId w:val="1"/>
  </w:num>
  <w:num w:numId="29" w16cid:durableId="1261837519">
    <w:abstractNumId w:val="0"/>
  </w:num>
  <w:num w:numId="30" w16cid:durableId="395209481">
    <w:abstractNumId w:val="39"/>
  </w:num>
  <w:num w:numId="31" w16cid:durableId="327951023">
    <w:abstractNumId w:val="29"/>
  </w:num>
  <w:num w:numId="32" w16cid:durableId="904994488">
    <w:abstractNumId w:val="24"/>
  </w:num>
  <w:num w:numId="33" w16cid:durableId="1210997045">
    <w:abstractNumId w:val="45"/>
  </w:num>
  <w:num w:numId="34" w16cid:durableId="202134141">
    <w:abstractNumId w:val="31"/>
  </w:num>
  <w:num w:numId="35" w16cid:durableId="1029798811">
    <w:abstractNumId w:val="37"/>
  </w:num>
  <w:num w:numId="36" w16cid:durableId="218907988">
    <w:abstractNumId w:val="25"/>
  </w:num>
  <w:num w:numId="37" w16cid:durableId="198591550">
    <w:abstractNumId w:val="46"/>
  </w:num>
  <w:num w:numId="38" w16cid:durableId="240917470">
    <w:abstractNumId w:val="35"/>
  </w:num>
  <w:num w:numId="39" w16cid:durableId="1463160172">
    <w:abstractNumId w:val="22"/>
  </w:num>
  <w:num w:numId="40" w16cid:durableId="1806852863">
    <w:abstractNumId w:val="12"/>
  </w:num>
  <w:num w:numId="41" w16cid:durableId="1366323161">
    <w:abstractNumId w:val="21"/>
  </w:num>
  <w:num w:numId="42" w16cid:durableId="1299653973">
    <w:abstractNumId w:val="14"/>
  </w:num>
  <w:num w:numId="43" w16cid:durableId="324089977">
    <w:abstractNumId w:val="33"/>
  </w:num>
  <w:num w:numId="44" w16cid:durableId="1429304077">
    <w:abstractNumId w:val="15"/>
  </w:num>
  <w:num w:numId="45" w16cid:durableId="737440488">
    <w:abstractNumId w:val="43"/>
  </w:num>
  <w:num w:numId="46" w16cid:durableId="1003972240">
    <w:abstractNumId w:val="41"/>
  </w:num>
  <w:num w:numId="47" w16cid:durableId="1773433261">
    <w:abstractNumId w:val="3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de-DE" w:vendorID="9" w:dllVersion="512" w:checkStyle="0"/>
  <w:activeWritingStyle w:appName="MSWord" w:lang="it-IT" w:vendorID="3" w:dllVersion="517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C7"/>
    <w:rsid w:val="000027E3"/>
    <w:rsid w:val="00005F7F"/>
    <w:rsid w:val="000068C3"/>
    <w:rsid w:val="00014005"/>
    <w:rsid w:val="000147AD"/>
    <w:rsid w:val="00017B8C"/>
    <w:rsid w:val="00017EEF"/>
    <w:rsid w:val="00021E5C"/>
    <w:rsid w:val="0002283A"/>
    <w:rsid w:val="00024050"/>
    <w:rsid w:val="00024E35"/>
    <w:rsid w:val="00033C84"/>
    <w:rsid w:val="00034A91"/>
    <w:rsid w:val="00041050"/>
    <w:rsid w:val="00046E4D"/>
    <w:rsid w:val="00065663"/>
    <w:rsid w:val="00067E93"/>
    <w:rsid w:val="00072332"/>
    <w:rsid w:val="00072E2B"/>
    <w:rsid w:val="00073991"/>
    <w:rsid w:val="000753B8"/>
    <w:rsid w:val="00076CE0"/>
    <w:rsid w:val="00091BA9"/>
    <w:rsid w:val="00093665"/>
    <w:rsid w:val="00097007"/>
    <w:rsid w:val="000A27A7"/>
    <w:rsid w:val="000A7667"/>
    <w:rsid w:val="000B6C76"/>
    <w:rsid w:val="000B731D"/>
    <w:rsid w:val="000C08C0"/>
    <w:rsid w:val="000C4FF1"/>
    <w:rsid w:val="000C566C"/>
    <w:rsid w:val="000C66AE"/>
    <w:rsid w:val="000C6845"/>
    <w:rsid w:val="000C7490"/>
    <w:rsid w:val="000C7CCD"/>
    <w:rsid w:val="000D0357"/>
    <w:rsid w:val="000D11EF"/>
    <w:rsid w:val="000D4E41"/>
    <w:rsid w:val="000D5B5F"/>
    <w:rsid w:val="000E08E9"/>
    <w:rsid w:val="000E314F"/>
    <w:rsid w:val="000E43A4"/>
    <w:rsid w:val="000F0590"/>
    <w:rsid w:val="000F0908"/>
    <w:rsid w:val="000F0FD3"/>
    <w:rsid w:val="000F3F06"/>
    <w:rsid w:val="000F77DD"/>
    <w:rsid w:val="001004CB"/>
    <w:rsid w:val="00101C59"/>
    <w:rsid w:val="0010329C"/>
    <w:rsid w:val="00105AA8"/>
    <w:rsid w:val="00110B2D"/>
    <w:rsid w:val="001134BB"/>
    <w:rsid w:val="00113F8F"/>
    <w:rsid w:val="00114121"/>
    <w:rsid w:val="0011463B"/>
    <w:rsid w:val="00116A9E"/>
    <w:rsid w:val="00116FAA"/>
    <w:rsid w:val="00121F7D"/>
    <w:rsid w:val="001272BC"/>
    <w:rsid w:val="001274BD"/>
    <w:rsid w:val="0012767A"/>
    <w:rsid w:val="001306E5"/>
    <w:rsid w:val="001413ED"/>
    <w:rsid w:val="00144DC2"/>
    <w:rsid w:val="00157008"/>
    <w:rsid w:val="001573A6"/>
    <w:rsid w:val="001638BD"/>
    <w:rsid w:val="00166540"/>
    <w:rsid w:val="001700D3"/>
    <w:rsid w:val="00174E91"/>
    <w:rsid w:val="00176FA4"/>
    <w:rsid w:val="00182A81"/>
    <w:rsid w:val="00184A37"/>
    <w:rsid w:val="001952A3"/>
    <w:rsid w:val="00195D94"/>
    <w:rsid w:val="001A0721"/>
    <w:rsid w:val="001A1F8E"/>
    <w:rsid w:val="001A21F5"/>
    <w:rsid w:val="001A3C06"/>
    <w:rsid w:val="001A7CA2"/>
    <w:rsid w:val="001B2842"/>
    <w:rsid w:val="001C1F3B"/>
    <w:rsid w:val="001C2B72"/>
    <w:rsid w:val="001C5D3C"/>
    <w:rsid w:val="001D607A"/>
    <w:rsid w:val="001E1064"/>
    <w:rsid w:val="001E1F93"/>
    <w:rsid w:val="001E2B1F"/>
    <w:rsid w:val="001E2DA2"/>
    <w:rsid w:val="001E4B34"/>
    <w:rsid w:val="001F20C9"/>
    <w:rsid w:val="001F514F"/>
    <w:rsid w:val="002050B2"/>
    <w:rsid w:val="00215486"/>
    <w:rsid w:val="00223C6F"/>
    <w:rsid w:val="002248C4"/>
    <w:rsid w:val="00226575"/>
    <w:rsid w:val="00226AF0"/>
    <w:rsid w:val="002306C1"/>
    <w:rsid w:val="00230961"/>
    <w:rsid w:val="00237F3B"/>
    <w:rsid w:val="00242463"/>
    <w:rsid w:val="00244D22"/>
    <w:rsid w:val="00245537"/>
    <w:rsid w:val="002471AA"/>
    <w:rsid w:val="00250E61"/>
    <w:rsid w:val="00253C05"/>
    <w:rsid w:val="00257214"/>
    <w:rsid w:val="00261DA9"/>
    <w:rsid w:val="002737AD"/>
    <w:rsid w:val="00281599"/>
    <w:rsid w:val="002863E8"/>
    <w:rsid w:val="002B251F"/>
    <w:rsid w:val="002B69A0"/>
    <w:rsid w:val="002B7FC2"/>
    <w:rsid w:val="002C2A49"/>
    <w:rsid w:val="002C3A88"/>
    <w:rsid w:val="002C4299"/>
    <w:rsid w:val="002C58CE"/>
    <w:rsid w:val="002C7475"/>
    <w:rsid w:val="002D415B"/>
    <w:rsid w:val="002D47C5"/>
    <w:rsid w:val="002D4987"/>
    <w:rsid w:val="002E19BC"/>
    <w:rsid w:val="002E3D36"/>
    <w:rsid w:val="002E3D38"/>
    <w:rsid w:val="002E6421"/>
    <w:rsid w:val="002F085D"/>
    <w:rsid w:val="002F3AFB"/>
    <w:rsid w:val="002F4EA5"/>
    <w:rsid w:val="002F5C1F"/>
    <w:rsid w:val="00303016"/>
    <w:rsid w:val="00304FE2"/>
    <w:rsid w:val="00310693"/>
    <w:rsid w:val="00311EDD"/>
    <w:rsid w:val="0031489E"/>
    <w:rsid w:val="00322442"/>
    <w:rsid w:val="00324994"/>
    <w:rsid w:val="00326B37"/>
    <w:rsid w:val="00326FF4"/>
    <w:rsid w:val="00330DE1"/>
    <w:rsid w:val="00334CFC"/>
    <w:rsid w:val="003428FB"/>
    <w:rsid w:val="00342D31"/>
    <w:rsid w:val="00351EBC"/>
    <w:rsid w:val="00353A76"/>
    <w:rsid w:val="00356805"/>
    <w:rsid w:val="003626B6"/>
    <w:rsid w:val="00365493"/>
    <w:rsid w:val="00366796"/>
    <w:rsid w:val="00366DB3"/>
    <w:rsid w:val="00372C7C"/>
    <w:rsid w:val="0037435F"/>
    <w:rsid w:val="003775CC"/>
    <w:rsid w:val="00392C0D"/>
    <w:rsid w:val="00392C94"/>
    <w:rsid w:val="00393955"/>
    <w:rsid w:val="003A0A43"/>
    <w:rsid w:val="003A20C4"/>
    <w:rsid w:val="003A638C"/>
    <w:rsid w:val="003A6637"/>
    <w:rsid w:val="003B6BD1"/>
    <w:rsid w:val="003D056E"/>
    <w:rsid w:val="003D446D"/>
    <w:rsid w:val="003D4776"/>
    <w:rsid w:val="003E13F3"/>
    <w:rsid w:val="003E2B73"/>
    <w:rsid w:val="003F4DCC"/>
    <w:rsid w:val="003F6E84"/>
    <w:rsid w:val="004002DB"/>
    <w:rsid w:val="00406547"/>
    <w:rsid w:val="00410796"/>
    <w:rsid w:val="00415ECD"/>
    <w:rsid w:val="004171B5"/>
    <w:rsid w:val="00417BBE"/>
    <w:rsid w:val="00420C0B"/>
    <w:rsid w:val="00422A91"/>
    <w:rsid w:val="00423977"/>
    <w:rsid w:val="00423A16"/>
    <w:rsid w:val="00430039"/>
    <w:rsid w:val="00432C03"/>
    <w:rsid w:val="00436D98"/>
    <w:rsid w:val="004371A2"/>
    <w:rsid w:val="00440DA6"/>
    <w:rsid w:val="00442DAD"/>
    <w:rsid w:val="00447E16"/>
    <w:rsid w:val="004525D3"/>
    <w:rsid w:val="00456436"/>
    <w:rsid w:val="004608F7"/>
    <w:rsid w:val="00462CBB"/>
    <w:rsid w:val="004649F8"/>
    <w:rsid w:val="00471B69"/>
    <w:rsid w:val="0047758D"/>
    <w:rsid w:val="004806DF"/>
    <w:rsid w:val="00481C35"/>
    <w:rsid w:val="0048218A"/>
    <w:rsid w:val="004956C3"/>
    <w:rsid w:val="00497959"/>
    <w:rsid w:val="004A459E"/>
    <w:rsid w:val="004B222E"/>
    <w:rsid w:val="004B5C4C"/>
    <w:rsid w:val="004C29E4"/>
    <w:rsid w:val="004C7470"/>
    <w:rsid w:val="004D20C8"/>
    <w:rsid w:val="004D23F4"/>
    <w:rsid w:val="004D6282"/>
    <w:rsid w:val="004E60BE"/>
    <w:rsid w:val="004F0B1B"/>
    <w:rsid w:val="004F289D"/>
    <w:rsid w:val="004F67F7"/>
    <w:rsid w:val="004F6B1D"/>
    <w:rsid w:val="004F79E9"/>
    <w:rsid w:val="005058FC"/>
    <w:rsid w:val="005061BC"/>
    <w:rsid w:val="00510F0C"/>
    <w:rsid w:val="005147CC"/>
    <w:rsid w:val="00516ACC"/>
    <w:rsid w:val="00524555"/>
    <w:rsid w:val="00525855"/>
    <w:rsid w:val="00534EF8"/>
    <w:rsid w:val="005358C9"/>
    <w:rsid w:val="00542E7D"/>
    <w:rsid w:val="005459CE"/>
    <w:rsid w:val="00547E3F"/>
    <w:rsid w:val="0055406D"/>
    <w:rsid w:val="00555270"/>
    <w:rsid w:val="0055560F"/>
    <w:rsid w:val="005564A8"/>
    <w:rsid w:val="00557D03"/>
    <w:rsid w:val="005614C6"/>
    <w:rsid w:val="00562B82"/>
    <w:rsid w:val="005636CF"/>
    <w:rsid w:val="00563F32"/>
    <w:rsid w:val="0056514E"/>
    <w:rsid w:val="005664CF"/>
    <w:rsid w:val="005732F2"/>
    <w:rsid w:val="0058228A"/>
    <w:rsid w:val="00582CB1"/>
    <w:rsid w:val="00582D0A"/>
    <w:rsid w:val="0058395B"/>
    <w:rsid w:val="00584164"/>
    <w:rsid w:val="0058781F"/>
    <w:rsid w:val="00590B00"/>
    <w:rsid w:val="005930F5"/>
    <w:rsid w:val="00593C54"/>
    <w:rsid w:val="00594BB8"/>
    <w:rsid w:val="00595CF5"/>
    <w:rsid w:val="005970E6"/>
    <w:rsid w:val="005A02CD"/>
    <w:rsid w:val="005A0E6D"/>
    <w:rsid w:val="005A2A62"/>
    <w:rsid w:val="005A3670"/>
    <w:rsid w:val="005A6D01"/>
    <w:rsid w:val="005A6F7D"/>
    <w:rsid w:val="005B0076"/>
    <w:rsid w:val="005B0CC3"/>
    <w:rsid w:val="005B3412"/>
    <w:rsid w:val="005C2D0E"/>
    <w:rsid w:val="005C3988"/>
    <w:rsid w:val="005C4A92"/>
    <w:rsid w:val="005D1A85"/>
    <w:rsid w:val="005D5900"/>
    <w:rsid w:val="005D62F1"/>
    <w:rsid w:val="005F0569"/>
    <w:rsid w:val="005F68D3"/>
    <w:rsid w:val="00600797"/>
    <w:rsid w:val="00600E63"/>
    <w:rsid w:val="00604C0E"/>
    <w:rsid w:val="006068E2"/>
    <w:rsid w:val="006110FE"/>
    <w:rsid w:val="00616C3C"/>
    <w:rsid w:val="00620754"/>
    <w:rsid w:val="006303AE"/>
    <w:rsid w:val="006306A8"/>
    <w:rsid w:val="006307D8"/>
    <w:rsid w:val="00630D29"/>
    <w:rsid w:val="00631B45"/>
    <w:rsid w:val="00633114"/>
    <w:rsid w:val="00634428"/>
    <w:rsid w:val="0063647D"/>
    <w:rsid w:val="00637D5A"/>
    <w:rsid w:val="00641742"/>
    <w:rsid w:val="00643ACF"/>
    <w:rsid w:val="00645232"/>
    <w:rsid w:val="00654CD5"/>
    <w:rsid w:val="00662912"/>
    <w:rsid w:val="00666F29"/>
    <w:rsid w:val="00671DA4"/>
    <w:rsid w:val="0067494F"/>
    <w:rsid w:val="006824AE"/>
    <w:rsid w:val="0068692A"/>
    <w:rsid w:val="006912CC"/>
    <w:rsid w:val="006913D9"/>
    <w:rsid w:val="00692183"/>
    <w:rsid w:val="006954ED"/>
    <w:rsid w:val="006A15DC"/>
    <w:rsid w:val="006A1D89"/>
    <w:rsid w:val="006B018D"/>
    <w:rsid w:val="006B0CF6"/>
    <w:rsid w:val="006B1342"/>
    <w:rsid w:val="006C0806"/>
    <w:rsid w:val="006C5C64"/>
    <w:rsid w:val="006C6CB7"/>
    <w:rsid w:val="006C7D5B"/>
    <w:rsid w:val="006D2C0D"/>
    <w:rsid w:val="006D5257"/>
    <w:rsid w:val="006D5457"/>
    <w:rsid w:val="006E6CE5"/>
    <w:rsid w:val="006E7649"/>
    <w:rsid w:val="006F1AA1"/>
    <w:rsid w:val="006F2C09"/>
    <w:rsid w:val="006F41A7"/>
    <w:rsid w:val="006F7ADA"/>
    <w:rsid w:val="00700287"/>
    <w:rsid w:val="007039DB"/>
    <w:rsid w:val="00710477"/>
    <w:rsid w:val="007116B9"/>
    <w:rsid w:val="00713198"/>
    <w:rsid w:val="0071385C"/>
    <w:rsid w:val="00715168"/>
    <w:rsid w:val="00715377"/>
    <w:rsid w:val="0072346A"/>
    <w:rsid w:val="00724828"/>
    <w:rsid w:val="00724E5D"/>
    <w:rsid w:val="00726B9B"/>
    <w:rsid w:val="00743B51"/>
    <w:rsid w:val="00747711"/>
    <w:rsid w:val="007532DB"/>
    <w:rsid w:val="00756C70"/>
    <w:rsid w:val="00761623"/>
    <w:rsid w:val="00764002"/>
    <w:rsid w:val="007658C1"/>
    <w:rsid w:val="00765B5A"/>
    <w:rsid w:val="00776847"/>
    <w:rsid w:val="00776917"/>
    <w:rsid w:val="007808B8"/>
    <w:rsid w:val="007815FF"/>
    <w:rsid w:val="007868EA"/>
    <w:rsid w:val="007910F4"/>
    <w:rsid w:val="007924E4"/>
    <w:rsid w:val="00793ACA"/>
    <w:rsid w:val="00795DAC"/>
    <w:rsid w:val="007976AE"/>
    <w:rsid w:val="007A1D31"/>
    <w:rsid w:val="007A2804"/>
    <w:rsid w:val="007A4E06"/>
    <w:rsid w:val="007A650C"/>
    <w:rsid w:val="007C15D3"/>
    <w:rsid w:val="007C247B"/>
    <w:rsid w:val="007C3043"/>
    <w:rsid w:val="007C33B8"/>
    <w:rsid w:val="007C4B7B"/>
    <w:rsid w:val="007C6B09"/>
    <w:rsid w:val="007D2665"/>
    <w:rsid w:val="007E15BB"/>
    <w:rsid w:val="007E238B"/>
    <w:rsid w:val="007E7C72"/>
    <w:rsid w:val="007F1A9C"/>
    <w:rsid w:val="007F539B"/>
    <w:rsid w:val="008137B2"/>
    <w:rsid w:val="00835F3A"/>
    <w:rsid w:val="00840CF8"/>
    <w:rsid w:val="008443E0"/>
    <w:rsid w:val="00846254"/>
    <w:rsid w:val="0084775E"/>
    <w:rsid w:val="00853513"/>
    <w:rsid w:val="00860B89"/>
    <w:rsid w:val="00867388"/>
    <w:rsid w:val="00880FCD"/>
    <w:rsid w:val="00885FF1"/>
    <w:rsid w:val="00886E8E"/>
    <w:rsid w:val="00887750"/>
    <w:rsid w:val="00890A73"/>
    <w:rsid w:val="0089411A"/>
    <w:rsid w:val="008979D4"/>
    <w:rsid w:val="008A6C84"/>
    <w:rsid w:val="008D0A71"/>
    <w:rsid w:val="008D0D47"/>
    <w:rsid w:val="008D23D7"/>
    <w:rsid w:val="008E7DDF"/>
    <w:rsid w:val="008F6150"/>
    <w:rsid w:val="008F71CA"/>
    <w:rsid w:val="00900597"/>
    <w:rsid w:val="00901CEC"/>
    <w:rsid w:val="00906351"/>
    <w:rsid w:val="009117AF"/>
    <w:rsid w:val="00911DFB"/>
    <w:rsid w:val="00914D64"/>
    <w:rsid w:val="00915C04"/>
    <w:rsid w:val="009165B8"/>
    <w:rsid w:val="00922EA9"/>
    <w:rsid w:val="0092493D"/>
    <w:rsid w:val="00926CE1"/>
    <w:rsid w:val="00935386"/>
    <w:rsid w:val="00946038"/>
    <w:rsid w:val="00951E54"/>
    <w:rsid w:val="00952A42"/>
    <w:rsid w:val="00952CF4"/>
    <w:rsid w:val="00957A8F"/>
    <w:rsid w:val="00957F55"/>
    <w:rsid w:val="00962D05"/>
    <w:rsid w:val="009635B6"/>
    <w:rsid w:val="00977425"/>
    <w:rsid w:val="00982FF9"/>
    <w:rsid w:val="0098478B"/>
    <w:rsid w:val="00986304"/>
    <w:rsid w:val="00993DAC"/>
    <w:rsid w:val="009A02F9"/>
    <w:rsid w:val="009A6108"/>
    <w:rsid w:val="009B2F38"/>
    <w:rsid w:val="009B56C7"/>
    <w:rsid w:val="009B5EEB"/>
    <w:rsid w:val="009C26FF"/>
    <w:rsid w:val="009C46EC"/>
    <w:rsid w:val="009C782C"/>
    <w:rsid w:val="009D13D5"/>
    <w:rsid w:val="009D431F"/>
    <w:rsid w:val="009D6316"/>
    <w:rsid w:val="009E55EC"/>
    <w:rsid w:val="009E7D16"/>
    <w:rsid w:val="009F240B"/>
    <w:rsid w:val="009F4DB1"/>
    <w:rsid w:val="00A112AE"/>
    <w:rsid w:val="00A13B5A"/>
    <w:rsid w:val="00A15505"/>
    <w:rsid w:val="00A16B5B"/>
    <w:rsid w:val="00A26C48"/>
    <w:rsid w:val="00A30E39"/>
    <w:rsid w:val="00A32B11"/>
    <w:rsid w:val="00A33EA5"/>
    <w:rsid w:val="00A40876"/>
    <w:rsid w:val="00A42E1A"/>
    <w:rsid w:val="00A457A3"/>
    <w:rsid w:val="00A45D6F"/>
    <w:rsid w:val="00A52036"/>
    <w:rsid w:val="00A64895"/>
    <w:rsid w:val="00A70BBF"/>
    <w:rsid w:val="00A76957"/>
    <w:rsid w:val="00A81279"/>
    <w:rsid w:val="00A853CC"/>
    <w:rsid w:val="00A91345"/>
    <w:rsid w:val="00A92129"/>
    <w:rsid w:val="00A921F8"/>
    <w:rsid w:val="00A92EF0"/>
    <w:rsid w:val="00A93762"/>
    <w:rsid w:val="00A937DA"/>
    <w:rsid w:val="00A93B58"/>
    <w:rsid w:val="00A93C0B"/>
    <w:rsid w:val="00A96DDC"/>
    <w:rsid w:val="00A975D1"/>
    <w:rsid w:val="00AA024D"/>
    <w:rsid w:val="00AA2326"/>
    <w:rsid w:val="00AA3544"/>
    <w:rsid w:val="00AA6B70"/>
    <w:rsid w:val="00AB1F77"/>
    <w:rsid w:val="00AB5C91"/>
    <w:rsid w:val="00AC2840"/>
    <w:rsid w:val="00AD288E"/>
    <w:rsid w:val="00AF261E"/>
    <w:rsid w:val="00AF320C"/>
    <w:rsid w:val="00AF3DB4"/>
    <w:rsid w:val="00AF6602"/>
    <w:rsid w:val="00B078A9"/>
    <w:rsid w:val="00B1155D"/>
    <w:rsid w:val="00B124B8"/>
    <w:rsid w:val="00B14FD8"/>
    <w:rsid w:val="00B20BBE"/>
    <w:rsid w:val="00B21159"/>
    <w:rsid w:val="00B2654F"/>
    <w:rsid w:val="00B3029A"/>
    <w:rsid w:val="00B31D8D"/>
    <w:rsid w:val="00B34061"/>
    <w:rsid w:val="00B348D6"/>
    <w:rsid w:val="00B34A16"/>
    <w:rsid w:val="00B352A3"/>
    <w:rsid w:val="00B36DC9"/>
    <w:rsid w:val="00B43D06"/>
    <w:rsid w:val="00B45E43"/>
    <w:rsid w:val="00B51576"/>
    <w:rsid w:val="00B55297"/>
    <w:rsid w:val="00B60EEF"/>
    <w:rsid w:val="00B64834"/>
    <w:rsid w:val="00B75B03"/>
    <w:rsid w:val="00B81CC9"/>
    <w:rsid w:val="00B902EB"/>
    <w:rsid w:val="00B90A59"/>
    <w:rsid w:val="00B9229C"/>
    <w:rsid w:val="00B94DF5"/>
    <w:rsid w:val="00B97226"/>
    <w:rsid w:val="00B97B40"/>
    <w:rsid w:val="00B97CD0"/>
    <w:rsid w:val="00BA0CC1"/>
    <w:rsid w:val="00BA418A"/>
    <w:rsid w:val="00BA41AC"/>
    <w:rsid w:val="00BA4FB2"/>
    <w:rsid w:val="00BB3653"/>
    <w:rsid w:val="00BB383A"/>
    <w:rsid w:val="00BC6152"/>
    <w:rsid w:val="00BC650E"/>
    <w:rsid w:val="00BD6BE8"/>
    <w:rsid w:val="00BE0872"/>
    <w:rsid w:val="00BE39CF"/>
    <w:rsid w:val="00BE5FF6"/>
    <w:rsid w:val="00BE6964"/>
    <w:rsid w:val="00BF193B"/>
    <w:rsid w:val="00C021CA"/>
    <w:rsid w:val="00C02A6D"/>
    <w:rsid w:val="00C02E9E"/>
    <w:rsid w:val="00C11C6E"/>
    <w:rsid w:val="00C11D86"/>
    <w:rsid w:val="00C12C04"/>
    <w:rsid w:val="00C12CA8"/>
    <w:rsid w:val="00C13B13"/>
    <w:rsid w:val="00C27E0D"/>
    <w:rsid w:val="00C3346F"/>
    <w:rsid w:val="00C36077"/>
    <w:rsid w:val="00C500E9"/>
    <w:rsid w:val="00C53D1F"/>
    <w:rsid w:val="00C56768"/>
    <w:rsid w:val="00C57D51"/>
    <w:rsid w:val="00C63CE1"/>
    <w:rsid w:val="00C70B84"/>
    <w:rsid w:val="00C731BF"/>
    <w:rsid w:val="00C759D7"/>
    <w:rsid w:val="00C772C0"/>
    <w:rsid w:val="00C80F34"/>
    <w:rsid w:val="00C91B47"/>
    <w:rsid w:val="00C94267"/>
    <w:rsid w:val="00C9532D"/>
    <w:rsid w:val="00C957B6"/>
    <w:rsid w:val="00C96705"/>
    <w:rsid w:val="00C97215"/>
    <w:rsid w:val="00CA54F4"/>
    <w:rsid w:val="00CA621A"/>
    <w:rsid w:val="00CB0AC0"/>
    <w:rsid w:val="00CB3C7E"/>
    <w:rsid w:val="00CC0F6A"/>
    <w:rsid w:val="00CC1429"/>
    <w:rsid w:val="00CC288B"/>
    <w:rsid w:val="00CC452D"/>
    <w:rsid w:val="00CC4840"/>
    <w:rsid w:val="00CC706A"/>
    <w:rsid w:val="00CD4D82"/>
    <w:rsid w:val="00CE040D"/>
    <w:rsid w:val="00CE2518"/>
    <w:rsid w:val="00CE678F"/>
    <w:rsid w:val="00CF3386"/>
    <w:rsid w:val="00CF44F5"/>
    <w:rsid w:val="00CF5905"/>
    <w:rsid w:val="00D0262B"/>
    <w:rsid w:val="00D060B1"/>
    <w:rsid w:val="00D12115"/>
    <w:rsid w:val="00D12BB3"/>
    <w:rsid w:val="00D12F83"/>
    <w:rsid w:val="00D16F01"/>
    <w:rsid w:val="00D17B5A"/>
    <w:rsid w:val="00D2674E"/>
    <w:rsid w:val="00D27B38"/>
    <w:rsid w:val="00D3034F"/>
    <w:rsid w:val="00D30582"/>
    <w:rsid w:val="00D356D0"/>
    <w:rsid w:val="00D37C28"/>
    <w:rsid w:val="00D40578"/>
    <w:rsid w:val="00D43CB4"/>
    <w:rsid w:val="00D45AFD"/>
    <w:rsid w:val="00D510BB"/>
    <w:rsid w:val="00D53367"/>
    <w:rsid w:val="00D535F4"/>
    <w:rsid w:val="00D54445"/>
    <w:rsid w:val="00D60F37"/>
    <w:rsid w:val="00D6408A"/>
    <w:rsid w:val="00D649BF"/>
    <w:rsid w:val="00D74F6E"/>
    <w:rsid w:val="00D75CB8"/>
    <w:rsid w:val="00D77F69"/>
    <w:rsid w:val="00D816C3"/>
    <w:rsid w:val="00D82351"/>
    <w:rsid w:val="00D84B08"/>
    <w:rsid w:val="00D86A0F"/>
    <w:rsid w:val="00D91FC7"/>
    <w:rsid w:val="00D93A3F"/>
    <w:rsid w:val="00D955A6"/>
    <w:rsid w:val="00D96453"/>
    <w:rsid w:val="00DA42B3"/>
    <w:rsid w:val="00DA4932"/>
    <w:rsid w:val="00DA72CF"/>
    <w:rsid w:val="00DB18C7"/>
    <w:rsid w:val="00DB23A3"/>
    <w:rsid w:val="00DB3BC3"/>
    <w:rsid w:val="00DB7691"/>
    <w:rsid w:val="00DB7B4E"/>
    <w:rsid w:val="00DC174C"/>
    <w:rsid w:val="00DC25E9"/>
    <w:rsid w:val="00DC2B03"/>
    <w:rsid w:val="00DC32B8"/>
    <w:rsid w:val="00DD3369"/>
    <w:rsid w:val="00DD3E10"/>
    <w:rsid w:val="00DD4EE0"/>
    <w:rsid w:val="00DD79D0"/>
    <w:rsid w:val="00DE1754"/>
    <w:rsid w:val="00DE2825"/>
    <w:rsid w:val="00DE2E6F"/>
    <w:rsid w:val="00DE78E3"/>
    <w:rsid w:val="00DF4BFA"/>
    <w:rsid w:val="00DF69A9"/>
    <w:rsid w:val="00DF74F0"/>
    <w:rsid w:val="00DF7C2A"/>
    <w:rsid w:val="00E00886"/>
    <w:rsid w:val="00E03F4E"/>
    <w:rsid w:val="00E107A9"/>
    <w:rsid w:val="00E13B4B"/>
    <w:rsid w:val="00E22A0F"/>
    <w:rsid w:val="00E26104"/>
    <w:rsid w:val="00E26855"/>
    <w:rsid w:val="00E30B38"/>
    <w:rsid w:val="00E31388"/>
    <w:rsid w:val="00E430EE"/>
    <w:rsid w:val="00E4323E"/>
    <w:rsid w:val="00E459D8"/>
    <w:rsid w:val="00E46ACF"/>
    <w:rsid w:val="00E47E59"/>
    <w:rsid w:val="00E5140B"/>
    <w:rsid w:val="00E533CE"/>
    <w:rsid w:val="00E564A1"/>
    <w:rsid w:val="00E56943"/>
    <w:rsid w:val="00E61618"/>
    <w:rsid w:val="00E616D4"/>
    <w:rsid w:val="00E63577"/>
    <w:rsid w:val="00E64AFD"/>
    <w:rsid w:val="00E67066"/>
    <w:rsid w:val="00E72AAB"/>
    <w:rsid w:val="00E80244"/>
    <w:rsid w:val="00E80729"/>
    <w:rsid w:val="00E845F2"/>
    <w:rsid w:val="00E971C3"/>
    <w:rsid w:val="00EA01DB"/>
    <w:rsid w:val="00EA39F1"/>
    <w:rsid w:val="00EA4F3F"/>
    <w:rsid w:val="00EA5DC7"/>
    <w:rsid w:val="00EA754B"/>
    <w:rsid w:val="00EB488E"/>
    <w:rsid w:val="00EB4AF7"/>
    <w:rsid w:val="00EB552C"/>
    <w:rsid w:val="00EB6B1C"/>
    <w:rsid w:val="00EB6EF1"/>
    <w:rsid w:val="00EC5364"/>
    <w:rsid w:val="00ED248C"/>
    <w:rsid w:val="00ED3F6E"/>
    <w:rsid w:val="00EE16B8"/>
    <w:rsid w:val="00EE2DF6"/>
    <w:rsid w:val="00EE7F3D"/>
    <w:rsid w:val="00EF1B7A"/>
    <w:rsid w:val="00EF4D79"/>
    <w:rsid w:val="00EF591D"/>
    <w:rsid w:val="00EF7988"/>
    <w:rsid w:val="00F008A2"/>
    <w:rsid w:val="00F0479D"/>
    <w:rsid w:val="00F0575A"/>
    <w:rsid w:val="00F07143"/>
    <w:rsid w:val="00F10F52"/>
    <w:rsid w:val="00F13857"/>
    <w:rsid w:val="00F14060"/>
    <w:rsid w:val="00F20967"/>
    <w:rsid w:val="00F20EEC"/>
    <w:rsid w:val="00F220A7"/>
    <w:rsid w:val="00F24CFF"/>
    <w:rsid w:val="00F27632"/>
    <w:rsid w:val="00F27A35"/>
    <w:rsid w:val="00F3549A"/>
    <w:rsid w:val="00F376EA"/>
    <w:rsid w:val="00F4583A"/>
    <w:rsid w:val="00F46F6D"/>
    <w:rsid w:val="00F5465B"/>
    <w:rsid w:val="00F62B8B"/>
    <w:rsid w:val="00F646DD"/>
    <w:rsid w:val="00F646F8"/>
    <w:rsid w:val="00F64E5B"/>
    <w:rsid w:val="00F70537"/>
    <w:rsid w:val="00F71F26"/>
    <w:rsid w:val="00F77F8E"/>
    <w:rsid w:val="00F810FA"/>
    <w:rsid w:val="00FA578D"/>
    <w:rsid w:val="00FB0147"/>
    <w:rsid w:val="00FB0882"/>
    <w:rsid w:val="00FB1A22"/>
    <w:rsid w:val="00FC0328"/>
    <w:rsid w:val="00FC062A"/>
    <w:rsid w:val="00FC0DA0"/>
    <w:rsid w:val="00FC6D34"/>
    <w:rsid w:val="00FD0298"/>
    <w:rsid w:val="00FD4A9C"/>
    <w:rsid w:val="00FD68A0"/>
    <w:rsid w:val="00FE1E01"/>
    <w:rsid w:val="00FF1C78"/>
    <w:rsid w:val="00FF1CF7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ddd"/>
    </o:shapedefaults>
    <o:shapelayout v:ext="edit">
      <o:idmap v:ext="edit" data="2"/>
    </o:shapelayout>
  </w:shapeDefaults>
  <w:decimalSymbol w:val="."/>
  <w:listSeparator w:val=","/>
  <w14:docId w14:val="593FFAC0"/>
  <w15:docId w15:val="{6630201D-EE85-4149-A18C-229514C5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027E3"/>
    <w:rPr>
      <w:spacing w:val="4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1"/>
      </w:numPr>
      <w:outlineLvl w:val="0"/>
    </w:pPr>
    <w:rPr>
      <w:rFonts w:ascii="OfficinaSans" w:hAnsi="OfficinaSans"/>
      <w:i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1"/>
      </w:numPr>
      <w:outlineLvl w:val="1"/>
    </w:pPr>
    <w:rPr>
      <w:rFonts w:ascii="OfficinaSans" w:hAnsi="OfficinaSans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1"/>
      </w:numPr>
      <w:outlineLvl w:val="2"/>
    </w:pPr>
    <w:rPr>
      <w:rFonts w:ascii="OfficinaSans" w:hAnsi="OfficinaSans"/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1"/>
      </w:numPr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41"/>
      </w:numPr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41"/>
      </w:numPr>
      <w:outlineLvl w:val="5"/>
    </w:pPr>
    <w:rPr>
      <w:rFonts w:ascii="Arial" w:hAnsi="Arial"/>
      <w:sz w:val="16"/>
      <w:u w:val="single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41"/>
      </w:numPr>
      <w:outlineLvl w:val="6"/>
    </w:pPr>
    <w:rPr>
      <w:rFonts w:ascii="Arial" w:hAnsi="Arial"/>
      <w:u w:val="singl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41"/>
      </w:numPr>
      <w:outlineLvl w:val="7"/>
    </w:pPr>
    <w:rPr>
      <w:rFonts w:ascii="Arial" w:hAnsi="Arial"/>
      <w:color w:val="FF0000"/>
    </w:rPr>
  </w:style>
  <w:style w:type="paragraph" w:styleId="berschrift9">
    <w:name w:val="heading 9"/>
    <w:basedOn w:val="Standard"/>
    <w:next w:val="Standard"/>
    <w:qFormat/>
    <w:rsid w:val="007C4B7B"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Standard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Standard"/>
    <w:pPr>
      <w:spacing w:after="530"/>
    </w:pPr>
    <w:rPr>
      <w:rFonts w:ascii="VBCOfficinaSans" w:hAnsi="VBCOfficinaSans"/>
      <w:b/>
      <w:sz w:val="22"/>
    </w:rPr>
  </w:style>
  <w:style w:type="paragraph" w:styleId="Anrede">
    <w:name w:val="Salutation"/>
    <w:basedOn w:val="Standard"/>
    <w:next w:val="Standard"/>
    <w:rPr>
      <w:rFonts w:ascii="Frutiger-Roman" w:hAnsi="Frutiger-Roman"/>
    </w:rPr>
  </w:style>
  <w:style w:type="paragraph" w:styleId="Gruformel">
    <w:name w:val="Closing"/>
    <w:basedOn w:val="Standard"/>
    <w:rPr>
      <w:rFonts w:ascii="Frutiger-Roman" w:hAnsi="Frutiger-Roman"/>
    </w:rPr>
  </w:style>
  <w:style w:type="paragraph" w:styleId="Unterschrift">
    <w:name w:val="Signature"/>
    <w:basedOn w:val="Standard"/>
    <w:rPr>
      <w:rFonts w:ascii="VBCOfficinaSans" w:hAnsi="VBCOfficinaSans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/>
    </w:rPr>
  </w:style>
  <w:style w:type="character" w:styleId="Seitenzahl">
    <w:name w:val="page number"/>
    <w:basedOn w:val="Absatz-Standardschriftart"/>
    <w:rsid w:val="00410796"/>
  </w:style>
  <w:style w:type="paragraph" w:styleId="Textkrper-Zeileneinzug">
    <w:name w:val="Body Text Indent"/>
    <w:basedOn w:val="Standard"/>
    <w:rsid w:val="00033C84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418"/>
    </w:pPr>
    <w:rPr>
      <w:rFonts w:ascii="Comic Sans MS" w:hAnsi="Comic Sans MS"/>
      <w:lang w:val="de-AT"/>
    </w:rPr>
  </w:style>
  <w:style w:type="paragraph" w:styleId="Textkrper-Einzug2">
    <w:name w:val="Body Text Indent 2"/>
    <w:basedOn w:val="Standard"/>
    <w:rsid w:val="00033C84"/>
    <w:pPr>
      <w:ind w:left="2410" w:hanging="992"/>
    </w:pPr>
    <w:rPr>
      <w:rFonts w:ascii="Comic Sans MS" w:hAnsi="Comic Sans MS"/>
      <w:lang w:val="de-AT"/>
    </w:rPr>
  </w:style>
  <w:style w:type="paragraph" w:styleId="StandardWeb">
    <w:name w:val="Normal (Web)"/>
    <w:basedOn w:val="Standard"/>
    <w:rsid w:val="00DE78E3"/>
    <w:pPr>
      <w:spacing w:before="100" w:beforeAutospacing="1" w:after="100" w:afterAutospacing="1"/>
    </w:pPr>
    <w:rPr>
      <w:spacing w:val="0"/>
      <w:szCs w:val="24"/>
    </w:rPr>
  </w:style>
  <w:style w:type="table" w:styleId="Tabellenraster">
    <w:name w:val="Table Grid"/>
    <w:basedOn w:val="NormaleTabelle"/>
    <w:rsid w:val="00D3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C63CE1"/>
    <w:rPr>
      <w:sz w:val="20"/>
    </w:rPr>
  </w:style>
  <w:style w:type="character" w:styleId="Funotenzeichen">
    <w:name w:val="footnote reference"/>
    <w:semiHidden/>
    <w:rsid w:val="00C63CE1"/>
    <w:rPr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393955"/>
    <w:pPr>
      <w:spacing w:before="360"/>
    </w:pPr>
    <w:rPr>
      <w:rFonts w:ascii="Arial" w:hAnsi="Arial"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semiHidden/>
    <w:rsid w:val="00393955"/>
    <w:pPr>
      <w:spacing w:before="24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semiHidden/>
    <w:rsid w:val="00393955"/>
    <w:pPr>
      <w:ind w:left="180"/>
    </w:pPr>
    <w:rPr>
      <w:sz w:val="20"/>
    </w:rPr>
  </w:style>
  <w:style w:type="paragraph" w:styleId="Verzeichnis4">
    <w:name w:val="toc 4"/>
    <w:basedOn w:val="Standard"/>
    <w:next w:val="Standard"/>
    <w:autoRedefine/>
    <w:semiHidden/>
    <w:rsid w:val="00393955"/>
    <w:pPr>
      <w:ind w:left="360"/>
    </w:pPr>
    <w:rPr>
      <w:sz w:val="20"/>
    </w:rPr>
  </w:style>
  <w:style w:type="paragraph" w:styleId="Verzeichnis5">
    <w:name w:val="toc 5"/>
    <w:basedOn w:val="Standard"/>
    <w:next w:val="Standard"/>
    <w:autoRedefine/>
    <w:semiHidden/>
    <w:rsid w:val="00393955"/>
    <w:pPr>
      <w:ind w:left="540"/>
    </w:pPr>
    <w:rPr>
      <w:sz w:val="20"/>
    </w:rPr>
  </w:style>
  <w:style w:type="paragraph" w:styleId="Verzeichnis6">
    <w:name w:val="toc 6"/>
    <w:basedOn w:val="Standard"/>
    <w:next w:val="Standard"/>
    <w:autoRedefine/>
    <w:semiHidden/>
    <w:rsid w:val="00393955"/>
    <w:pPr>
      <w:ind w:left="720"/>
    </w:pPr>
    <w:rPr>
      <w:sz w:val="20"/>
    </w:rPr>
  </w:style>
  <w:style w:type="paragraph" w:styleId="Verzeichnis7">
    <w:name w:val="toc 7"/>
    <w:basedOn w:val="Standard"/>
    <w:next w:val="Standard"/>
    <w:autoRedefine/>
    <w:semiHidden/>
    <w:rsid w:val="00393955"/>
    <w:pPr>
      <w:ind w:left="900"/>
    </w:pPr>
    <w:rPr>
      <w:sz w:val="20"/>
    </w:rPr>
  </w:style>
  <w:style w:type="paragraph" w:styleId="Verzeichnis8">
    <w:name w:val="toc 8"/>
    <w:basedOn w:val="Standard"/>
    <w:next w:val="Standard"/>
    <w:autoRedefine/>
    <w:semiHidden/>
    <w:rsid w:val="00393955"/>
    <w:pPr>
      <w:ind w:left="1080"/>
    </w:pPr>
    <w:rPr>
      <w:sz w:val="20"/>
    </w:rPr>
  </w:style>
  <w:style w:type="paragraph" w:styleId="Verzeichnis9">
    <w:name w:val="toc 9"/>
    <w:basedOn w:val="Standard"/>
    <w:next w:val="Standard"/>
    <w:autoRedefine/>
    <w:semiHidden/>
    <w:rsid w:val="00393955"/>
    <w:pPr>
      <w:ind w:left="1260"/>
    </w:pPr>
    <w:rPr>
      <w:sz w:val="20"/>
    </w:rPr>
  </w:style>
  <w:style w:type="character" w:styleId="Hyperlink">
    <w:name w:val="Hyperlink"/>
    <w:rsid w:val="00393955"/>
    <w:rPr>
      <w:color w:val="0000FF"/>
      <w:u w:val="single"/>
    </w:rPr>
  </w:style>
  <w:style w:type="numbering" w:styleId="111111">
    <w:name w:val="Outline List 2"/>
    <w:basedOn w:val="KeineListe"/>
    <w:rsid w:val="00FE1E01"/>
    <w:pPr>
      <w:numPr>
        <w:numId w:val="15"/>
      </w:numPr>
    </w:pPr>
  </w:style>
  <w:style w:type="paragraph" w:styleId="Dokumentstruktur">
    <w:name w:val="Document Map"/>
    <w:basedOn w:val="Standard"/>
    <w:semiHidden/>
    <w:rsid w:val="00073991"/>
    <w:pPr>
      <w:shd w:val="clear" w:color="auto" w:fill="000080"/>
    </w:pPr>
    <w:rPr>
      <w:rFonts w:ascii="Tahoma" w:hAnsi="Tahoma" w:cs="Tahoma"/>
      <w:sz w:val="20"/>
    </w:rPr>
  </w:style>
  <w:style w:type="paragraph" w:styleId="Abbildungsverzeichnis">
    <w:name w:val="table of figures"/>
    <w:basedOn w:val="Standard"/>
    <w:next w:val="Standard"/>
    <w:semiHidden/>
    <w:rsid w:val="007C4B7B"/>
  </w:style>
  <w:style w:type="paragraph" w:styleId="Aufzhlungszeichen">
    <w:name w:val="List Bullet"/>
    <w:basedOn w:val="Standard"/>
    <w:rsid w:val="007C4B7B"/>
    <w:pPr>
      <w:numPr>
        <w:numId w:val="20"/>
      </w:numPr>
    </w:pPr>
  </w:style>
  <w:style w:type="paragraph" w:styleId="Aufzhlungszeichen2">
    <w:name w:val="List Bullet 2"/>
    <w:basedOn w:val="Standard"/>
    <w:rsid w:val="007C4B7B"/>
    <w:pPr>
      <w:numPr>
        <w:numId w:val="21"/>
      </w:numPr>
    </w:pPr>
  </w:style>
  <w:style w:type="paragraph" w:styleId="Aufzhlungszeichen3">
    <w:name w:val="List Bullet 3"/>
    <w:basedOn w:val="Standard"/>
    <w:rsid w:val="007C4B7B"/>
    <w:pPr>
      <w:numPr>
        <w:numId w:val="22"/>
      </w:numPr>
    </w:pPr>
  </w:style>
  <w:style w:type="paragraph" w:styleId="Aufzhlungszeichen4">
    <w:name w:val="List Bullet 4"/>
    <w:basedOn w:val="Standard"/>
    <w:rsid w:val="007C4B7B"/>
    <w:pPr>
      <w:numPr>
        <w:numId w:val="23"/>
      </w:numPr>
    </w:pPr>
  </w:style>
  <w:style w:type="paragraph" w:styleId="Aufzhlungszeichen5">
    <w:name w:val="List Bullet 5"/>
    <w:basedOn w:val="Standard"/>
    <w:rsid w:val="007C4B7B"/>
    <w:pPr>
      <w:numPr>
        <w:numId w:val="24"/>
      </w:numPr>
    </w:pPr>
  </w:style>
  <w:style w:type="paragraph" w:styleId="Beschriftung">
    <w:name w:val="caption"/>
    <w:basedOn w:val="Standard"/>
    <w:next w:val="Standard"/>
    <w:qFormat/>
    <w:rsid w:val="007C4B7B"/>
    <w:rPr>
      <w:b/>
      <w:bCs/>
      <w:sz w:val="20"/>
    </w:rPr>
  </w:style>
  <w:style w:type="paragraph" w:styleId="Blocktext">
    <w:name w:val="Block Text"/>
    <w:basedOn w:val="Standard"/>
    <w:rsid w:val="007C4B7B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C4B7B"/>
  </w:style>
  <w:style w:type="paragraph" w:styleId="E-Mail-Signatur">
    <w:name w:val="E-mail Signature"/>
    <w:basedOn w:val="Standard"/>
    <w:rsid w:val="007C4B7B"/>
  </w:style>
  <w:style w:type="paragraph" w:styleId="Endnotentext">
    <w:name w:val="endnote text"/>
    <w:basedOn w:val="Standard"/>
    <w:semiHidden/>
    <w:rsid w:val="007C4B7B"/>
    <w:rPr>
      <w:sz w:val="20"/>
    </w:rPr>
  </w:style>
  <w:style w:type="paragraph" w:styleId="Fu-Endnotenberschrift">
    <w:name w:val="Note Heading"/>
    <w:basedOn w:val="Standard"/>
    <w:next w:val="Standard"/>
    <w:rsid w:val="007C4B7B"/>
  </w:style>
  <w:style w:type="paragraph" w:styleId="HTMLAdresse">
    <w:name w:val="HTML Address"/>
    <w:basedOn w:val="Standard"/>
    <w:rsid w:val="007C4B7B"/>
    <w:rPr>
      <w:i/>
      <w:iCs/>
    </w:rPr>
  </w:style>
  <w:style w:type="paragraph" w:styleId="HTMLVorformatiert">
    <w:name w:val="HTML Preformatted"/>
    <w:basedOn w:val="Standard"/>
    <w:rsid w:val="007C4B7B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rsid w:val="007C4B7B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rsid w:val="007C4B7B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rsid w:val="007C4B7B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rsid w:val="007C4B7B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rsid w:val="007C4B7B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rsid w:val="007C4B7B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rsid w:val="007C4B7B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rsid w:val="007C4B7B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rsid w:val="007C4B7B"/>
    <w:pPr>
      <w:ind w:left="1620" w:hanging="180"/>
    </w:pPr>
  </w:style>
  <w:style w:type="paragraph" w:styleId="Indexberschrift">
    <w:name w:val="index heading"/>
    <w:basedOn w:val="Standard"/>
    <w:next w:val="Index1"/>
    <w:semiHidden/>
    <w:rsid w:val="007C4B7B"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  <w:rsid w:val="007C4B7B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7C4B7B"/>
    <w:rPr>
      <w:b/>
      <w:bCs/>
    </w:rPr>
  </w:style>
  <w:style w:type="paragraph" w:styleId="Liste">
    <w:name w:val="List"/>
    <w:basedOn w:val="Standard"/>
    <w:rsid w:val="007C4B7B"/>
    <w:pPr>
      <w:ind w:left="283" w:hanging="283"/>
    </w:pPr>
  </w:style>
  <w:style w:type="paragraph" w:styleId="Liste2">
    <w:name w:val="List 2"/>
    <w:basedOn w:val="Standard"/>
    <w:rsid w:val="007C4B7B"/>
    <w:pPr>
      <w:ind w:left="566" w:hanging="283"/>
    </w:pPr>
  </w:style>
  <w:style w:type="paragraph" w:styleId="Liste3">
    <w:name w:val="List 3"/>
    <w:basedOn w:val="Standard"/>
    <w:rsid w:val="007C4B7B"/>
    <w:pPr>
      <w:ind w:left="849" w:hanging="283"/>
    </w:pPr>
  </w:style>
  <w:style w:type="paragraph" w:styleId="Liste4">
    <w:name w:val="List 4"/>
    <w:basedOn w:val="Standard"/>
    <w:rsid w:val="007C4B7B"/>
    <w:pPr>
      <w:ind w:left="1132" w:hanging="283"/>
    </w:pPr>
  </w:style>
  <w:style w:type="paragraph" w:styleId="Liste5">
    <w:name w:val="List 5"/>
    <w:basedOn w:val="Standard"/>
    <w:rsid w:val="007C4B7B"/>
    <w:pPr>
      <w:ind w:left="1415" w:hanging="283"/>
    </w:pPr>
  </w:style>
  <w:style w:type="paragraph" w:styleId="Listenfortsetzung">
    <w:name w:val="List Continue"/>
    <w:basedOn w:val="Standard"/>
    <w:rsid w:val="007C4B7B"/>
    <w:pPr>
      <w:spacing w:after="120"/>
      <w:ind w:left="283"/>
    </w:pPr>
  </w:style>
  <w:style w:type="paragraph" w:styleId="Listenfortsetzung2">
    <w:name w:val="List Continue 2"/>
    <w:basedOn w:val="Standard"/>
    <w:rsid w:val="007C4B7B"/>
    <w:pPr>
      <w:spacing w:after="120"/>
      <w:ind w:left="566"/>
    </w:pPr>
  </w:style>
  <w:style w:type="paragraph" w:styleId="Listenfortsetzung3">
    <w:name w:val="List Continue 3"/>
    <w:basedOn w:val="Standard"/>
    <w:rsid w:val="007C4B7B"/>
    <w:pPr>
      <w:spacing w:after="120"/>
      <w:ind w:left="849"/>
    </w:pPr>
  </w:style>
  <w:style w:type="paragraph" w:styleId="Listenfortsetzung4">
    <w:name w:val="List Continue 4"/>
    <w:basedOn w:val="Standard"/>
    <w:rsid w:val="007C4B7B"/>
    <w:pPr>
      <w:spacing w:after="120"/>
      <w:ind w:left="1132"/>
    </w:pPr>
  </w:style>
  <w:style w:type="paragraph" w:styleId="Listenfortsetzung5">
    <w:name w:val="List Continue 5"/>
    <w:basedOn w:val="Standard"/>
    <w:rsid w:val="007C4B7B"/>
    <w:pPr>
      <w:spacing w:after="120"/>
      <w:ind w:left="1415"/>
    </w:pPr>
  </w:style>
  <w:style w:type="paragraph" w:styleId="Listennummer">
    <w:name w:val="List Number"/>
    <w:basedOn w:val="Standard"/>
    <w:rsid w:val="007C4B7B"/>
    <w:pPr>
      <w:numPr>
        <w:numId w:val="25"/>
      </w:numPr>
    </w:pPr>
  </w:style>
  <w:style w:type="paragraph" w:styleId="Listennummer2">
    <w:name w:val="List Number 2"/>
    <w:basedOn w:val="Standard"/>
    <w:rsid w:val="007C4B7B"/>
    <w:pPr>
      <w:numPr>
        <w:numId w:val="26"/>
      </w:numPr>
    </w:pPr>
  </w:style>
  <w:style w:type="paragraph" w:styleId="Listennummer3">
    <w:name w:val="List Number 3"/>
    <w:basedOn w:val="Standard"/>
    <w:rsid w:val="007C4B7B"/>
    <w:pPr>
      <w:numPr>
        <w:numId w:val="27"/>
      </w:numPr>
    </w:pPr>
  </w:style>
  <w:style w:type="paragraph" w:styleId="Listennummer4">
    <w:name w:val="List Number 4"/>
    <w:basedOn w:val="Standard"/>
    <w:rsid w:val="007C4B7B"/>
    <w:pPr>
      <w:numPr>
        <w:numId w:val="28"/>
      </w:numPr>
    </w:pPr>
  </w:style>
  <w:style w:type="paragraph" w:styleId="Listennummer5">
    <w:name w:val="List Number 5"/>
    <w:basedOn w:val="Standard"/>
    <w:rsid w:val="007C4B7B"/>
    <w:pPr>
      <w:numPr>
        <w:numId w:val="29"/>
      </w:numPr>
    </w:pPr>
  </w:style>
  <w:style w:type="paragraph" w:styleId="Makrotext">
    <w:name w:val="macro"/>
    <w:semiHidden/>
    <w:rsid w:val="007C4B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pacing w:val="4"/>
      <w:lang w:val="de-DE" w:eastAsia="de-DE"/>
    </w:rPr>
  </w:style>
  <w:style w:type="paragraph" w:styleId="Nachrichtenkopf">
    <w:name w:val="Message Header"/>
    <w:basedOn w:val="Standard"/>
    <w:rsid w:val="007C4B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rsid w:val="007C4B7B"/>
    <w:rPr>
      <w:rFonts w:ascii="Courier New" w:hAnsi="Courier New" w:cs="Courier New"/>
      <w:sz w:val="20"/>
    </w:rPr>
  </w:style>
  <w:style w:type="paragraph" w:styleId="Rechtsgrundlagenverzeichnis">
    <w:name w:val="table of authorities"/>
    <w:basedOn w:val="Standard"/>
    <w:next w:val="Standard"/>
    <w:semiHidden/>
    <w:rsid w:val="007C4B7B"/>
    <w:pPr>
      <w:ind w:left="180" w:hanging="180"/>
    </w:pPr>
  </w:style>
  <w:style w:type="paragraph" w:styleId="RGV-berschrift">
    <w:name w:val="toa heading"/>
    <w:basedOn w:val="Standard"/>
    <w:next w:val="Standard"/>
    <w:semiHidden/>
    <w:rsid w:val="007C4B7B"/>
    <w:pPr>
      <w:spacing w:before="120"/>
    </w:pPr>
    <w:rPr>
      <w:rFonts w:ascii="Arial" w:hAnsi="Arial" w:cs="Arial"/>
      <w:b/>
      <w:bCs/>
      <w:szCs w:val="24"/>
    </w:rPr>
  </w:style>
  <w:style w:type="paragraph" w:styleId="Sprechblasentext">
    <w:name w:val="Balloon Text"/>
    <w:basedOn w:val="Standard"/>
    <w:semiHidden/>
    <w:rsid w:val="007C4B7B"/>
    <w:rPr>
      <w:rFonts w:ascii="Tahoma" w:hAnsi="Tahoma" w:cs="Tahoma"/>
      <w:sz w:val="16"/>
      <w:szCs w:val="16"/>
    </w:rPr>
  </w:style>
  <w:style w:type="paragraph" w:styleId="Standardeinzug">
    <w:name w:val="Normal Indent"/>
    <w:basedOn w:val="Standard"/>
    <w:rsid w:val="007C4B7B"/>
    <w:pPr>
      <w:ind w:left="708"/>
    </w:pPr>
  </w:style>
  <w:style w:type="paragraph" w:styleId="Textkrper3">
    <w:name w:val="Body Text 3"/>
    <w:basedOn w:val="Standard"/>
    <w:rsid w:val="007C4B7B"/>
    <w:pPr>
      <w:spacing w:after="120"/>
    </w:pPr>
    <w:rPr>
      <w:sz w:val="16"/>
      <w:szCs w:val="16"/>
    </w:rPr>
  </w:style>
  <w:style w:type="paragraph" w:styleId="Textkrper-Einzug3">
    <w:name w:val="Body Text Indent 3"/>
    <w:basedOn w:val="Standard"/>
    <w:rsid w:val="007C4B7B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rsid w:val="007C4B7B"/>
    <w:pPr>
      <w:spacing w:after="120"/>
      <w:ind w:firstLine="210"/>
    </w:pPr>
    <w:rPr>
      <w:rFonts w:ascii="Verdana" w:hAnsi="Verdana"/>
      <w:sz w:val="18"/>
    </w:rPr>
  </w:style>
  <w:style w:type="paragraph" w:styleId="Textkrper-Erstzeileneinzug2">
    <w:name w:val="Body Text First Indent 2"/>
    <w:basedOn w:val="Textkrper-Zeileneinzug"/>
    <w:rsid w:val="007C4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283" w:firstLine="210"/>
    </w:pPr>
    <w:rPr>
      <w:rFonts w:ascii="Verdana" w:hAnsi="Verdana"/>
      <w:sz w:val="18"/>
      <w:lang w:val="de-DE"/>
    </w:rPr>
  </w:style>
  <w:style w:type="paragraph" w:styleId="Titel">
    <w:name w:val="Title"/>
    <w:basedOn w:val="Standard"/>
    <w:qFormat/>
    <w:rsid w:val="007C4B7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7C4B7B"/>
    <w:rPr>
      <w:rFonts w:ascii="Arial" w:hAnsi="Arial" w:cs="Arial"/>
      <w:sz w:val="20"/>
    </w:rPr>
  </w:style>
  <w:style w:type="paragraph" w:styleId="Umschlagadresse">
    <w:name w:val="envelope address"/>
    <w:basedOn w:val="Standard"/>
    <w:rsid w:val="007C4B7B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titel">
    <w:name w:val="Subtitle"/>
    <w:basedOn w:val="Standard"/>
    <w:qFormat/>
    <w:rsid w:val="007C4B7B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BlickP1">
    <w:name w:val="BlickP_1"/>
    <w:basedOn w:val="Standard"/>
    <w:rsid w:val="00F008A2"/>
    <w:pPr>
      <w:tabs>
        <w:tab w:val="right" w:pos="510"/>
        <w:tab w:val="left" w:pos="624"/>
      </w:tabs>
      <w:spacing w:line="220" w:lineRule="exact"/>
      <w:ind w:left="624" w:hanging="624"/>
      <w:jc w:val="both"/>
    </w:pPr>
    <w:rPr>
      <w:spacing w:val="0"/>
      <w:sz w:val="20"/>
    </w:rPr>
  </w:style>
  <w:style w:type="paragraph" w:customStyle="1" w:styleId="Text1">
    <w:name w:val="Text_1"/>
    <w:basedOn w:val="Standard"/>
    <w:rsid w:val="00F008A2"/>
    <w:pPr>
      <w:spacing w:before="80" w:line="220" w:lineRule="exact"/>
      <w:ind w:firstLine="397"/>
      <w:jc w:val="both"/>
    </w:pPr>
    <w:rPr>
      <w:spacing w:val="0"/>
      <w:sz w:val="20"/>
    </w:rPr>
  </w:style>
  <w:style w:type="paragraph" w:customStyle="1" w:styleId="Text0">
    <w:name w:val="Text_0"/>
    <w:basedOn w:val="Standard"/>
    <w:rsid w:val="00F008A2"/>
    <w:pPr>
      <w:spacing w:before="120" w:line="220" w:lineRule="exact"/>
      <w:jc w:val="both"/>
    </w:pPr>
    <w:rPr>
      <w:spacing w:val="0"/>
      <w:sz w:val="20"/>
    </w:rPr>
  </w:style>
  <w:style w:type="paragraph" w:styleId="Listenabsatz">
    <w:name w:val="List Paragraph"/>
    <w:basedOn w:val="Standard"/>
    <w:uiPriority w:val="34"/>
    <w:qFormat/>
    <w:rsid w:val="00C57D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n\OneDrive%20-%20HTBLuVA%20Salzburg\HTL\FTKL_GruS\DATA_GruS\Templates\HWE_Standardvorlage_Grafik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BD38085-9DE0-4272-B9AF-BE5B8894F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BFE9E3-7CEB-4FC0-B1CD-76A5E4F644A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A3B09CC-8EA3-408B-9EB2-B7C44CA31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HWE_Standardvorlage_Grafik_20130731.dotx</Template>
  <TotalTime>0</TotalTime>
  <Pages>2</Pages>
  <Words>386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FTKL Leitfaden</vt:lpstr>
    </vt:vector>
  </TitlesOfParts>
  <Company>HTL Salzburg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FTKL Leitfaden</dc:title>
  <dc:creator>Simon Grundner</dc:creator>
  <cp:lastModifiedBy>Grundner Simon</cp:lastModifiedBy>
  <cp:revision>52</cp:revision>
  <cp:lastPrinted>2021-11-29T15:25:00Z</cp:lastPrinted>
  <dcterms:created xsi:type="dcterms:W3CDTF">2021-11-29T15:39:00Z</dcterms:created>
  <dcterms:modified xsi:type="dcterms:W3CDTF">2022-06-20T12:40:00Z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