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833E" w14:textId="1345D380" w:rsidR="00166540" w:rsidRDefault="00166540" w:rsidP="000027E3"/>
    <w:p w14:paraId="78CF8680" w14:textId="2AB4CA44" w:rsidR="00802E1A" w:rsidRDefault="00802E1A" w:rsidP="00802E1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Aufgabeneinteilung</w:t>
      </w:r>
    </w:p>
    <w:p w14:paraId="74C059BB" w14:textId="77777777" w:rsidR="006C783B" w:rsidRDefault="006C783B" w:rsidP="00802E1A">
      <w:pPr>
        <w:jc w:val="center"/>
        <w:rPr>
          <w:rFonts w:ascii="Arial" w:hAnsi="Arial" w:cs="Arial"/>
          <w:b/>
          <w:bCs/>
        </w:rPr>
      </w:pPr>
    </w:p>
    <w:p w14:paraId="66FE314B" w14:textId="123F62A2" w:rsidR="00802E1A" w:rsidRPr="009212F8" w:rsidRDefault="00802E1A" w:rsidP="00802E1A">
      <w:pPr>
        <w:rPr>
          <w:rFonts w:ascii="Arial" w:hAnsi="Arial" w:cs="Arial"/>
          <w:b/>
          <w:bCs/>
        </w:rPr>
      </w:pPr>
      <w:r w:rsidRPr="009212F8">
        <w:rPr>
          <w:rFonts w:ascii="Arial" w:hAnsi="Arial" w:cs="Arial"/>
          <w:u w:val="single"/>
        </w:rPr>
        <w:t>Hanna Ihninger</w:t>
      </w:r>
      <w:r w:rsidR="006C783B" w:rsidRPr="009212F8">
        <w:rPr>
          <w:rFonts w:ascii="Arial" w:hAnsi="Arial" w:cs="Arial"/>
          <w:u w:val="single"/>
        </w:rPr>
        <w:t>:</w:t>
      </w:r>
    </w:p>
    <w:p w14:paraId="1F8506C7" w14:textId="371E619D" w:rsidR="00802E1A" w:rsidRDefault="00802E1A" w:rsidP="00802E1A">
      <w:pPr>
        <w:pStyle w:val="Listenabsatz"/>
        <w:numPr>
          <w:ilvl w:val="0"/>
          <w:numId w:val="4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Entwicklung der Grundelemente</w:t>
      </w:r>
    </w:p>
    <w:p w14:paraId="0D69BD43" w14:textId="6AB29B0F" w:rsidR="00802E1A" w:rsidRDefault="00802E1A" w:rsidP="00802E1A">
      <w:pPr>
        <w:pStyle w:val="Listenabsatz"/>
        <w:numPr>
          <w:ilvl w:val="1"/>
          <w:numId w:val="4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Netzteil</w:t>
      </w:r>
      <w:r w:rsidR="00125462">
        <w:rPr>
          <w:rFonts w:ascii="Arial" w:hAnsi="Arial" w:cs="Arial"/>
          <w:bCs/>
        </w:rPr>
        <w:t xml:space="preserve"> (5V, +-15V)</w:t>
      </w:r>
    </w:p>
    <w:p w14:paraId="366D9D27" w14:textId="74C777E1" w:rsidR="004535F9" w:rsidRPr="004535F9" w:rsidRDefault="00E02058" w:rsidP="004535F9">
      <w:pPr>
        <w:pStyle w:val="Listenabsatz"/>
        <w:numPr>
          <w:ilvl w:val="1"/>
          <w:numId w:val="4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</w:t>
      </w:r>
      <w:r w:rsidR="004535F9">
        <w:rPr>
          <w:rFonts w:ascii="Arial" w:hAnsi="Arial" w:cs="Arial"/>
          <w:bCs/>
        </w:rPr>
        <w:t>dstufe und Verstärker</w:t>
      </w:r>
    </w:p>
    <w:p w14:paraId="3C0046F3" w14:textId="11F5D296" w:rsidR="00802E1A" w:rsidRDefault="005C7DE1" w:rsidP="00802E1A">
      <w:pPr>
        <w:pStyle w:val="Listenabsatz"/>
        <w:numPr>
          <w:ilvl w:val="0"/>
          <w:numId w:val="4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Entwicklung Taktgeber und Oszillatoren</w:t>
      </w:r>
    </w:p>
    <w:p w14:paraId="4154D4F5" w14:textId="15B50449" w:rsidR="005C7DE1" w:rsidRPr="005C7DE1" w:rsidRDefault="00F22F42" w:rsidP="005C7DE1">
      <w:pPr>
        <w:pStyle w:val="Listenabsatz"/>
        <w:numPr>
          <w:ilvl w:val="1"/>
          <w:numId w:val="4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</w:t>
      </w:r>
      <w:r w:rsidR="005C7DE1">
        <w:rPr>
          <w:rFonts w:ascii="Arial" w:hAnsi="Arial" w:cs="Arial"/>
          <w:bCs/>
        </w:rPr>
        <w:t>akt, Taktteiler</w:t>
      </w:r>
      <w:r w:rsidR="00F424FB">
        <w:rPr>
          <w:rFonts w:ascii="Arial" w:hAnsi="Arial" w:cs="Arial"/>
          <w:bCs/>
        </w:rPr>
        <w:t xml:space="preserve"> (1/2 – 1/16)</w:t>
      </w:r>
      <w:r w:rsidR="005C7DE1">
        <w:rPr>
          <w:rFonts w:ascii="Arial" w:hAnsi="Arial" w:cs="Arial"/>
          <w:bCs/>
        </w:rPr>
        <w:t>, HF Oszillator</w:t>
      </w:r>
    </w:p>
    <w:p w14:paraId="1E1F21D0" w14:textId="7EE8A58F" w:rsidR="00F22F42" w:rsidRDefault="005C7DE1" w:rsidP="000230D1">
      <w:pPr>
        <w:pStyle w:val="Listenabsatz"/>
        <w:numPr>
          <w:ilvl w:val="1"/>
          <w:numId w:val="45"/>
        </w:numPr>
        <w:rPr>
          <w:rFonts w:ascii="Arial" w:hAnsi="Arial" w:cs="Arial"/>
          <w:bCs/>
        </w:rPr>
      </w:pPr>
      <w:r w:rsidRPr="00F22F42">
        <w:rPr>
          <w:rFonts w:ascii="Arial" w:hAnsi="Arial" w:cs="Arial"/>
          <w:bCs/>
        </w:rPr>
        <w:t>VCOs (Rechteck, Sägezahn</w:t>
      </w:r>
      <w:r w:rsidR="00BC52D4" w:rsidRPr="00F22F42">
        <w:rPr>
          <w:rFonts w:ascii="Arial" w:hAnsi="Arial" w:cs="Arial"/>
          <w:bCs/>
        </w:rPr>
        <w:t>, Dreieck</w:t>
      </w:r>
      <w:r w:rsidRPr="00F22F42">
        <w:rPr>
          <w:rFonts w:ascii="Arial" w:hAnsi="Arial" w:cs="Arial"/>
          <w:bCs/>
        </w:rPr>
        <w:t>)</w:t>
      </w:r>
    </w:p>
    <w:p w14:paraId="3E2466CB" w14:textId="2D40A9FB" w:rsidR="00125462" w:rsidRPr="00F22F42" w:rsidRDefault="00125462" w:rsidP="000230D1">
      <w:pPr>
        <w:pStyle w:val="Listenabsatz"/>
        <w:numPr>
          <w:ilvl w:val="1"/>
          <w:numId w:val="4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Zähler</w:t>
      </w:r>
    </w:p>
    <w:p w14:paraId="4F8533E7" w14:textId="4AE6D5EB" w:rsidR="004F3D91" w:rsidRDefault="009245EA" w:rsidP="004F3D91">
      <w:pPr>
        <w:pStyle w:val="Listenabsatz"/>
        <w:numPr>
          <w:ilvl w:val="0"/>
          <w:numId w:val="4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Gehäuse</w:t>
      </w:r>
      <w:r w:rsidR="009F599B">
        <w:rPr>
          <w:rFonts w:ascii="Arial" w:hAnsi="Arial" w:cs="Arial"/>
          <w:bCs/>
        </w:rPr>
        <w:t>konstruktion</w:t>
      </w:r>
    </w:p>
    <w:p w14:paraId="14A98219" w14:textId="28683044" w:rsidR="006C783B" w:rsidRDefault="006C783B" w:rsidP="006C783B">
      <w:pPr>
        <w:rPr>
          <w:rFonts w:ascii="Arial" w:hAnsi="Arial" w:cs="Arial"/>
          <w:bCs/>
        </w:rPr>
      </w:pPr>
    </w:p>
    <w:p w14:paraId="40106989" w14:textId="186D16B1" w:rsidR="006C783B" w:rsidRPr="009212F8" w:rsidRDefault="006C783B" w:rsidP="006C783B">
      <w:pPr>
        <w:rPr>
          <w:rFonts w:ascii="Arial" w:hAnsi="Arial" w:cs="Arial"/>
          <w:bCs/>
          <w:u w:val="single"/>
        </w:rPr>
      </w:pPr>
      <w:r w:rsidRPr="009212F8">
        <w:rPr>
          <w:rFonts w:ascii="Arial" w:hAnsi="Arial" w:cs="Arial"/>
          <w:bCs/>
          <w:u w:val="single"/>
        </w:rPr>
        <w:t>Simon Grundner:</w:t>
      </w:r>
    </w:p>
    <w:p w14:paraId="2C0C33E2" w14:textId="1FCBCD2A" w:rsidR="006C783B" w:rsidRDefault="002C749F" w:rsidP="006C783B">
      <w:pPr>
        <w:pStyle w:val="Listenabsatz"/>
        <w:numPr>
          <w:ilvl w:val="0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CV-V</w:t>
      </w:r>
      <w:r w:rsidR="00AF0501">
        <w:rPr>
          <w:rFonts w:ascii="Arial" w:hAnsi="Arial" w:cs="Arial"/>
          <w:bCs/>
        </w:rPr>
        <w:t>erarbeitung</w:t>
      </w:r>
    </w:p>
    <w:p w14:paraId="153C3386" w14:textId="783859D6" w:rsidR="00AF0501" w:rsidRDefault="00AF0501" w:rsidP="00AF0501">
      <w:pPr>
        <w:pStyle w:val="Listenabsatz"/>
        <w:numPr>
          <w:ilvl w:val="1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DSP/ASP</w:t>
      </w:r>
      <w:r w:rsidR="00607FC7">
        <w:rPr>
          <w:rFonts w:ascii="Arial" w:hAnsi="Arial" w:cs="Arial"/>
          <w:bCs/>
        </w:rPr>
        <w:t>, Eingangslogik</w:t>
      </w:r>
    </w:p>
    <w:p w14:paraId="3F13C7CB" w14:textId="2E93DC38" w:rsidR="00671322" w:rsidRPr="005B36D1" w:rsidRDefault="00671322" w:rsidP="005B36D1">
      <w:pPr>
        <w:pStyle w:val="Listenabsatz"/>
        <w:numPr>
          <w:ilvl w:val="1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Eingangs-Tonlagenfilter</w:t>
      </w:r>
    </w:p>
    <w:p w14:paraId="7AAD981C" w14:textId="26FFEC5A" w:rsidR="00503B86" w:rsidRDefault="002C749F" w:rsidP="00503B86">
      <w:pPr>
        <w:pStyle w:val="Listenabsatz"/>
        <w:numPr>
          <w:ilvl w:val="0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Audiosignal-V</w:t>
      </w:r>
      <w:r w:rsidR="00503B86">
        <w:rPr>
          <w:rFonts w:ascii="Arial" w:hAnsi="Arial" w:cs="Arial"/>
          <w:bCs/>
        </w:rPr>
        <w:t>erarbeitung</w:t>
      </w:r>
    </w:p>
    <w:p w14:paraId="62449D78" w14:textId="469801A1" w:rsidR="006D64DD" w:rsidRDefault="00BE2BB4" w:rsidP="00AF0501">
      <w:pPr>
        <w:pStyle w:val="Listenabsatz"/>
        <w:numPr>
          <w:ilvl w:val="1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Hüllkurvengenerator</w:t>
      </w:r>
    </w:p>
    <w:p w14:paraId="4C51E7E9" w14:textId="538A7BB1" w:rsidR="005B583E" w:rsidRDefault="00CA52D3" w:rsidP="00AF0501">
      <w:pPr>
        <w:pStyle w:val="Listenabsatz"/>
        <w:numPr>
          <w:ilvl w:val="1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VCA (Lautstärke Regler)</w:t>
      </w:r>
    </w:p>
    <w:p w14:paraId="729BE5B3" w14:textId="58A6BF3B" w:rsidR="00503B86" w:rsidRDefault="00E07672" w:rsidP="00503B86">
      <w:pPr>
        <w:pStyle w:val="Listenabsatz"/>
        <w:numPr>
          <w:ilvl w:val="1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</w:t>
      </w:r>
      <w:r w:rsidR="00CA52D3">
        <w:rPr>
          <w:rFonts w:ascii="Arial" w:hAnsi="Arial" w:cs="Arial"/>
          <w:bCs/>
        </w:rPr>
        <w:t>VCF und FX (Audioeffekt</w:t>
      </w:r>
      <w:r w:rsidR="00503B86">
        <w:rPr>
          <w:rFonts w:ascii="Arial" w:hAnsi="Arial" w:cs="Arial"/>
          <w:bCs/>
        </w:rPr>
        <w:t>e</w:t>
      </w:r>
      <w:r w:rsidR="00CA52D3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>)</w:t>
      </w:r>
    </w:p>
    <w:p w14:paraId="757821CA" w14:textId="4F12D95D" w:rsidR="005B36D1" w:rsidRDefault="001B19AD" w:rsidP="001B19AD">
      <w:pPr>
        <w:pStyle w:val="Listenabsatz"/>
        <w:numPr>
          <w:ilvl w:val="0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Fertigung</w:t>
      </w:r>
    </w:p>
    <w:p w14:paraId="212999D5" w14:textId="2D7B9DF3" w:rsidR="001B19AD" w:rsidRDefault="001B19AD" w:rsidP="001B19AD">
      <w:pPr>
        <w:pStyle w:val="Listenabsatz"/>
        <w:numPr>
          <w:ilvl w:val="1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Stückliste und Materialkalkulation</w:t>
      </w:r>
    </w:p>
    <w:p w14:paraId="4667BA7C" w14:textId="5406D69F" w:rsidR="00614CFD" w:rsidRDefault="001B19AD" w:rsidP="00FB1B55">
      <w:pPr>
        <w:pStyle w:val="Listenabsatz"/>
        <w:numPr>
          <w:ilvl w:val="1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PCB Desig</w:t>
      </w:r>
      <w:r w:rsidR="00FB1B55">
        <w:rPr>
          <w:rFonts w:ascii="Arial" w:hAnsi="Arial" w:cs="Arial"/>
          <w:bCs/>
        </w:rPr>
        <w:t>n</w:t>
      </w:r>
    </w:p>
    <w:p w14:paraId="47DEBDA2" w14:textId="0578343D" w:rsidR="00FB1B55" w:rsidRDefault="00FB1B55" w:rsidP="00FB1B55">
      <w:pPr>
        <w:rPr>
          <w:rFonts w:ascii="Arial" w:hAnsi="Arial" w:cs="Arial"/>
          <w:bCs/>
        </w:rPr>
      </w:pPr>
    </w:p>
    <w:p w14:paraId="6F78B44A" w14:textId="7BE7DB52" w:rsidR="00FB1B55" w:rsidRPr="009212F8" w:rsidRDefault="00FB1B55" w:rsidP="00FB1B55">
      <w:pPr>
        <w:rPr>
          <w:rFonts w:ascii="Arial" w:hAnsi="Arial" w:cs="Arial"/>
          <w:bCs/>
          <w:u w:val="single"/>
        </w:rPr>
      </w:pPr>
      <w:r w:rsidRPr="009212F8">
        <w:rPr>
          <w:rFonts w:ascii="Arial" w:hAnsi="Arial" w:cs="Arial"/>
          <w:bCs/>
          <w:u w:val="single"/>
        </w:rPr>
        <w:t>Gruppena</w:t>
      </w:r>
      <w:r w:rsidR="002111CD" w:rsidRPr="009212F8">
        <w:rPr>
          <w:rFonts w:ascii="Arial" w:hAnsi="Arial" w:cs="Arial"/>
          <w:bCs/>
          <w:u w:val="single"/>
        </w:rPr>
        <w:t>rbeit:</w:t>
      </w:r>
    </w:p>
    <w:p w14:paraId="08D5D673" w14:textId="11E701B5" w:rsidR="002111CD" w:rsidRDefault="002111CD" w:rsidP="002111CD">
      <w:pPr>
        <w:pStyle w:val="Listenabsatz"/>
        <w:numPr>
          <w:ilvl w:val="0"/>
          <w:numId w:val="4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Prototyp Schaltplan</w:t>
      </w:r>
    </w:p>
    <w:p w14:paraId="66392FDA" w14:textId="06B18283" w:rsidR="002111CD" w:rsidRDefault="0047604D" w:rsidP="002111CD">
      <w:pPr>
        <w:pStyle w:val="Listenabsatz"/>
        <w:numPr>
          <w:ilvl w:val="0"/>
          <w:numId w:val="4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Berechnung &amp; Dimensionierung</w:t>
      </w:r>
    </w:p>
    <w:p w14:paraId="62E88386" w14:textId="133DE5A7" w:rsidR="0047604D" w:rsidRDefault="0047604D" w:rsidP="002111CD">
      <w:pPr>
        <w:pStyle w:val="Listenabsatz"/>
        <w:numPr>
          <w:ilvl w:val="0"/>
          <w:numId w:val="4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Prototyp Steckbrett</w:t>
      </w:r>
    </w:p>
    <w:p w14:paraId="489FE3E1" w14:textId="44B131CE" w:rsidR="0047604D" w:rsidRPr="002111CD" w:rsidRDefault="0047604D" w:rsidP="002111CD">
      <w:pPr>
        <w:pStyle w:val="Listenabsatz"/>
        <w:numPr>
          <w:ilvl w:val="0"/>
          <w:numId w:val="4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Test</w:t>
      </w:r>
      <w:r w:rsidR="008C6D40">
        <w:rPr>
          <w:rFonts w:ascii="Arial" w:hAnsi="Arial" w:cs="Arial"/>
          <w:bCs/>
        </w:rPr>
        <w:t>s &amp; Dokumentation</w:t>
      </w:r>
    </w:p>
    <w:p w14:paraId="3296A486" w14:textId="77777777" w:rsidR="00CA52D3" w:rsidRPr="00503B86" w:rsidRDefault="00CA52D3" w:rsidP="00503B86">
      <w:pPr>
        <w:rPr>
          <w:rFonts w:ascii="Arial" w:hAnsi="Arial" w:cs="Arial"/>
          <w:bCs/>
        </w:rPr>
      </w:pPr>
    </w:p>
    <w:p w14:paraId="5B9B1C39" w14:textId="77777777" w:rsidR="005C7DE1" w:rsidRPr="00802E1A" w:rsidRDefault="005C7DE1" w:rsidP="005C7DE1">
      <w:pPr>
        <w:pStyle w:val="Listenabsatz"/>
        <w:rPr>
          <w:rFonts w:ascii="Arial" w:hAnsi="Arial" w:cs="Arial"/>
          <w:bCs/>
        </w:rPr>
      </w:pPr>
    </w:p>
    <w:p w14:paraId="5663E1BA" w14:textId="77777777" w:rsidR="002F0880" w:rsidRPr="002F0880" w:rsidRDefault="002F0880" w:rsidP="002F0880">
      <w:pPr>
        <w:tabs>
          <w:tab w:val="left" w:pos="3480"/>
        </w:tabs>
      </w:pPr>
    </w:p>
    <w:sectPr w:rsidR="002F0880" w:rsidRPr="002F0880" w:rsidSect="00E008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567" w:bottom="567" w:left="1134" w:header="567" w:footer="53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5A405" w14:textId="77777777" w:rsidR="009C371B" w:rsidRDefault="009C371B">
      <w:r>
        <w:separator/>
      </w:r>
    </w:p>
  </w:endnote>
  <w:endnote w:type="continuationSeparator" w:id="0">
    <w:p w14:paraId="1DFBBE4D" w14:textId="77777777" w:rsidR="009C371B" w:rsidRDefault="009C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FF02" w14:textId="77777777" w:rsidR="00981324" w:rsidRDefault="0098132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51AB" w14:textId="090A8B89" w:rsidR="00F64E5B" w:rsidRPr="00562B82" w:rsidRDefault="001F141A" w:rsidP="00410796">
    <w:pPr>
      <w:pStyle w:val="Fu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4AHEL,</w:t>
    </w:r>
    <w:r w:rsidR="00981324">
      <w:rPr>
        <w:rFonts w:ascii="Arial" w:hAnsi="Arial" w:cs="Arial"/>
        <w:szCs w:val="24"/>
      </w:rPr>
      <w:t xml:space="preserve"> </w:t>
    </w:r>
    <w:r w:rsidR="00201AF1">
      <w:rPr>
        <w:rFonts w:ascii="Arial" w:hAnsi="Arial" w:cs="Arial"/>
        <w:szCs w:val="24"/>
      </w:rPr>
      <w:t>Grundner, Ihninger</w:t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Fonts w:ascii="Arial" w:hAnsi="Arial" w:cs="Arial"/>
        <w:szCs w:val="24"/>
      </w:rPr>
      <w:fldChar w:fldCharType="begin"/>
    </w:r>
    <w:r w:rsidR="00F64E5B" w:rsidRPr="00562B82">
      <w:rPr>
        <w:rFonts w:ascii="Arial" w:hAnsi="Arial" w:cs="Arial"/>
        <w:szCs w:val="24"/>
      </w:rPr>
      <w:instrText xml:space="preserve"> DATE \@ "d.M.yyyy" </w:instrText>
    </w:r>
    <w:r w:rsidR="00F64E5B" w:rsidRPr="00562B82">
      <w:rPr>
        <w:rFonts w:ascii="Arial" w:hAnsi="Arial" w:cs="Arial"/>
        <w:szCs w:val="24"/>
      </w:rPr>
      <w:fldChar w:fldCharType="separate"/>
    </w:r>
    <w:r w:rsidR="00E07672">
      <w:rPr>
        <w:rFonts w:ascii="Arial" w:hAnsi="Arial" w:cs="Arial"/>
        <w:noProof/>
        <w:szCs w:val="24"/>
      </w:rPr>
      <w:t>6.11.2021</w:t>
    </w:r>
    <w:r w:rsidR="00F64E5B" w:rsidRPr="00562B82">
      <w:rPr>
        <w:rFonts w:ascii="Arial" w:hAnsi="Arial" w:cs="Arial"/>
        <w:szCs w:val="24"/>
      </w:rPr>
      <w:fldChar w:fldCharType="end"/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PAGE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  <w:r w:rsidR="00F64E5B" w:rsidRPr="00562B82">
      <w:rPr>
        <w:rStyle w:val="Seitenzahl"/>
        <w:rFonts w:ascii="Arial" w:hAnsi="Arial" w:cs="Arial"/>
        <w:szCs w:val="24"/>
      </w:rPr>
      <w:t xml:space="preserve"> / </w:t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NUMPAGES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3D0B" w14:textId="77777777" w:rsidR="00F64E5B" w:rsidRDefault="00F64E5B" w:rsidP="00195D94">
    <w:pPr>
      <w:pStyle w:val="Fuzeile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24F2" w14:textId="77777777" w:rsidR="009C371B" w:rsidRDefault="009C371B">
      <w:r>
        <w:separator/>
      </w:r>
    </w:p>
  </w:footnote>
  <w:footnote w:type="continuationSeparator" w:id="0">
    <w:p w14:paraId="23FD8486" w14:textId="77777777" w:rsidR="009C371B" w:rsidRDefault="009C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AAFD2" w14:textId="77777777" w:rsidR="00981324" w:rsidRDefault="0098132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0E4F0" w14:textId="235DBDE0" w:rsidR="00F64E5B" w:rsidRDefault="002F0880" w:rsidP="00962D05">
    <w:pPr>
      <w:pStyle w:val="Kopfzeile"/>
      <w:ind w:left="7371"/>
      <w:jc w:val="center"/>
      <w:rPr>
        <w:rFonts w:ascii="Arial" w:hAnsi="Arial" w:cs="Arial"/>
        <w:szCs w:val="24"/>
      </w:rPr>
    </w:pPr>
    <w:r w:rsidRPr="002F0880">
      <w:rPr>
        <w:rFonts w:ascii="Arial" w:hAnsi="Arial" w:cs="Arial"/>
        <w:noProof/>
        <w:szCs w:val="24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4A12D789" wp14:editId="4FE36ED2">
              <wp:simplePos x="0" y="0"/>
              <wp:positionH relativeFrom="column">
                <wp:posOffset>1870710</wp:posOffset>
              </wp:positionH>
              <wp:positionV relativeFrom="paragraph">
                <wp:posOffset>97155</wp:posOffset>
              </wp:positionV>
              <wp:extent cx="2717165" cy="285750"/>
              <wp:effectExtent l="0" t="0" r="26035" b="1905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716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0CAA5" w14:textId="77777777" w:rsidR="002F0880" w:rsidRPr="002F0880" w:rsidRDefault="002F0880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365F91" w:themeColor="accent1" w:themeShade="BF"/>
                            </w:rPr>
                          </w:pPr>
                          <w:r w:rsidRPr="002F0880">
                            <w:rPr>
                              <w:rFonts w:ascii="Arial" w:hAnsi="Arial" w:cs="Arial"/>
                              <w:b/>
                              <w:bCs/>
                              <w:color w:val="365F91" w:themeColor="accent1" w:themeShade="BF"/>
                            </w:rPr>
                            <w:t>Elektronik Technische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12D78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147.3pt;margin-top:7.65pt;width:213.95pt;height:22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">
              <v:textbox>
                <w:txbxContent>
                  <w:p w14:paraId="2700CAA5" w14:textId="77777777" w:rsidR="002F0880" w:rsidRPr="002F0880" w:rsidRDefault="002F0880">
                    <w:pPr>
                      <w:rPr>
                        <w:rFonts w:ascii="Arial" w:hAnsi="Arial" w:cs="Arial"/>
                        <w:b/>
                        <w:bCs/>
                        <w:color w:val="365F91" w:themeColor="accent1" w:themeShade="BF"/>
                      </w:rPr>
                    </w:pPr>
                    <w:r w:rsidRPr="002F0880">
                      <w:rPr>
                        <w:rFonts w:ascii="Arial" w:hAnsi="Arial" w:cs="Arial"/>
                        <w:b/>
                        <w:bCs/>
                        <w:color w:val="365F91" w:themeColor="accent1" w:themeShade="BF"/>
                      </w:rPr>
                      <w:t>Elektronik Technische Informatik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B23A3"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 wp14:anchorId="631F5623" wp14:editId="4438737A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14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7066"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B2E557" wp14:editId="1E15022A">
              <wp:simplePos x="0" y="0"/>
              <wp:positionH relativeFrom="column">
                <wp:posOffset>-17780</wp:posOffset>
              </wp:positionH>
              <wp:positionV relativeFrom="paragraph">
                <wp:posOffset>-33655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637F32" id="Rectangle 5" o:spid="_x0000_s1026" style="position:absolute;margin-left:-1.4pt;margin-top:-2.65pt;width:511.9pt;height:4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" fillcolor="#ddd" stroked="f"/>
          </w:pict>
        </mc:Fallback>
      </mc:AlternateContent>
    </w:r>
    <w:r w:rsidR="00911814">
      <w:rPr>
        <w:rFonts w:ascii="Arial" w:hAnsi="Arial" w:cs="Arial"/>
        <w:szCs w:val="24"/>
      </w:rPr>
      <w:t>HWEP</w:t>
    </w:r>
  </w:p>
  <w:p w14:paraId="5E4A0A06" w14:textId="5D8060C3" w:rsidR="00911814" w:rsidRPr="00962D05" w:rsidRDefault="00911814" w:rsidP="00962D05">
    <w:pPr>
      <w:pStyle w:val="Kopfzeile"/>
      <w:ind w:left="7371"/>
      <w:jc w:val="center"/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Sequ</w:t>
    </w:r>
    <w:r w:rsidR="00550686">
      <w:rPr>
        <w:rFonts w:ascii="Arial" w:hAnsi="Arial" w:cs="Arial"/>
        <w:szCs w:val="24"/>
      </w:rPr>
      <w:t>enzer V1</w:t>
    </w:r>
  </w:p>
  <w:p w14:paraId="12CBCE8A" w14:textId="25156036" w:rsidR="00F64E5B" w:rsidRPr="00562B82" w:rsidRDefault="00550686" w:rsidP="00962D05">
    <w:pPr>
      <w:pStyle w:val="Kopfzeile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Aufgabenunterteilung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2CC4" w14:textId="77777777" w:rsidR="00981324" w:rsidRDefault="009813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0.85pt;height:10.85pt" o:bullet="t">
        <v:imagedata r:id="rId1" o:title="mso2F"/>
      </v:shape>
    </w:pict>
  </w:numPicBullet>
  <w:abstractNum w:abstractNumId="0" w15:restartNumberingAfterBreak="0">
    <w:nsid w:val="FFFFFF7C"/>
    <w:multiLevelType w:val="singleLevel"/>
    <w:tmpl w:val="173E09C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98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01B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E873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CD4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009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CF4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6E61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01C7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EE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0E905D19"/>
    <w:multiLevelType w:val="hybridMultilevel"/>
    <w:tmpl w:val="A6BCE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033FD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613C0B"/>
    <w:multiLevelType w:val="hybridMultilevel"/>
    <w:tmpl w:val="4F84E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 w15:restartNumberingAfterBreak="0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8" w15:restartNumberingAfterBreak="0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A5547"/>
    <w:multiLevelType w:val="multilevel"/>
    <w:tmpl w:val="0C07001F"/>
    <w:numStyleLink w:val="111111"/>
  </w:abstractNum>
  <w:abstractNum w:abstractNumId="40" w15:restartNumberingAfterBreak="0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EE2B89"/>
    <w:multiLevelType w:val="hybridMultilevel"/>
    <w:tmpl w:val="C00C1F5C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2" w15:restartNumberingAfterBreak="0">
    <w:nsid w:val="6B2E0AC5"/>
    <w:multiLevelType w:val="hybridMultilevel"/>
    <w:tmpl w:val="BF025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6"/>
  </w:num>
  <w:num w:numId="2">
    <w:abstractNumId w:val="32"/>
  </w:num>
  <w:num w:numId="3">
    <w:abstractNumId w:val="20"/>
  </w:num>
  <w:num w:numId="4">
    <w:abstractNumId w:val="19"/>
  </w:num>
  <w:num w:numId="5">
    <w:abstractNumId w:val="44"/>
  </w:num>
  <w:num w:numId="6">
    <w:abstractNumId w:val="27"/>
  </w:num>
  <w:num w:numId="7">
    <w:abstractNumId w:val="10"/>
  </w:num>
  <w:num w:numId="8">
    <w:abstractNumId w:val="13"/>
  </w:num>
  <w:num w:numId="9">
    <w:abstractNumId w:val="23"/>
  </w:num>
  <w:num w:numId="10">
    <w:abstractNumId w:val="30"/>
  </w:num>
  <w:num w:numId="11">
    <w:abstractNumId w:val="26"/>
  </w:num>
  <w:num w:numId="12">
    <w:abstractNumId w:val="11"/>
  </w:num>
  <w:num w:numId="13">
    <w:abstractNumId w:val="40"/>
  </w:num>
  <w:num w:numId="14">
    <w:abstractNumId w:val="43"/>
  </w:num>
  <w:num w:numId="15">
    <w:abstractNumId w:val="15"/>
  </w:num>
  <w:num w:numId="16">
    <w:abstractNumId w:val="28"/>
  </w:num>
  <w:num w:numId="17">
    <w:abstractNumId w:val="18"/>
  </w:num>
  <w:num w:numId="18">
    <w:abstractNumId w:val="35"/>
  </w:num>
  <w:num w:numId="19">
    <w:abstractNumId w:val="38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29"/>
  </w:num>
  <w:num w:numId="32">
    <w:abstractNumId w:val="24"/>
  </w:num>
  <w:num w:numId="33">
    <w:abstractNumId w:val="45"/>
  </w:num>
  <w:num w:numId="34">
    <w:abstractNumId w:val="31"/>
  </w:num>
  <w:num w:numId="35">
    <w:abstractNumId w:val="37"/>
  </w:num>
  <w:num w:numId="36">
    <w:abstractNumId w:val="25"/>
  </w:num>
  <w:num w:numId="37">
    <w:abstractNumId w:val="46"/>
  </w:num>
  <w:num w:numId="38">
    <w:abstractNumId w:val="36"/>
  </w:num>
  <w:num w:numId="39">
    <w:abstractNumId w:val="22"/>
  </w:num>
  <w:num w:numId="40">
    <w:abstractNumId w:val="12"/>
  </w:num>
  <w:num w:numId="41">
    <w:abstractNumId w:val="21"/>
  </w:num>
  <w:num w:numId="42">
    <w:abstractNumId w:val="14"/>
  </w:num>
  <w:num w:numId="43">
    <w:abstractNumId w:val="34"/>
  </w:num>
  <w:num w:numId="44">
    <w:abstractNumId w:val="41"/>
  </w:num>
  <w:num w:numId="45">
    <w:abstractNumId w:val="33"/>
  </w:num>
  <w:num w:numId="46">
    <w:abstractNumId w:val="42"/>
  </w:num>
  <w:num w:numId="47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DE" w:vendorID="9" w:dllVersion="512" w:checkStyle="0"/>
  <w:activeWritingStyle w:appName="MSWord" w:lang="it-IT" w:vendorID="3" w:dllVersion="517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1A"/>
    <w:rsid w:val="000027E3"/>
    <w:rsid w:val="00005F7F"/>
    <w:rsid w:val="000068C3"/>
    <w:rsid w:val="00014005"/>
    <w:rsid w:val="000147AD"/>
    <w:rsid w:val="00017B8C"/>
    <w:rsid w:val="00017EEF"/>
    <w:rsid w:val="00021E5C"/>
    <w:rsid w:val="0002283A"/>
    <w:rsid w:val="00024050"/>
    <w:rsid w:val="00024E35"/>
    <w:rsid w:val="00033C84"/>
    <w:rsid w:val="00034A91"/>
    <w:rsid w:val="00041050"/>
    <w:rsid w:val="00046E4D"/>
    <w:rsid w:val="00065663"/>
    <w:rsid w:val="00072332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E41"/>
    <w:rsid w:val="000E08E9"/>
    <w:rsid w:val="000E314F"/>
    <w:rsid w:val="000E43A4"/>
    <w:rsid w:val="000F0590"/>
    <w:rsid w:val="000F0908"/>
    <w:rsid w:val="000F0FD3"/>
    <w:rsid w:val="000F3F06"/>
    <w:rsid w:val="001004CB"/>
    <w:rsid w:val="0010329C"/>
    <w:rsid w:val="00105AA8"/>
    <w:rsid w:val="00110B2D"/>
    <w:rsid w:val="00113F8F"/>
    <w:rsid w:val="00114121"/>
    <w:rsid w:val="0011463B"/>
    <w:rsid w:val="00116FAA"/>
    <w:rsid w:val="00121F7D"/>
    <w:rsid w:val="00125462"/>
    <w:rsid w:val="001272BC"/>
    <w:rsid w:val="001274BD"/>
    <w:rsid w:val="0012767A"/>
    <w:rsid w:val="001306E5"/>
    <w:rsid w:val="001413ED"/>
    <w:rsid w:val="00144DC2"/>
    <w:rsid w:val="00157008"/>
    <w:rsid w:val="001573A6"/>
    <w:rsid w:val="001638BD"/>
    <w:rsid w:val="00166540"/>
    <w:rsid w:val="001700D3"/>
    <w:rsid w:val="00174E91"/>
    <w:rsid w:val="00176FA4"/>
    <w:rsid w:val="00184A37"/>
    <w:rsid w:val="001952A3"/>
    <w:rsid w:val="00195D94"/>
    <w:rsid w:val="001A1F8E"/>
    <w:rsid w:val="001A21F5"/>
    <w:rsid w:val="001A3C06"/>
    <w:rsid w:val="001A7CA2"/>
    <w:rsid w:val="001B19AD"/>
    <w:rsid w:val="001B2842"/>
    <w:rsid w:val="001C1F3B"/>
    <w:rsid w:val="001C2B72"/>
    <w:rsid w:val="001D607A"/>
    <w:rsid w:val="001E1064"/>
    <w:rsid w:val="001E1F93"/>
    <w:rsid w:val="001E2B1F"/>
    <w:rsid w:val="001E2DA2"/>
    <w:rsid w:val="001E4B34"/>
    <w:rsid w:val="001F141A"/>
    <w:rsid w:val="001F20C9"/>
    <w:rsid w:val="001F514F"/>
    <w:rsid w:val="00201AF1"/>
    <w:rsid w:val="002050B2"/>
    <w:rsid w:val="002111CD"/>
    <w:rsid w:val="00215486"/>
    <w:rsid w:val="00223C6F"/>
    <w:rsid w:val="002248C4"/>
    <w:rsid w:val="00226575"/>
    <w:rsid w:val="00226AF0"/>
    <w:rsid w:val="00230961"/>
    <w:rsid w:val="00237F3B"/>
    <w:rsid w:val="00242463"/>
    <w:rsid w:val="00244D22"/>
    <w:rsid w:val="00245537"/>
    <w:rsid w:val="00250E61"/>
    <w:rsid w:val="00257214"/>
    <w:rsid w:val="002737AD"/>
    <w:rsid w:val="00281599"/>
    <w:rsid w:val="002863E8"/>
    <w:rsid w:val="002B251F"/>
    <w:rsid w:val="002B69A0"/>
    <w:rsid w:val="002B7FC2"/>
    <w:rsid w:val="002C2A49"/>
    <w:rsid w:val="002C3A88"/>
    <w:rsid w:val="002C4299"/>
    <w:rsid w:val="002C58CE"/>
    <w:rsid w:val="002C7475"/>
    <w:rsid w:val="002C749F"/>
    <w:rsid w:val="002D415B"/>
    <w:rsid w:val="002D47C5"/>
    <w:rsid w:val="002D4987"/>
    <w:rsid w:val="002E19BC"/>
    <w:rsid w:val="002E3D36"/>
    <w:rsid w:val="002E3D38"/>
    <w:rsid w:val="002E6421"/>
    <w:rsid w:val="002F0880"/>
    <w:rsid w:val="002F3AFB"/>
    <w:rsid w:val="002F4EA5"/>
    <w:rsid w:val="002F5C1F"/>
    <w:rsid w:val="00303016"/>
    <w:rsid w:val="00304FE2"/>
    <w:rsid w:val="00310244"/>
    <w:rsid w:val="00310693"/>
    <w:rsid w:val="00311EDD"/>
    <w:rsid w:val="0031489E"/>
    <w:rsid w:val="00322442"/>
    <w:rsid w:val="00324994"/>
    <w:rsid w:val="00330DE1"/>
    <w:rsid w:val="00334CFC"/>
    <w:rsid w:val="003428FB"/>
    <w:rsid w:val="00342D31"/>
    <w:rsid w:val="00353A76"/>
    <w:rsid w:val="00356805"/>
    <w:rsid w:val="003626B6"/>
    <w:rsid w:val="00365493"/>
    <w:rsid w:val="00366796"/>
    <w:rsid w:val="00366DB3"/>
    <w:rsid w:val="00372C7C"/>
    <w:rsid w:val="0037435F"/>
    <w:rsid w:val="003775CC"/>
    <w:rsid w:val="00392C0D"/>
    <w:rsid w:val="00392C94"/>
    <w:rsid w:val="00393955"/>
    <w:rsid w:val="003A0A43"/>
    <w:rsid w:val="003A20C4"/>
    <w:rsid w:val="003A638C"/>
    <w:rsid w:val="003A6637"/>
    <w:rsid w:val="003B6BD1"/>
    <w:rsid w:val="003D056E"/>
    <w:rsid w:val="003D446D"/>
    <w:rsid w:val="003D4776"/>
    <w:rsid w:val="003E13F3"/>
    <w:rsid w:val="003E2B73"/>
    <w:rsid w:val="003F4DCC"/>
    <w:rsid w:val="003F6E84"/>
    <w:rsid w:val="004002DB"/>
    <w:rsid w:val="00406547"/>
    <w:rsid w:val="00410796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40DA6"/>
    <w:rsid w:val="00442DAD"/>
    <w:rsid w:val="00447E16"/>
    <w:rsid w:val="004525D3"/>
    <w:rsid w:val="004535F9"/>
    <w:rsid w:val="00456436"/>
    <w:rsid w:val="004608F7"/>
    <w:rsid w:val="00462CBB"/>
    <w:rsid w:val="004649F8"/>
    <w:rsid w:val="00471B69"/>
    <w:rsid w:val="0047604D"/>
    <w:rsid w:val="004806DF"/>
    <w:rsid w:val="00481C35"/>
    <w:rsid w:val="0048218A"/>
    <w:rsid w:val="004956C3"/>
    <w:rsid w:val="00497959"/>
    <w:rsid w:val="004B222E"/>
    <w:rsid w:val="004C29E4"/>
    <w:rsid w:val="004C7470"/>
    <w:rsid w:val="004D20C8"/>
    <w:rsid w:val="004D23F4"/>
    <w:rsid w:val="004D6282"/>
    <w:rsid w:val="004F0B1B"/>
    <w:rsid w:val="004F289D"/>
    <w:rsid w:val="004F3D91"/>
    <w:rsid w:val="004F67F7"/>
    <w:rsid w:val="004F79E9"/>
    <w:rsid w:val="00503B86"/>
    <w:rsid w:val="005061BC"/>
    <w:rsid w:val="00510F0C"/>
    <w:rsid w:val="005147CC"/>
    <w:rsid w:val="00516ACC"/>
    <w:rsid w:val="00524555"/>
    <w:rsid w:val="00525855"/>
    <w:rsid w:val="005358C9"/>
    <w:rsid w:val="00542E7D"/>
    <w:rsid w:val="005459CE"/>
    <w:rsid w:val="00547E3F"/>
    <w:rsid w:val="00550686"/>
    <w:rsid w:val="0055406D"/>
    <w:rsid w:val="00555270"/>
    <w:rsid w:val="005564A8"/>
    <w:rsid w:val="00557D03"/>
    <w:rsid w:val="005614C6"/>
    <w:rsid w:val="00562B82"/>
    <w:rsid w:val="005636CF"/>
    <w:rsid w:val="00563F32"/>
    <w:rsid w:val="005664CF"/>
    <w:rsid w:val="005732F2"/>
    <w:rsid w:val="00582CB1"/>
    <w:rsid w:val="00582D0A"/>
    <w:rsid w:val="0058395B"/>
    <w:rsid w:val="00584164"/>
    <w:rsid w:val="0058781F"/>
    <w:rsid w:val="005930F5"/>
    <w:rsid w:val="00593C54"/>
    <w:rsid w:val="00594BB8"/>
    <w:rsid w:val="00595CF5"/>
    <w:rsid w:val="005970E6"/>
    <w:rsid w:val="005A02CD"/>
    <w:rsid w:val="005A2A62"/>
    <w:rsid w:val="005A3670"/>
    <w:rsid w:val="005A6D01"/>
    <w:rsid w:val="005A6F7D"/>
    <w:rsid w:val="005B0CC3"/>
    <w:rsid w:val="005B3412"/>
    <w:rsid w:val="005B36D1"/>
    <w:rsid w:val="005B583E"/>
    <w:rsid w:val="005C2D0E"/>
    <w:rsid w:val="005C3988"/>
    <w:rsid w:val="005C4A92"/>
    <w:rsid w:val="005C7DE1"/>
    <w:rsid w:val="005D5900"/>
    <w:rsid w:val="005D62F1"/>
    <w:rsid w:val="005F0569"/>
    <w:rsid w:val="005F68D3"/>
    <w:rsid w:val="00600797"/>
    <w:rsid w:val="00600E63"/>
    <w:rsid w:val="00604C0E"/>
    <w:rsid w:val="006068E2"/>
    <w:rsid w:val="00607FC7"/>
    <w:rsid w:val="006110FE"/>
    <w:rsid w:val="00614CFD"/>
    <w:rsid w:val="00616C3C"/>
    <w:rsid w:val="00620754"/>
    <w:rsid w:val="006303AE"/>
    <w:rsid w:val="006306A8"/>
    <w:rsid w:val="00630D29"/>
    <w:rsid w:val="00631B45"/>
    <w:rsid w:val="0063647D"/>
    <w:rsid w:val="00637D5A"/>
    <w:rsid w:val="00641742"/>
    <w:rsid w:val="00643ACF"/>
    <w:rsid w:val="00645232"/>
    <w:rsid w:val="00654CD5"/>
    <w:rsid w:val="00662912"/>
    <w:rsid w:val="00666F29"/>
    <w:rsid w:val="00671322"/>
    <w:rsid w:val="00671DA4"/>
    <w:rsid w:val="006824AE"/>
    <w:rsid w:val="0068692A"/>
    <w:rsid w:val="006912CC"/>
    <w:rsid w:val="006913D9"/>
    <w:rsid w:val="00692183"/>
    <w:rsid w:val="006954ED"/>
    <w:rsid w:val="006A15DC"/>
    <w:rsid w:val="006A1D89"/>
    <w:rsid w:val="006B018D"/>
    <w:rsid w:val="006B0CF6"/>
    <w:rsid w:val="006B1342"/>
    <w:rsid w:val="006B5A6F"/>
    <w:rsid w:val="006C0806"/>
    <w:rsid w:val="006C5C64"/>
    <w:rsid w:val="006C783B"/>
    <w:rsid w:val="006C7D5B"/>
    <w:rsid w:val="006D2C0D"/>
    <w:rsid w:val="006D5257"/>
    <w:rsid w:val="006D5457"/>
    <w:rsid w:val="006D64DD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85C"/>
    <w:rsid w:val="00715168"/>
    <w:rsid w:val="00715377"/>
    <w:rsid w:val="0072346A"/>
    <w:rsid w:val="00724828"/>
    <w:rsid w:val="00724E5D"/>
    <w:rsid w:val="00747711"/>
    <w:rsid w:val="007532DB"/>
    <w:rsid w:val="00756C70"/>
    <w:rsid w:val="00764002"/>
    <w:rsid w:val="007658C1"/>
    <w:rsid w:val="00765B5A"/>
    <w:rsid w:val="00776917"/>
    <w:rsid w:val="007808B8"/>
    <w:rsid w:val="007868EA"/>
    <w:rsid w:val="007910F4"/>
    <w:rsid w:val="007924E4"/>
    <w:rsid w:val="00793ACA"/>
    <w:rsid w:val="00795DAC"/>
    <w:rsid w:val="007976AE"/>
    <w:rsid w:val="007A1D31"/>
    <w:rsid w:val="007A2804"/>
    <w:rsid w:val="007A4E06"/>
    <w:rsid w:val="007C15D3"/>
    <w:rsid w:val="007C3043"/>
    <w:rsid w:val="007C4B7B"/>
    <w:rsid w:val="007C6B09"/>
    <w:rsid w:val="007D2665"/>
    <w:rsid w:val="007D46A7"/>
    <w:rsid w:val="007E15BB"/>
    <w:rsid w:val="007E7C72"/>
    <w:rsid w:val="007F1A9C"/>
    <w:rsid w:val="007F539B"/>
    <w:rsid w:val="00802E1A"/>
    <w:rsid w:val="008137B2"/>
    <w:rsid w:val="00840CF8"/>
    <w:rsid w:val="008443E0"/>
    <w:rsid w:val="00846254"/>
    <w:rsid w:val="0084775E"/>
    <w:rsid w:val="00853513"/>
    <w:rsid w:val="00860B89"/>
    <w:rsid w:val="00867388"/>
    <w:rsid w:val="00880FCD"/>
    <w:rsid w:val="00885FF1"/>
    <w:rsid w:val="00886E8E"/>
    <w:rsid w:val="00890A73"/>
    <w:rsid w:val="0089411A"/>
    <w:rsid w:val="008979D4"/>
    <w:rsid w:val="008A6C84"/>
    <w:rsid w:val="008C3898"/>
    <w:rsid w:val="008C6D40"/>
    <w:rsid w:val="008D0A71"/>
    <w:rsid w:val="008D0D47"/>
    <w:rsid w:val="008D23D7"/>
    <w:rsid w:val="008F6150"/>
    <w:rsid w:val="008F71CA"/>
    <w:rsid w:val="00900597"/>
    <w:rsid w:val="00901CEC"/>
    <w:rsid w:val="00906351"/>
    <w:rsid w:val="009117AF"/>
    <w:rsid w:val="00911814"/>
    <w:rsid w:val="00914D64"/>
    <w:rsid w:val="009212F8"/>
    <w:rsid w:val="00922EA9"/>
    <w:rsid w:val="009245EA"/>
    <w:rsid w:val="0092493D"/>
    <w:rsid w:val="00926CE1"/>
    <w:rsid w:val="00935386"/>
    <w:rsid w:val="00946038"/>
    <w:rsid w:val="00951E54"/>
    <w:rsid w:val="00952A42"/>
    <w:rsid w:val="00952CF4"/>
    <w:rsid w:val="00957A8F"/>
    <w:rsid w:val="00957F55"/>
    <w:rsid w:val="00962D05"/>
    <w:rsid w:val="009635B6"/>
    <w:rsid w:val="00977425"/>
    <w:rsid w:val="00981324"/>
    <w:rsid w:val="00982FF9"/>
    <w:rsid w:val="00986304"/>
    <w:rsid w:val="00993DAC"/>
    <w:rsid w:val="009A02F9"/>
    <w:rsid w:val="009A6108"/>
    <w:rsid w:val="009B2F38"/>
    <w:rsid w:val="009B56C7"/>
    <w:rsid w:val="009B5EEB"/>
    <w:rsid w:val="009C26FF"/>
    <w:rsid w:val="009C371B"/>
    <w:rsid w:val="009C46EC"/>
    <w:rsid w:val="009C782C"/>
    <w:rsid w:val="009D13D5"/>
    <w:rsid w:val="009D431F"/>
    <w:rsid w:val="009D6316"/>
    <w:rsid w:val="009E55EC"/>
    <w:rsid w:val="009E7D16"/>
    <w:rsid w:val="009F4DB1"/>
    <w:rsid w:val="009F599B"/>
    <w:rsid w:val="00A04270"/>
    <w:rsid w:val="00A112AE"/>
    <w:rsid w:val="00A13B5A"/>
    <w:rsid w:val="00A15505"/>
    <w:rsid w:val="00A26C48"/>
    <w:rsid w:val="00A32B11"/>
    <w:rsid w:val="00A33EA5"/>
    <w:rsid w:val="00A40876"/>
    <w:rsid w:val="00A457A3"/>
    <w:rsid w:val="00A45D6F"/>
    <w:rsid w:val="00A52036"/>
    <w:rsid w:val="00A64895"/>
    <w:rsid w:val="00A70BBF"/>
    <w:rsid w:val="00A76957"/>
    <w:rsid w:val="00A81279"/>
    <w:rsid w:val="00A853CC"/>
    <w:rsid w:val="00A92129"/>
    <w:rsid w:val="00A921F8"/>
    <w:rsid w:val="00A92EF0"/>
    <w:rsid w:val="00A937DA"/>
    <w:rsid w:val="00A93B58"/>
    <w:rsid w:val="00A96DDC"/>
    <w:rsid w:val="00A975D1"/>
    <w:rsid w:val="00AA024D"/>
    <w:rsid w:val="00AA2326"/>
    <w:rsid w:val="00AA3544"/>
    <w:rsid w:val="00AB1F77"/>
    <w:rsid w:val="00AB5C91"/>
    <w:rsid w:val="00AC2840"/>
    <w:rsid w:val="00AD288E"/>
    <w:rsid w:val="00AF0501"/>
    <w:rsid w:val="00AF261E"/>
    <w:rsid w:val="00AF320C"/>
    <w:rsid w:val="00AF3DB4"/>
    <w:rsid w:val="00AF6602"/>
    <w:rsid w:val="00B1155D"/>
    <w:rsid w:val="00B124B8"/>
    <w:rsid w:val="00B14FD8"/>
    <w:rsid w:val="00B20BBE"/>
    <w:rsid w:val="00B21159"/>
    <w:rsid w:val="00B2654F"/>
    <w:rsid w:val="00B3029A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418A"/>
    <w:rsid w:val="00BA41AC"/>
    <w:rsid w:val="00BB383A"/>
    <w:rsid w:val="00BC52D4"/>
    <w:rsid w:val="00BC6152"/>
    <w:rsid w:val="00BC650E"/>
    <w:rsid w:val="00BD6BE8"/>
    <w:rsid w:val="00BE2BB4"/>
    <w:rsid w:val="00BE39CF"/>
    <w:rsid w:val="00BE5FF6"/>
    <w:rsid w:val="00BE6964"/>
    <w:rsid w:val="00BF1595"/>
    <w:rsid w:val="00BF193B"/>
    <w:rsid w:val="00C021CA"/>
    <w:rsid w:val="00C02A6D"/>
    <w:rsid w:val="00C11C6E"/>
    <w:rsid w:val="00C12C04"/>
    <w:rsid w:val="00C12CA8"/>
    <w:rsid w:val="00C13B13"/>
    <w:rsid w:val="00C27E0D"/>
    <w:rsid w:val="00C3346F"/>
    <w:rsid w:val="00C36077"/>
    <w:rsid w:val="00C500E9"/>
    <w:rsid w:val="00C53D1F"/>
    <w:rsid w:val="00C56768"/>
    <w:rsid w:val="00C63CE1"/>
    <w:rsid w:val="00C70B84"/>
    <w:rsid w:val="00C731BF"/>
    <w:rsid w:val="00C772C0"/>
    <w:rsid w:val="00C80F34"/>
    <w:rsid w:val="00C91B47"/>
    <w:rsid w:val="00C96705"/>
    <w:rsid w:val="00C97215"/>
    <w:rsid w:val="00CA52D3"/>
    <w:rsid w:val="00CA621A"/>
    <w:rsid w:val="00CB0AC0"/>
    <w:rsid w:val="00CB3C7E"/>
    <w:rsid w:val="00CC0F6A"/>
    <w:rsid w:val="00CC1429"/>
    <w:rsid w:val="00CC288B"/>
    <w:rsid w:val="00CC452D"/>
    <w:rsid w:val="00CC4840"/>
    <w:rsid w:val="00CC706A"/>
    <w:rsid w:val="00CD4D82"/>
    <w:rsid w:val="00CE2518"/>
    <w:rsid w:val="00CE678F"/>
    <w:rsid w:val="00CF3386"/>
    <w:rsid w:val="00CF44F5"/>
    <w:rsid w:val="00CF5905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60F37"/>
    <w:rsid w:val="00D6408A"/>
    <w:rsid w:val="00D649BF"/>
    <w:rsid w:val="00D74F6E"/>
    <w:rsid w:val="00D75CB8"/>
    <w:rsid w:val="00D816C3"/>
    <w:rsid w:val="00D82351"/>
    <w:rsid w:val="00D86A0F"/>
    <w:rsid w:val="00D91FC7"/>
    <w:rsid w:val="00D93A3F"/>
    <w:rsid w:val="00D955A6"/>
    <w:rsid w:val="00D96453"/>
    <w:rsid w:val="00DA42B3"/>
    <w:rsid w:val="00DA4932"/>
    <w:rsid w:val="00DA72CF"/>
    <w:rsid w:val="00DB23A3"/>
    <w:rsid w:val="00DB3BC3"/>
    <w:rsid w:val="00DB7691"/>
    <w:rsid w:val="00DB7B4E"/>
    <w:rsid w:val="00DC174C"/>
    <w:rsid w:val="00DC25E9"/>
    <w:rsid w:val="00DD3369"/>
    <w:rsid w:val="00DD3E10"/>
    <w:rsid w:val="00DD4EE0"/>
    <w:rsid w:val="00DD79D0"/>
    <w:rsid w:val="00DE1754"/>
    <w:rsid w:val="00DE2825"/>
    <w:rsid w:val="00DE2E6F"/>
    <w:rsid w:val="00DE78E3"/>
    <w:rsid w:val="00DF4BFA"/>
    <w:rsid w:val="00DF69A9"/>
    <w:rsid w:val="00DF74F0"/>
    <w:rsid w:val="00DF7C2A"/>
    <w:rsid w:val="00E00886"/>
    <w:rsid w:val="00E02058"/>
    <w:rsid w:val="00E03F4E"/>
    <w:rsid w:val="00E07672"/>
    <w:rsid w:val="00E107A9"/>
    <w:rsid w:val="00E13B4B"/>
    <w:rsid w:val="00E22A0F"/>
    <w:rsid w:val="00E26104"/>
    <w:rsid w:val="00E26855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67066"/>
    <w:rsid w:val="00E72AAB"/>
    <w:rsid w:val="00E80729"/>
    <w:rsid w:val="00E845F2"/>
    <w:rsid w:val="00E971C3"/>
    <w:rsid w:val="00EA01DB"/>
    <w:rsid w:val="00EA39F1"/>
    <w:rsid w:val="00EA4F3F"/>
    <w:rsid w:val="00EA754B"/>
    <w:rsid w:val="00EB488E"/>
    <w:rsid w:val="00EB4AF7"/>
    <w:rsid w:val="00EB552C"/>
    <w:rsid w:val="00EB6EF1"/>
    <w:rsid w:val="00EC5364"/>
    <w:rsid w:val="00ED248C"/>
    <w:rsid w:val="00ED3F6E"/>
    <w:rsid w:val="00EE2DF6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F52"/>
    <w:rsid w:val="00F13857"/>
    <w:rsid w:val="00F14060"/>
    <w:rsid w:val="00F16A85"/>
    <w:rsid w:val="00F20967"/>
    <w:rsid w:val="00F20EEC"/>
    <w:rsid w:val="00F220A7"/>
    <w:rsid w:val="00F22F42"/>
    <w:rsid w:val="00F24CFF"/>
    <w:rsid w:val="00F27632"/>
    <w:rsid w:val="00F27A35"/>
    <w:rsid w:val="00F3340D"/>
    <w:rsid w:val="00F3549A"/>
    <w:rsid w:val="00F376EA"/>
    <w:rsid w:val="00F424FB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A578D"/>
    <w:rsid w:val="00FB0147"/>
    <w:rsid w:val="00FB0882"/>
    <w:rsid w:val="00FB1A22"/>
    <w:rsid w:val="00FB1B55"/>
    <w:rsid w:val="00FC0328"/>
    <w:rsid w:val="00FC062A"/>
    <w:rsid w:val="00FC0DA0"/>
    <w:rsid w:val="00FC2540"/>
    <w:rsid w:val="00FC6D34"/>
    <w:rsid w:val="00FD0298"/>
    <w:rsid w:val="00FD4A9C"/>
    <w:rsid w:val="00FD68A0"/>
    <w:rsid w:val="00FE1E01"/>
    <w:rsid w:val="00FF1C78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ddd"/>
    </o:shapedefaults>
    <o:shapelayout v:ext="edit">
      <o:idmap v:ext="edit" data="1"/>
    </o:shapelayout>
  </w:shapeDefaults>
  <w:decimalSymbol w:val=","/>
  <w:listSeparator w:val=";"/>
  <w14:docId w14:val="07E7D573"/>
  <w15:docId w15:val="{CE5FCFE1-18CE-42E9-BB1B-37ACCFB0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027E3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  <w:style w:type="paragraph" w:styleId="Listenabsatz">
    <w:name w:val="List Paragraph"/>
    <w:basedOn w:val="Standard"/>
    <w:uiPriority w:val="34"/>
    <w:qFormat/>
    <w:rsid w:val="00802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Standartvorlage_Grafik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A3B09CC-8EA3-408B-9EB2-B7C44CA3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BD38085-9DE0-4272-B9AF-BE5B8894F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FE9E3-7CEB-4FC0-B1CD-76A5E4F644A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HWE_Standartvorlage_Grafik.dotx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Smon</dc:creator>
  <cp:lastModifiedBy>Grundner Simon</cp:lastModifiedBy>
  <cp:revision>44</cp:revision>
  <cp:lastPrinted>2010-09-27T17:03:00Z</cp:lastPrinted>
  <dcterms:created xsi:type="dcterms:W3CDTF">2021-10-18T13:21:00Z</dcterms:created>
  <dcterms:modified xsi:type="dcterms:W3CDTF">2021-11-06T20:08:00Z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