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67D0" w14:textId="77777777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FC5AA6D" wp14:editId="2D27CE99">
                <wp:simplePos x="0" y="0"/>
                <wp:positionH relativeFrom="column">
                  <wp:posOffset>0</wp:posOffset>
                </wp:positionH>
                <wp:positionV relativeFrom="paragraph">
                  <wp:posOffset>-328</wp:posOffset>
                </wp:positionV>
                <wp:extent cx="9972098" cy="6480000"/>
                <wp:effectExtent l="0" t="0" r="29210" b="35560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098" cy="6480000"/>
                          <a:chOff x="0" y="0"/>
                          <a:chExt cx="9972098" cy="6480000"/>
                        </a:xfrm>
                      </wpg:grpSpPr>
                      <wps:wsp>
                        <wps:cNvPr id="55" name="Rechteck 55"/>
                        <wps:cNvSpPr/>
                        <wps:spPr>
                          <a:xfrm>
                            <a:off x="0" y="0"/>
                            <a:ext cx="9972000" cy="6480000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uppieren 56"/>
                        <wpg:cNvGrpSpPr/>
                        <wpg:grpSpPr>
                          <a:xfrm>
                            <a:off x="3487961" y="4948518"/>
                            <a:ext cx="6484137" cy="1519965"/>
                            <a:chOff x="0" y="0"/>
                            <a:chExt cx="6484137" cy="1519965"/>
                          </a:xfrm>
                        </wpg:grpSpPr>
                        <wpg:grpSp>
                          <wpg:cNvPr id="57" name="Gruppieren 57"/>
                          <wpg:cNvGrpSpPr/>
                          <wpg:grpSpPr>
                            <a:xfrm>
                              <a:off x="0" y="0"/>
                              <a:ext cx="6484137" cy="1519965"/>
                              <a:chOff x="0" y="0"/>
                              <a:chExt cx="6484137" cy="1519965"/>
                            </a:xfrm>
                          </wpg:grpSpPr>
                          <wps:wsp>
                            <wps:cNvPr id="62" name="Gerade Verbindung 9"/>
                            <wps:cNvCnPr/>
                            <wps:spPr>
                              <a:xfrm>
                                <a:off x="3028691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Gerade Verbindung 10"/>
                            <wps:cNvCnPr/>
                            <wps:spPr>
                              <a:xfrm>
                                <a:off x="3893440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Gerade Verbindung 11"/>
                            <wps:cNvCnPr/>
                            <wps:spPr>
                              <a:xfrm>
                                <a:off x="3463134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9" name="Gruppieren 289"/>
                            <wpg:cNvGrpSpPr/>
                            <wpg:grpSpPr>
                              <a:xfrm>
                                <a:off x="0" y="0"/>
                                <a:ext cx="6484137" cy="1519965"/>
                                <a:chOff x="0" y="0"/>
                                <a:chExt cx="6484137" cy="1519965"/>
                              </a:xfrm>
                            </wpg:grpSpPr>
                            <wps:wsp>
                              <wps:cNvPr id="290" name="Gerade Verbindung 13"/>
                              <wps:cNvCnPr/>
                              <wps:spPr>
                                <a:xfrm>
                                  <a:off x="5908430" y="380655"/>
                                  <a:ext cx="0" cy="377825"/>
                                </a:xfrm>
                                <a:prstGeom prst="line">
                                  <a:avLst/>
                                </a:prstGeom>
                                <a:ln w="18000" cap="sq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1" name="Gruppieren 291"/>
                              <wpg:cNvGrpSpPr/>
                              <wpg:grpSpPr>
                                <a:xfrm>
                                  <a:off x="0" y="0"/>
                                  <a:ext cx="6484137" cy="1519965"/>
                                  <a:chOff x="0" y="0"/>
                                  <a:chExt cx="6484137" cy="1519965"/>
                                </a:xfrm>
                              </wpg:grpSpPr>
                              <wps:wsp>
                                <wps:cNvPr id="292" name="Gerade Verbindung 2"/>
                                <wps:cNvCnPr/>
                                <wps:spPr>
                                  <a:xfrm>
                                    <a:off x="0" y="0"/>
                                    <a:ext cx="647954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Gerade Verbindung 3"/>
                                <wps:cNvCnPr/>
                                <wps:spPr>
                                  <a:xfrm>
                                    <a:off x="4137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Gerade Verbindung 4"/>
                                <wps:cNvCnPr/>
                                <wps:spPr>
                                  <a:xfrm>
                                    <a:off x="4323746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Gerade Verbindung 5"/>
                                <wps:cNvCnPr/>
                                <wps:spPr>
                                  <a:xfrm>
                                    <a:off x="2163942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Gerade Verbindung 6"/>
                                <wps:cNvCnPr/>
                                <wps:spPr>
                                  <a:xfrm>
                                    <a:off x="4137" y="380655"/>
                                    <a:ext cx="648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Gerade Verbindung 7"/>
                                <wps:cNvCnPr/>
                                <wps:spPr>
                                  <a:xfrm>
                                    <a:off x="2163942" y="757173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Gerade Verbindung 8"/>
                                <wps:cNvCnPr/>
                                <wps:spPr>
                                  <a:xfrm>
                                    <a:off x="4323746" y="1137828"/>
                                    <a:ext cx="216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Gerade Verbindung 12"/>
                                <wps:cNvCnPr/>
                                <wps:spPr>
                                  <a:xfrm>
                                    <a:off x="5225734" y="4137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Gerade Verbindung 14"/>
                                <wps:cNvCnPr/>
                                <wps:spPr>
                                  <a:xfrm>
                                    <a:off x="5478124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Gerade Verbindung 15"/>
                                <wps:cNvCnPr/>
                                <wps:spPr>
                                  <a:xfrm>
                                    <a:off x="5043681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Gerade Verbindung 16"/>
                                <wps:cNvCnPr/>
                                <wps:spPr>
                                  <a:xfrm>
                                    <a:off x="475819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Gerade Verbindung 17"/>
                                <wps:cNvCnPr/>
                                <wps:spPr>
                                  <a:xfrm>
                                    <a:off x="5047819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Gerade Verbindung 18"/>
                                <wps:cNvCnPr/>
                                <wps:spPr>
                                  <a:xfrm>
                                    <a:off x="590843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Gerade Verbindung 19"/>
                                <wps:cNvCnPr/>
                                <wps:spPr>
                                  <a:xfrm>
                                    <a:off x="6198059" y="1141965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0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2E471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Werkstoff: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0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B8A9BE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9" name="Grafik 30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766" y="467544"/>
                              <a:ext cx="1558290" cy="5289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310" name="Textfeld 31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375" y="62063"/>
                              <a:ext cx="9720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44204D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Sachnummer, Dateiname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5317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70C975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810961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1D590A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Benennung: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6206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060139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Toleranz: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0843" y="1191616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3B8924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Blatt: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18747" y="1191616"/>
                              <a:ext cx="2592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BF33D0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Blätter: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1204029"/>
                              <a:ext cx="33655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0E0C89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Datum: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66465" y="1204029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F24B4E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Spr.: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199891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F26888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Maßstab: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442718"/>
                              <a:ext cx="5518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3FD6F8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Dokumentart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450993"/>
                              <a:ext cx="68453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C487A2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ID-Nr.: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82337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3614DE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Version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494675" y="831648"/>
                              <a:ext cx="65468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14305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Dokumentstatus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430306"/>
                              <a:ext cx="35750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BB243F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Gez.: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434443"/>
                              <a:ext cx="35369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A77AEF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Geprüft: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1715" y="430306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9ED45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Betreuer: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16705" y="434443"/>
                              <a:ext cx="37846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921D05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Freigabe: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831648"/>
                              <a:ext cx="37211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FEE9F6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Revision: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955775"/>
                              <a:ext cx="657860" cy="184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18FC2D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07087" y="955775"/>
                              <a:ext cx="935990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ADE09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955775"/>
                              <a:ext cx="356235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142382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962" y="194465"/>
                              <a:ext cx="2088000" cy="20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D70A9A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Beilage 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194465"/>
                              <a:ext cx="1184400" cy="1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6AA37D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194465"/>
                              <a:ext cx="838800" cy="17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2F4E2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1180" y="157227"/>
                              <a:ext cx="2084400" cy="21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C01212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Grundner, Ihninger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26005" y="964050"/>
                              <a:ext cx="2026285" cy="51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D25DDA" w14:textId="480FDCA2" w:rsidR="00D50569" w:rsidRPr="006C2DF9" w:rsidRDefault="00CF2C00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Sequencer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558570"/>
                              <a:ext cx="1504800" cy="19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4CA82" w14:textId="77777777" w:rsidR="00D50569" w:rsidRPr="005D5C5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Layout top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92905" y="558570"/>
                              <a:ext cx="7992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49AC5" w14:textId="77777777" w:rsidR="00D50569" w:rsidRPr="005D5C5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4AHEL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558570"/>
                              <a:ext cx="51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23801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311605"/>
                              <a:ext cx="374015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0EFF3E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ohne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70602" y="1311605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4B31B5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1319880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AE4DC3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27022" y="1311605"/>
                              <a:ext cx="230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FFED32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6782" y="1311605"/>
                              <a:ext cx="78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D2D766" w14:textId="32D869D2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CF2C00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20.06.2022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063" y="1063352"/>
                              <a:ext cx="2024380" cy="222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1DBBD4" w14:textId="77777777" w:rsidR="00D50569" w:rsidRPr="00922583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HTBLuVA</w:t>
                                </w:r>
                                <w:proofErr w:type="spellEnd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Salzburg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476" y="1286780"/>
                              <a:ext cx="2024380" cy="188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53236" w14:textId="77777777" w:rsidR="00D50569" w:rsidRPr="00D00A94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Elektronik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7DD67B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GruS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9991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63188C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C5AA6D" id="Gruppieren 23" o:spid="_x0000_s1026" style="position:absolute;left:0;text-align:left;margin-left:0;margin-top:-.05pt;width:785.2pt;height:510.25pt;z-index:251791360" coordsize="99720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">
                <v:rect id="Rechteck 55" o:spid="_x0000_s1027" style="position:absolute;width:9972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" filled="f" strokecolor="black [3213]" strokeweight=".5mm"/>
                <v:group id="Gruppieren 56" o:spid="_x0000_s1028" style="position:absolute;left:34879;top:49485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uppieren 57" o:spid="_x0000_s1029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line id="Gerade Verbindung 9" o:spid="_x0000_s1030" style="position:absolute;visibility:visible;mso-wrap-style:square" from="30286,3806" to="30286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" strokecolor="black [3213]" strokeweight=".5mm">
                      <v:stroke endcap="square"/>
                    </v:line>
                    <v:line id="Gerade Verbindung 10" o:spid="_x0000_s1031" style="position:absolute;visibility:visible;mso-wrap-style:square" from="38934,3806" to="3893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" strokecolor="black [3213]" strokeweight=".5mm">
                      <v:stroke endcap="square"/>
                    </v:line>
                    <v:line id="Gerade Verbindung 11" o:spid="_x0000_s1032" style="position:absolute;visibility:visible;mso-wrap-style:square" from="34631,3806" to="34631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" strokecolor="black [3213]" strokeweight=".5mm">
                      <v:stroke endcap="square"/>
                    </v:line>
                    <v:group id="Gruppieren 289" o:spid="_x0000_s1033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line id="Gerade Verbindung 13" o:spid="_x0000_s1034" style="position:absolute;visibility:visible;mso-wrap-style:square" from="59084,3806" to="5908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" strokecolor="black [3213]" strokeweight=".5mm">
                        <v:stroke endcap="square"/>
                      </v:line>
                      <v:group id="Gruppieren 291" o:spid="_x0000_s1035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line id="Gerade Verbindung 2" o:spid="_x0000_s1036" style="position:absolute;visibility:visible;mso-wrap-style:square" from="0,0" to="647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" strokecolor="black [3213]" strokeweight=".5mm"/>
                        <v:line id="Gerade Verbindung 3" o:spid="_x0000_s1037" style="position:absolute;visibility:visible;mso-wrap-style:square" from="41,41" to="41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4" o:spid="_x0000_s1038" style="position:absolute;visibility:visible;mso-wrap-style:square" from="43237,41" to="43237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5" o:spid="_x0000_s1039" style="position:absolute;visibility:visible;mso-wrap-style:square" from="21639,41" to="2163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" strokecolor="black [3213]" strokeweight=".5mm">
                          <v:stroke endcap="square"/>
                        </v:line>
                        <v:line id="Gerade Verbindung 6" o:spid="_x0000_s1040" style="position:absolute;visibility:visible;mso-wrap-style:square" from="41,3806" to="64841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" strokecolor="black [3213]" strokeweight=".5mm"/>
                        <v:line id="Gerade Verbindung 7" o:spid="_x0000_s1041" style="position:absolute;visibility:visible;mso-wrap-style:square" from="21639,7571" to="6483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" strokecolor="black [3213]" strokeweight=".5mm"/>
                        <v:line id="Gerade Verbindung 8" o:spid="_x0000_s1042" style="position:absolute;visibility:visible;mso-wrap-style:square" from="43237,11378" to="64837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" strokecolor="black [3213]" strokeweight=".5mm"/>
                        <v:line id="Gerade Verbindung 12" o:spid="_x0000_s1043" style="position:absolute;visibility:visible;mso-wrap-style:square" from="52257,41" to="52257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4" o:spid="_x0000_s1044" style="position:absolute;visibility:visible;mso-wrap-style:square" from="54781,7613" to="54781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5" o:spid="_x0000_s1045" style="position:absolute;visibility:visible;mso-wrap-style:square" from="50436,7613" to="50436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6" o:spid="_x0000_s1046" style="position:absolute;visibility:visible;mso-wrap-style:square" from="47581,11378" to="47581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7" o:spid="_x0000_s1047" style="position:absolute;visibility:visible;mso-wrap-style:square" from="50478,11378" to="50478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8" o:spid="_x0000_s1048" style="position:absolute;visibility:visible;mso-wrap-style:square" from="59084,11378" to="59084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9" o:spid="_x0000_s1049" style="position:absolute;visibility:visible;mso-wrap-style:square" from="61980,11419" to="6198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" strokecolor="black [3213]" strokeweight=".5mm">
                          <v:stroke endcap="square"/>
                        </v:line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50" type="#_x0000_t202" style="position:absolute;left:52629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6CC2E471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Werkstoff:</w:t>
                          </w:r>
                        </w:p>
                      </w:txbxContent>
                    </v:textbox>
                  </v:shape>
                  <v:shape id="Textfeld 2" o:spid="_x0000_s1051" type="#_x0000_t202" style="position:absolute;left:34838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VQ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KKwN&#10;Z8IRkIsvAAAA//8DAFBLAQItABQABgAIAAAAIQDb4fbL7gAAAIUBAAATAAAAAAAAAAAAAAAAAAAA&#10;AABbQ29udGVudF9UeXBlc10ueG1sUEsBAi0AFAAGAAgAAAAhAFr0LFu/AAAAFQEAAAsAAAAAAAAA&#10;AAAAAAAAHwEAAF9yZWxzLy5yZWxzUEsBAi0AFAAGAAgAAAAhAMx/NV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46B8A9BE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309" o:spid="_x0000_s1052" type="#_x0000_t75" style="position:absolute;left:2937;top:4675;width:15583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">
                    <v:imagedata r:id="rId9" o:title=""/>
                  </v:shape>
                  <v:shape id="Textfeld 310" o:spid="_x0000_s1053" type="#_x0000_t202" style="position:absolute;left:413;top:620;width:972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K+L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YZgf&#10;zoQjIBdfAAAA//8DAFBLAQItABQABgAIAAAAIQDb4fbL7gAAAIUBAAATAAAAAAAAAAAAAAAAAAAA&#10;AABbQ29udGVudF9UeXBlc10ueG1sUEsBAi0AFAAGAAgAAAAhAFr0LFu/AAAAFQEAAAsAAAAAAAAA&#10;AAAAAAAAHwEAAF9yZWxzLy5yZWxzUEsBAi0AFAAGAAgAAAAhALfQr4u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C44204D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Sachnummer, Dateiname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4" type="#_x0000_t202" style="position:absolute;left:22053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770C975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5" type="#_x0000_t202" style="position:absolute;left:21804;top:8109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pRn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yHI3ifCUdAzl8AAAD//wMAUEsBAi0AFAAGAAgAAAAhANvh9svuAAAAhQEAABMAAAAAAAAAAAAA&#10;AAAAAAAAAFtDb250ZW50X1R5cGVzXS54bWxQSwECLQAUAAYACAAAACEAWvQsW78AAAAVAQAACwAA&#10;AAAAAAAAAAAAAAAfAQAAX3JlbHMvLnJlbHNQSwECLQAUAAYACAAAACEAKE6UZ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F1D590A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Benennung:</w:t>
                          </w:r>
                        </w:p>
                      </w:txbxContent>
                    </v:textbox>
                  </v:shape>
                  <v:shape id="Textfeld 2" o:spid="_x0000_s1056" type="#_x0000_t202" style="position:absolute;left:43485;top:620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51060139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Toleranz:</w:t>
                          </w:r>
                        </w:p>
                      </w:txbxContent>
                    </v:textbox>
                  </v:shape>
                  <v:shape id="Textfeld 2" o:spid="_x0000_s1057" type="#_x0000_t202" style="position:absolute;left:59208;top:11916;width:231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mI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gNxvA9E46AXHwAAAD//wMAUEsBAi0AFAAGAAgAAAAhANvh9svuAAAAhQEAABMAAAAAAAAAAAAA&#10;AAAAAAAAAFtDb250ZW50X1R5cGVzXS54bWxQSwECLQAUAAYACAAAACEAWvQsW78AAAAVAQAACwAA&#10;AAAAAAAAAAAAAAAfAQAAX3JlbHMvLnJlbHNQSwECLQAUAAYACAAAACEAyOupi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A3B8924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Blatt:</w:t>
                          </w:r>
                        </w:p>
                      </w:txbxContent>
                    </v:textbox>
                  </v:shape>
                  <v:shape id="Textfeld 2" o:spid="_x0000_s1058" type="#_x0000_t202" style="position:absolute;left:62187;top:11916;width:2592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wT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aDMXzPhCMgFx8AAAD//wMAUEsBAi0AFAAGAAgAAAAhANvh9svuAAAAhQEAABMAAAAAAAAAAAAA&#10;AAAAAAAAAFtDb250ZW50X1R5cGVzXS54bWxQSwECLQAUAAYACAAAACEAWvQsW78AAAAVAQAACwAA&#10;AAAAAAAAAAAAAAAfAQAAX3JlbHMvLnJlbHNQSwECLQAUAAYACAAAACEAp6cME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DBF33D0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Blätter:</w:t>
                          </w:r>
                        </w:p>
                      </w:txbxContent>
                    </v:textbox>
                  </v:shape>
                  <v:shape id="Textfeld 2" o:spid="_x0000_s1059" type="#_x0000_t202" style="position:absolute;left:50726;top:12040;width:336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Tf/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DCXzPhCMgFx8AAAD//wMAUEsBAi0AFAAGAAgAAAAhANvh9svuAAAAhQEAABMAAAAAAAAAAAAA&#10;AAAAAAAAAFtDb250ZW50X1R5cGVzXS54bWxQSwECLQAUAAYACAAAACEAWvQsW78AAAAVAQAACwAA&#10;AAAAAAAAAAAAAAAfAQAAX3JlbHMvLnJlbHNQSwECLQAUAAYACAAAACEAODk3/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50E0C89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Datum:</w:t>
                          </w:r>
                        </w:p>
                      </w:txbxContent>
                    </v:textbox>
                  </v:shape>
                  <v:shape id="Textfeld 2" o:spid="_x0000_s1060" type="#_x0000_t202" style="position:absolute;left:47664;top:12040;width:231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6F24B4E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Spr.:</w:t>
                          </w:r>
                        </w:p>
                      </w:txbxContent>
                    </v:textbox>
                  </v:shape>
                  <v:shape id="Textfeld 2" o:spid="_x0000_s1061" type="#_x0000_t202" style="position:absolute;left:43402;top:11998;width:3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45F26888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Maßstab:</w:t>
                          </w:r>
                        </w:p>
                      </w:txbxContent>
                    </v:textbox>
                  </v:shape>
                  <v:shape id="Textfeld 2" o:spid="_x0000_s1062" type="#_x0000_t202" style="position:absolute;left:43402;top:4427;width:551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yQ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VgbzoQjINf/AAAA//8DAFBLAQItABQABgAIAAAAIQDb4fbL7gAAAIUBAAATAAAAAAAAAAAAAAAA&#10;AAAAAABbQ29udGVudF9UeXBlc10ueG1sUEsBAi0AFAAGAAgAAAAhAFr0LFu/AAAAFQEAAAsAAAAA&#10;AAAAAAAAAAAAHwEAAF9yZWxzLy5yZWxzUEsBAi0AFAAGAAgAAAAhAFoVjJD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5F3FD6F8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Dokumentart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3" type="#_x0000_t202" style="position:absolute;left:21804;top:4509;width:6846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01C487A2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ID-Nr.:</w:t>
                          </w:r>
                        </w:p>
                      </w:txbxContent>
                    </v:textbox>
                  </v:shape>
                  <v:shape id="Textfeld 2" o:spid="_x0000_s1064" type="#_x0000_t202" style="position:absolute;left:43485;top:8233;width:478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ZLwQAAANwAAAAPAAAAZHJzL2Rvd25yZXYueG1sRE/NisIw&#10;EL4LvkMYwYus6Sou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CG6Fkv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263614DE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Version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5" type="#_x0000_t202" style="position:absolute;left:54946;top:8316;width:654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PQ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jAXzPhCMgFx8AAAD//wMAUEsBAi0AFAAGAAgAAAAhANvh9svuAAAAhQEAABMAAAAAAAAAAAAA&#10;AAAAAAAAAFtDb250ZW50X1R5cGVzXS54bWxQSwECLQAUAAYACAAAACEAWvQsW78AAAAVAQAACwAA&#10;AAAAAAAAAAAAAAAfAQAAX3JlbHMvLnJlbHNQSwECLQAUAAYACAAAACEATvaz0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2A214305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Dokumentstatus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6" type="#_x0000_t202" style="position:absolute;left:30493;top:4303;width:357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C2n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jIXzPhCMgFx8AAAD//wMAUEsBAi0AFAAGAAgAAAAhANvh9svuAAAAhQEAABMAAAAAAAAAAAAA&#10;AAAAAAAAAFtDb250ZW50X1R5cGVzXS54bWxQSwECLQAUAAYACAAAACEAWvQsW78AAAAVAQAACwAA&#10;AAAAAAAAAAAAAAAfAQAAX3JlbHMvLnJlbHNQSwECLQAUAAYACAAAACEAviQtp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0EBB243F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Gez.:</w:t>
                          </w:r>
                        </w:p>
                      </w:txbxContent>
                    </v:textbox>
                  </v:shape>
                  <v:shape id="Textfeld 2" o:spid="_x0000_s1067" type="#_x0000_t202" style="position:absolute;left:34838;top:4344;width:353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g8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jEXzPhCMgFx8AAAD//wMAUEsBAi0AFAAGAAgAAAAhANvh9svuAAAAhQEAABMAAAAAAAAAAAAA&#10;AAAAAAAAAFtDb250ZW50X1R5cGVzXS54bWxQSwECLQAUAAYACAAAACEAWvQsW78AAAAVAQAACwAA&#10;AAAAAAAAAAAAAAAfAQAAX3JlbHMvLnJlbHNQSwECLQAUAAYACAAAACEA0WiIP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4A77AEF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Geprüft:</w:t>
                          </w:r>
                        </w:p>
                      </w:txbxContent>
                    </v:textbox>
                  </v:shape>
                  <v:shape id="Textfeld 2" o:spid="_x0000_s1068" type="#_x0000_t202" style="position:absolute;left:39017;top:4303;width:3740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5B49ED45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Betreuer:</w:t>
                          </w:r>
                        </w:p>
                      </w:txbxContent>
                    </v:textbox>
                  </v:shape>
                  <v:shape id="Textfeld 2" o:spid="_x0000_s1069" type="#_x0000_t202" style="position:absolute;left:59167;top:4344;width:378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7921D05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Freigabe:</w:t>
                          </w:r>
                        </w:p>
                      </w:txbxContent>
                    </v:textbox>
                  </v:shape>
                  <v:shape id="Textfeld 2" o:spid="_x0000_s1070" type="#_x0000_t202" style="position:absolute;left:50726;top:8316;width:372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BFEE9F6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Revision:</w:t>
                          </w:r>
                        </w:p>
                      </w:txbxContent>
                    </v:textbox>
                  </v:shape>
                  <v:shape id="Textfeld 2" o:spid="_x0000_s1071" type="#_x0000_t202" style="position:absolute;left:43485;top:9557;width:657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2318FC2D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2" type="#_x0000_t202" style="position:absolute;left:55070;top:9557;width:9360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5B0ADE09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3" type="#_x0000_t202" style="position:absolute;left:50726;top:9557;width:3562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30142382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4" type="#_x0000_t202" style="position:absolute;left:289;top:1944;width:20880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z2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SZgf&#10;zoQjIBdfAAAA//8DAFBLAQItABQABgAIAAAAIQDb4fbL7gAAAIUBAAATAAAAAAAAAAAAAAAAAAAA&#10;AABbQ29udGVudF9UeXBlc10ueG1sUEsBAi0AFAAGAAgAAAAhAFr0LFu/AAAAFQEAAAsAAAAAAAAA&#10;AAAAAAAAHwEAAF9yZWxzLy5yZWxzUEsBAi0AFAAGAAgAAAAhAO/W3Pa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8D70A9A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Beilage 2</w:t>
                          </w:r>
                        </w:p>
                      </w:txbxContent>
                    </v:textbox>
                  </v:shape>
                  <v:shape id="Textfeld 2" o:spid="_x0000_s1075" type="#_x0000_t202" style="position:absolute;left:52629;top:1944;width:1184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686AA37D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6" type="#_x0000_t202" style="position:absolute;left:43485;top:1944;width:8388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ca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2TyBx5lwBOTqDgAA//8DAFBLAQItABQABgAIAAAAIQDb4fbL7gAAAIUBAAATAAAAAAAAAAAA&#10;AAAAAAAAAABbQ29udGVudF9UeXBlc10ueG1sUEsBAi0AFAAGAAgAAAAhAFr0LFu/AAAAFQEAAAsA&#10;AAAAAAAAAAAAAAAAHwEAAF9yZWxzLy5yZWxzUEsBAi0AFAAGAAgAAAAhAHBI5xr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A22F4E2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7" type="#_x0000_t202" style="position:absolute;left:22011;top:1572;width:2084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EKB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Mk/g70w4AnL1CwAA//8DAFBLAQItABQABgAIAAAAIQDb4fbL7gAAAIUBAAATAAAAAAAAAAAA&#10;AAAAAAAAAABbQ29udGVudF9UeXBlc10ueG1sUEsBAi0AFAAGAAgAAAAhAFr0LFu/AAAAFQEAAAsA&#10;AAAAAAAAAAAAAAAAHwEAAF9yZWxzLy5yZWxzUEsBAi0AFAAGAAgAAAAhAB8EQoH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DC01212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Grundner, Ihninger</w:t>
                          </w:r>
                        </w:p>
                      </w:txbxContent>
                    </v:textbox>
                  </v:shape>
                  <v:shape id="Textfeld 2" o:spid="_x0000_s1078" type="#_x0000_t202" style="position:absolute;left:22260;top:9640;width:20262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FD25DDA" w14:textId="480FDCA2" w:rsidR="00D50569" w:rsidRPr="006C2DF9" w:rsidRDefault="00CF2C00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Sequencer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079" type="#_x0000_t202" style="position:absolute;left:43485;top:5585;width:15048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954CA82" w14:textId="77777777" w:rsidR="00D50569" w:rsidRPr="005D5C5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Layout top</w:t>
                          </w:r>
                        </w:p>
                      </w:txbxContent>
                    </v:textbox>
                  </v:shape>
                  <v:shape id="Textfeld 2" o:spid="_x0000_s1080" type="#_x0000_t202" style="position:absolute;left:21929;top:5585;width:79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" filled="f" stroked="f">
                    <o:lock v:ext="edit" aspectratio="t"/>
                    <v:textbox inset="0,0,0,0">
                      <w:txbxContent>
                        <w:p w14:paraId="4A849AC5" w14:textId="77777777" w:rsidR="00D50569" w:rsidRPr="005D5C5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4AHEL</w:t>
                          </w:r>
                        </w:p>
                      </w:txbxContent>
                    </v:textbox>
                  </v:shape>
                  <v:shape id="Textfeld 2" o:spid="_x0000_s1081" type="#_x0000_t202" style="position:absolute;left:59291;top:5585;width:51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3E23801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2" type="#_x0000_t202" style="position:absolute;left:43402;top:13116;width:374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Dw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SVgb&#10;zoQjIBdfAAAA//8DAFBLAQItABQABgAIAAAAIQDb4fbL7gAAAIUBAAATAAAAAAAAAAAAAAAAAAAA&#10;AABbQ29udGVudF9UeXBlc10ueG1sUEsBAi0AFAAGAAgAAAAhAFr0LFu/AAAAFQEAAAsAAAAAAAAA&#10;AAAAAAAAHwEAAF9yZWxzLy5yZWxzUEsBAi0AFAAGAAgAAAAhABGg0P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410EFF3E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ohne</w:t>
                          </w:r>
                        </w:p>
                      </w:txbxContent>
                    </v:textbox>
                  </v:shape>
                  <v:shape id="Textfeld 2" o:spid="_x0000_s1083" type="#_x0000_t202" style="position:absolute;left:47706;top:13116;width:231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204B31B5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</w:p>
                      </w:txbxContent>
                    </v:textbox>
                  </v:shape>
                  <v:shape id="Textfeld 2" o:spid="_x0000_s1084" type="#_x0000_t202" style="position:absolute;left:59291;top:13198;width:2311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4EAE4DC3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085" type="#_x0000_t202" style="position:absolute;left:62270;top:13116;width:230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++w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TAXzPhCMgFx8AAAD//wMAUEsBAi0AFAAGAAgAAAAhANvh9svuAAAAhQEAABMAAAAAAAAAAAAA&#10;AAAAAAAAAFtDb250ZW50X1R5cGVzXS54bWxQSwECLQAUAAYACAAAACEAWvQsW78AAAAVAQAACwAA&#10;AAAAAAAAAAAAAAAfAQAAX3JlbHMvLnJlbHNQSwECLQAUAAYACAAAACEABUPvs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FFFED32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086" type="#_x0000_t202" style="position:absolute;left:50767;top:13116;width:78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HH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TIXzPhCMgFx8AAAD//wMAUEsBAi0AFAAGAAgAAAAhANvh9svuAAAAhQEAABMAAAAAAAAAAAAA&#10;AAAAAAAAAFtDb250ZW50X1R5cGVzXS54bWxQSwECLQAUAAYACAAAACEAWvQsW78AAAAVAQAACwAA&#10;AAAAAAAAAAAAAAAfAQAAX3JlbHMvLnJlbHNQSwECLQAUAAYACAAAACEA9ZFxx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9D2D766" w14:textId="32D869D2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F2C00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20.06.2022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feld 2" o:spid="_x0000_s1087" type="#_x0000_t202" style="position:absolute;left:620;top:10633;width:2024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dR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TEXzPhCMgFx8AAAD//wMAUEsBAi0AFAAGAAgAAAAhANvh9svuAAAAhQEAABMAAAAAAAAAAAAA&#10;AAAAAAAAAFtDb250ZW50X1R5cGVzXS54bWxQSwECLQAUAAYACAAAACEAWvQsW78AAAAVAQAACwAA&#10;AAAAAAAAAAAAAAAfAQAAX3JlbHMvLnJlbHNQSwECLQAUAAYACAAAACEAmt3UX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1DBBD4" w14:textId="77777777" w:rsidR="00D50569" w:rsidRPr="00922583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HTBLuVA</w:t>
                          </w:r>
                          <w:proofErr w:type="spellEnd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Salzburg</w:t>
                          </w:r>
                        </w:p>
                      </w:txbxContent>
                    </v:textbox>
                  </v:shape>
                  <v:shape id="Textfeld 2" o:spid="_x0000_s1088" type="#_x0000_t202" style="position:absolute;left:744;top:12867;width:2024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A553236" w14:textId="77777777" w:rsidR="00D50569" w:rsidRPr="00D00A94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Elektronik</w:t>
                          </w:r>
                        </w:p>
                      </w:txbxContent>
                    </v:textbox>
                  </v:shape>
                  <v:shape id="Textfeld 2" o:spid="_x0000_s1089" type="#_x0000_t202" style="position:absolute;left:30493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557DD67B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GruS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090" type="#_x0000_t202" style="position:absolute;left:39099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D63188C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2886C81" w14:textId="77777777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</w:p>
    <w:p w14:paraId="56B777D0" w14:textId="77777777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</w:p>
    <w:p w14:paraId="577C566E" w14:textId="77777777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</w:p>
    <w:p w14:paraId="580C9B11" w14:textId="6A389EDB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</w:p>
    <w:p w14:paraId="76A5C499" w14:textId="55D3F0A2" w:rsidR="00D50569" w:rsidRDefault="00E93AB3" w:rsidP="00D5056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92384" behindDoc="0" locked="0" layoutInCell="1" allowOverlap="1" wp14:anchorId="7DC4BC64" wp14:editId="68147089">
            <wp:simplePos x="0" y="0"/>
            <wp:positionH relativeFrom="column">
              <wp:posOffset>518795</wp:posOffset>
            </wp:positionH>
            <wp:positionV relativeFrom="paragraph">
              <wp:posOffset>51223</wp:posOffset>
            </wp:positionV>
            <wp:extent cx="9000000" cy="3272400"/>
            <wp:effectExtent l="0" t="0" r="0" b="4445"/>
            <wp:wrapSquare wrapText="bothSides"/>
            <wp:docPr id="398" name="Grafik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32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A6ED5" w14:textId="3EC351D1" w:rsidR="00623BC5" w:rsidRPr="007F7F96" w:rsidRDefault="00E93AB3" w:rsidP="00D5056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93408" behindDoc="0" locked="0" layoutInCell="1" allowOverlap="1" wp14:anchorId="36D3B9FC" wp14:editId="2840DB0C">
            <wp:simplePos x="0" y="0"/>
            <wp:positionH relativeFrom="column">
              <wp:posOffset>445029</wp:posOffset>
            </wp:positionH>
            <wp:positionV relativeFrom="paragraph">
              <wp:posOffset>870040</wp:posOffset>
            </wp:positionV>
            <wp:extent cx="9000000" cy="3272400"/>
            <wp:effectExtent l="0" t="0" r="0" b="4445"/>
            <wp:wrapSquare wrapText="bothSides"/>
            <wp:docPr id="399" name="Grafik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32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C7A9980" wp14:editId="5FA600FB">
                <wp:simplePos x="0" y="0"/>
                <wp:positionH relativeFrom="column">
                  <wp:posOffset>-29845</wp:posOffset>
                </wp:positionH>
                <wp:positionV relativeFrom="paragraph">
                  <wp:posOffset>423</wp:posOffset>
                </wp:positionV>
                <wp:extent cx="9972040" cy="6479540"/>
                <wp:effectExtent l="0" t="0" r="29210" b="35560"/>
                <wp:wrapSquare wrapText="bothSides"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040" cy="6479540"/>
                          <a:chOff x="0" y="0"/>
                          <a:chExt cx="9972098" cy="6480000"/>
                        </a:xfrm>
                      </wpg:grpSpPr>
                      <wps:wsp>
                        <wps:cNvPr id="48" name="Rechteck 48"/>
                        <wps:cNvSpPr/>
                        <wps:spPr>
                          <a:xfrm>
                            <a:off x="0" y="0"/>
                            <a:ext cx="9972000" cy="6480000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uppieren 53"/>
                        <wpg:cNvGrpSpPr/>
                        <wpg:grpSpPr>
                          <a:xfrm>
                            <a:off x="3487961" y="4948518"/>
                            <a:ext cx="6484137" cy="1519965"/>
                            <a:chOff x="0" y="0"/>
                            <a:chExt cx="6484137" cy="1519965"/>
                          </a:xfrm>
                        </wpg:grpSpPr>
                        <wpg:grpSp>
                          <wpg:cNvPr id="52" name="Gruppieren 52"/>
                          <wpg:cNvGrpSpPr/>
                          <wpg:grpSpPr>
                            <a:xfrm>
                              <a:off x="0" y="0"/>
                              <a:ext cx="6484137" cy="1519965"/>
                              <a:chOff x="0" y="0"/>
                              <a:chExt cx="6484137" cy="1519965"/>
                            </a:xfrm>
                          </wpg:grpSpPr>
                          <wps:wsp>
                            <wps:cNvPr id="9" name="Gerade Verbindung 9"/>
                            <wps:cNvCnPr/>
                            <wps:spPr>
                              <a:xfrm>
                                <a:off x="3028691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Gerade Verbindung 10"/>
                            <wps:cNvCnPr/>
                            <wps:spPr>
                              <a:xfrm>
                                <a:off x="3893440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Gerade Verbindung 11"/>
                            <wps:cNvCnPr/>
                            <wps:spPr>
                              <a:xfrm>
                                <a:off x="3463134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Gruppieren 51"/>
                            <wpg:cNvGrpSpPr/>
                            <wpg:grpSpPr>
                              <a:xfrm>
                                <a:off x="0" y="0"/>
                                <a:ext cx="6484137" cy="1519965"/>
                                <a:chOff x="0" y="0"/>
                                <a:chExt cx="6484137" cy="1519965"/>
                              </a:xfrm>
                            </wpg:grpSpPr>
                            <wps:wsp>
                              <wps:cNvPr id="13" name="Gerade Verbindung 13"/>
                              <wps:cNvCnPr/>
                              <wps:spPr>
                                <a:xfrm>
                                  <a:off x="5908430" y="380655"/>
                                  <a:ext cx="0" cy="377825"/>
                                </a:xfrm>
                                <a:prstGeom prst="line">
                                  <a:avLst/>
                                </a:prstGeom>
                                <a:ln w="18000" cap="sq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" name="Gruppieren 50"/>
                              <wpg:cNvGrpSpPr/>
                              <wpg:grpSpPr>
                                <a:xfrm>
                                  <a:off x="0" y="0"/>
                                  <a:ext cx="6484137" cy="1519965"/>
                                  <a:chOff x="0" y="0"/>
                                  <a:chExt cx="6484137" cy="1519965"/>
                                </a:xfrm>
                              </wpg:grpSpPr>
                              <wps:wsp>
                                <wps:cNvPr id="2" name="Gerade Verbindung 2"/>
                                <wps:cNvCnPr/>
                                <wps:spPr>
                                  <a:xfrm>
                                    <a:off x="0" y="0"/>
                                    <a:ext cx="647954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Gerade Verbindung 3"/>
                                <wps:cNvCnPr/>
                                <wps:spPr>
                                  <a:xfrm>
                                    <a:off x="4137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Gerade Verbindung 4"/>
                                <wps:cNvCnPr/>
                                <wps:spPr>
                                  <a:xfrm>
                                    <a:off x="4323746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Gerade Verbindung 5"/>
                                <wps:cNvCnPr/>
                                <wps:spPr>
                                  <a:xfrm>
                                    <a:off x="2163942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Gerade Verbindung 6"/>
                                <wps:cNvCnPr/>
                                <wps:spPr>
                                  <a:xfrm>
                                    <a:off x="4137" y="380655"/>
                                    <a:ext cx="648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Gerade Verbindung 7"/>
                                <wps:cNvCnPr/>
                                <wps:spPr>
                                  <a:xfrm>
                                    <a:off x="2163942" y="757173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Gerade Verbindung 8"/>
                                <wps:cNvCnPr/>
                                <wps:spPr>
                                  <a:xfrm>
                                    <a:off x="4323746" y="1137828"/>
                                    <a:ext cx="216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Gerade Verbindung 12"/>
                                <wps:cNvCnPr/>
                                <wps:spPr>
                                  <a:xfrm>
                                    <a:off x="5225734" y="4137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Gerade Verbindung 14"/>
                                <wps:cNvCnPr/>
                                <wps:spPr>
                                  <a:xfrm>
                                    <a:off x="5478124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Gerade Verbindung 15"/>
                                <wps:cNvCnPr/>
                                <wps:spPr>
                                  <a:xfrm>
                                    <a:off x="5043681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Gerade Verbindung 16"/>
                                <wps:cNvCnPr/>
                                <wps:spPr>
                                  <a:xfrm>
                                    <a:off x="475819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Gerade Verbindung 17"/>
                                <wps:cNvCnPr/>
                                <wps:spPr>
                                  <a:xfrm>
                                    <a:off x="5047819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Gerade Verbindung 18"/>
                                <wps:cNvCnPr/>
                                <wps:spPr>
                                  <a:xfrm>
                                    <a:off x="590843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 Verbindung 19"/>
                                <wps:cNvCnPr/>
                                <wps:spPr>
                                  <a:xfrm>
                                    <a:off x="6198059" y="1141965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53B99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Werkstoff: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0C90F2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Grafik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766" y="467544"/>
                              <a:ext cx="1558290" cy="5289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" name="Textfeld 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375" y="62063"/>
                              <a:ext cx="9720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15802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Sachnummer, Dateiname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5317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CCD4CE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810961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A28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Benennung: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6206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3C60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Toleranz: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0843" y="1191616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998C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Blatt: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18747" y="1191616"/>
                              <a:ext cx="2592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A02C7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Blätter: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1204029"/>
                              <a:ext cx="33655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00827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Datum: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66465" y="1204029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9F35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Spr.: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199891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436E4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Maßstab: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442718"/>
                              <a:ext cx="5518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56703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Dokumentart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450993"/>
                              <a:ext cx="68453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A763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ID-Nr.: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82337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3C68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Version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494675" y="831648"/>
                              <a:ext cx="65468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DDE85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Dokumentstatus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430306"/>
                              <a:ext cx="35750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E609E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Gez.: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434443"/>
                              <a:ext cx="35369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CD6E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Geprüft: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1715" y="430306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3F30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Betreuer: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16705" y="434443"/>
                              <a:ext cx="37846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215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Freigabe: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831648"/>
                              <a:ext cx="37211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D1EA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Revision: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955775"/>
                              <a:ext cx="657860" cy="184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780A2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07087" y="955775"/>
                              <a:ext cx="935990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8406EA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955775"/>
                              <a:ext cx="356235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10CD6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962" y="194465"/>
                              <a:ext cx="2088000" cy="20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B6FCC" w14:textId="483351AB" w:rsidR="00101D34" w:rsidRPr="00E90F85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Beilage</w:t>
                                </w:r>
                                <w:r w:rsidR="00A07F6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5056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194465"/>
                              <a:ext cx="1184400" cy="1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8F20F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194465"/>
                              <a:ext cx="838800" cy="17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51BB3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1180" y="157227"/>
                              <a:ext cx="2084400" cy="21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8252C" w14:textId="37F865BA" w:rsidR="00101D34" w:rsidRPr="00E90F8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Grundner, Ihninger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26005" y="964050"/>
                              <a:ext cx="2026285" cy="51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B37CE1" w14:textId="773EB509" w:rsidR="00101D34" w:rsidRDefault="00A07F64" w:rsidP="00D2306B">
                                <w:pPr>
                                  <w:spacing w:after="0" w:line="240" w:lineRule="auto"/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Sequenzer</w:t>
                                </w:r>
                              </w:p>
                              <w:p w14:paraId="21CA702D" w14:textId="77777777" w:rsidR="00104C88" w:rsidRPr="006C2DF9" w:rsidRDefault="00104C88" w:rsidP="006C2DF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558570"/>
                              <a:ext cx="1504800" cy="19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B71C7B" w14:textId="0F4403FF" w:rsidR="00101D34" w:rsidRPr="005D5C55" w:rsidRDefault="00D50569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Layout bot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92905" y="558570"/>
                              <a:ext cx="7992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E15D9" w14:textId="4DD1931B" w:rsidR="00101D34" w:rsidRPr="005D5C5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4AHEL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558570"/>
                              <a:ext cx="51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AD648B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311605"/>
                              <a:ext cx="374015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85913" w14:textId="100A1477" w:rsidR="00101D34" w:rsidRPr="00DF75BF" w:rsidRDefault="00D50569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ohne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70602" y="1311605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7552E" w14:textId="77777777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1319880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FB131F" w14:textId="6DBFC00A" w:rsidR="00101D34" w:rsidRPr="00DF75BF" w:rsidRDefault="00D50569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27022" y="1311605"/>
                              <a:ext cx="230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5B388" w14:textId="70374347" w:rsidR="00101D34" w:rsidRPr="00DF75BF" w:rsidRDefault="00D50569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6782" y="1311605"/>
                              <a:ext cx="78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925AF" w14:textId="265509D9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CF2C00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20.06.2022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063" y="1063352"/>
                              <a:ext cx="2024380" cy="222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DA1E5B" w14:textId="77777777" w:rsidR="00101D34" w:rsidRPr="00922583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HTBLuVA</w:t>
                                </w:r>
                                <w:proofErr w:type="spellEnd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Salzburg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476" y="1286780"/>
                              <a:ext cx="2024380" cy="188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E130D2" w14:textId="77777777" w:rsidR="00101D34" w:rsidRPr="00D00A94" w:rsidRDefault="00DF4F55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Elektronik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7ACCC" w14:textId="60E231C9" w:rsidR="00DF4F55" w:rsidRPr="00DF75BF" w:rsidRDefault="00D50569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GruS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9991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75EE0" w14:textId="77777777" w:rsidR="00DF4F55" w:rsidRPr="00DF75BF" w:rsidRDefault="00DF4F55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7A9980" id="Gruppieren 54" o:spid="_x0000_s1091" style="position:absolute;left:0;text-align:left;margin-left:-2.35pt;margin-top:.05pt;width:785.2pt;height:510.2pt;z-index:251767808" coordsize="99720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">
                <v:rect id="Rechteck 48" o:spid="_x0000_s1092" style="position:absolute;width:9972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" filled="f" strokecolor="black [3213]" strokeweight=".5mm"/>
                <v:group id="Gruppieren 53" o:spid="_x0000_s1093" style="position:absolute;left:34879;top:49485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uppieren 52" o:spid="_x0000_s1094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line id="Gerade Verbindung 9" o:spid="_x0000_s1095" style="position:absolute;visibility:visible;mso-wrap-style:square" from="30286,3806" to="30286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" strokecolor="black [3213]" strokeweight=".5mm">
                      <v:stroke endcap="square"/>
                    </v:line>
                    <v:line id="Gerade Verbindung 10" o:spid="_x0000_s1096" style="position:absolute;visibility:visible;mso-wrap-style:square" from="38934,3806" to="3893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qm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" strokecolor="black [3213]" strokeweight=".5mm">
                      <v:stroke endcap="square"/>
                    </v:line>
                    <v:line id="Gerade Verbindung 11" o:spid="_x0000_s1097" style="position:absolute;visibility:visible;mso-wrap-style:square" from="34631,3806" to="34631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" strokecolor="black [3213]" strokeweight=".5mm">
                      <v:stroke endcap="square"/>
                    </v:line>
                    <v:group id="Gruppieren 51" o:spid="_x0000_s1098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line id="Gerade Verbindung 13" o:spid="_x0000_s1099" style="position:absolute;visibility:visible;mso-wrap-style:square" from="59084,3806" to="5908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TRwgAAANsAAAAPAAAAZHJzL2Rvd25yZXYueG1sRE/basJA&#10;EH0X+g/LCH3TjS1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Cq5lTRwgAAANsAAAAPAAAA&#10;AAAAAAAAAAAAAAcCAABkcnMvZG93bnJldi54bWxQSwUGAAAAAAMAAwC3AAAA9gIAAAAA&#10;" strokecolor="black [3213]" strokeweight=".5mm">
                        <v:stroke endcap="square"/>
                      </v:line>
                      <v:group id="Gruppieren 50" o:spid="_x0000_s1100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Gerade Verbindung 2" o:spid="_x0000_s1101" style="position:absolute;visibility:visible;mso-wrap-style:square" from="0,0" to="647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" strokecolor="black [3213]" strokeweight=".5mm"/>
                        <v:line id="Gerade Verbindung 3" o:spid="_x0000_s1102" style="position:absolute;visibility:visible;mso-wrap-style:square" from="41,41" to="41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SpwwAAANoAAAAPAAAAZHJzL2Rvd25yZXYueG1sRI/dasJA&#10;FITvC77DcgTv6kaF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bNE0q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4" o:spid="_x0000_s1103" style="position:absolute;visibility:visible;mso-wrap-style:square" from="43237,41" to="43237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zdwwAAANoAAAAPAAAAZHJzL2Rvd25yZXYueG1sRI/dasJA&#10;FITvC77DcgTv6kaR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4zis3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5" o:spid="_x0000_s1104" style="position:absolute;visibility:visible;mso-wrap-style:square" from="21639,41" to="2163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lGwwAAANoAAAAPAAAAZHJzL2Rvd25yZXYueG1sRI/dasJA&#10;FITvC77DcgTv6kbB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jHQJRs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6" o:spid="_x0000_s1105" style="position:absolute;visibility:visible;mso-wrap-style:square" from="41,3806" to="64841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" strokecolor="black [3213]" strokeweight=".5mm"/>
                        <v:line id="Gerade Verbindung 7" o:spid="_x0000_s1106" style="position:absolute;visibility:visible;mso-wrap-style:square" from="21639,7571" to="6483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" strokecolor="black [3213]" strokeweight=".5mm"/>
                        <v:line id="Gerade Verbindung 8" o:spid="_x0000_s1107" style="position:absolute;visibility:visible;mso-wrap-style:square" from="43237,11378" to="64837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" strokecolor="black [3213]" strokeweight=".5mm"/>
                        <v:line id="Gerade Verbindung 12" o:spid="_x0000_s1108" style="position:absolute;visibility:visible;mso-wrap-style:square" from="52257,41" to="52257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4" o:spid="_x0000_s1109" style="position:absolute;visibility:visible;mso-wrap-style:square" from="54781,7613" to="54781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8ylwgAAANsAAAAPAAAAZHJzL2Rvd25yZXYueG1sRE/basJA&#10;EH0X+g/LCH3TjaV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AlD8yl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5" o:spid="_x0000_s1110" style="position:absolute;visibility:visible;mso-wrap-style:square" from="50436,7613" to="50436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2k+wgAAANsAAAAPAAAAZHJzL2Rvd25yZXYueG1sRE/basJA&#10;EH0X+g/LCH3TjYVK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BKQ2k+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6" o:spid="_x0000_s1111" style="position:absolute;visibility:visible;mso-wrap-style:square" from="47581,11378" to="47581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7" o:spid="_x0000_s1112" style="position:absolute;visibility:visible;mso-wrap-style:square" from="50478,11378" to="50478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8" o:spid="_x0000_s1113" style="position:absolute;visibility:visible;mso-wrap-style:square" from="59084,11378" to="59084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ag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WP1FB7DzPwAAAP//AwBQSwECLQAUAAYACAAAACEA2+H2y+4AAACFAQAAEwAAAAAAAAAA&#10;AAAAAAAAAAAAW0NvbnRlbnRfVHlwZXNdLnhtbFBLAQItABQABgAIAAAAIQBa9CxbvwAAABUBAAAL&#10;AAAAAAAAAAAAAAAAAB8BAABfcmVscy8ucmVsc1BLAQItABQABgAIAAAAIQCkQsagxQAAANs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9" o:spid="_x0000_s1114" style="position:absolute;visibility:visible;mso-wrap-style:square" from="61980,11419" to="6198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" strokecolor="black [3213]" strokeweight=".5mm">
                          <v:stroke endcap="square"/>
                        </v:line>
                      </v:group>
                    </v:group>
                  </v:group>
                  <v:shape id="Textfeld 2" o:spid="_x0000_s1115" type="#_x0000_t202" style="position:absolute;left:52629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1853B99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Werkstoff:</w:t>
                          </w:r>
                        </w:p>
                      </w:txbxContent>
                    </v:textbox>
                  </v:shape>
                  <v:shape id="Textfeld 2" o:spid="_x0000_s1116" type="#_x0000_t202" style="position:absolute;left:34838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uf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jCXzPhCMgFx8AAAD//wMAUEsBAi0AFAAGAAgAAAAhANvh9svuAAAAhQEAABMAAAAAAAAAAAAA&#10;AAAAAAAAAFtDb250ZW50X1R5cGVzXS54bWxQSwECLQAUAAYACAAAACEAWvQsW78AAAAVAQAACwAA&#10;AAAAAAAAAAAAAAAfAQAAX3JlbHMvLnJlbHNQSwECLQAUAAYACAAAACEAc4xrn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F0C90F2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rafik 21" o:spid="_x0000_s1117" type="#_x0000_t75" style="position:absolute;left:2937;top:4675;width:15583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">
                    <v:imagedata r:id="rId9" o:title=""/>
                  </v:shape>
                  <v:shape id="Textfeld 1" o:spid="_x0000_s1118" type="#_x0000_t202" style="position:absolute;left:413;top:620;width:972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" filled="f" stroked="f">
                    <o:lock v:ext="edit" aspectratio="t"/>
                    <v:textbox inset="0,0,0,0">
                      <w:txbxContent>
                        <w:p w14:paraId="42F15802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Sachnummer, Dateiname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19" type="#_x0000_t202" style="position:absolute;left:22053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7CCD4CE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20" type="#_x0000_t202" style="position:absolute;left:21804;top:8109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DA28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Benennung:</w:t>
                          </w:r>
                        </w:p>
                      </w:txbxContent>
                    </v:textbox>
                  </v:shape>
                  <v:shape id="Textfeld 2" o:spid="_x0000_s1121" type="#_x0000_t202" style="position:absolute;left:43485;top:620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1E3C60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Toleranz:</w:t>
                          </w:r>
                        </w:p>
                      </w:txbxContent>
                    </v:textbox>
                  </v:shape>
                  <v:shape id="Textfeld 2" o:spid="_x0000_s1122" type="#_x0000_t202" style="position:absolute;left:59208;top:11916;width:231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644998C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Blatt:</w:t>
                          </w:r>
                        </w:p>
                      </w:txbxContent>
                    </v:textbox>
                  </v:shape>
                  <v:shape id="Textfeld 2" o:spid="_x0000_s1123" type="#_x0000_t202" style="position:absolute;left:62187;top:11916;width:2592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32A02C7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Blätter:</w:t>
                          </w:r>
                        </w:p>
                      </w:txbxContent>
                    </v:textbox>
                  </v:shape>
                  <v:shape id="Textfeld 2" o:spid="_x0000_s1124" type="#_x0000_t202" style="position:absolute;left:50726;top:12040;width:336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6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XTsD58&#10;CT9ALr8AAAD//wMAUEsBAi0AFAAGAAgAAAAhANvh9svuAAAAhQEAABMAAAAAAAAAAAAAAAAAAAAA&#10;AFtDb250ZW50X1R5cGVzXS54bWxQSwECLQAUAAYACAAAACEAWvQsW78AAAAVAQAACwAAAAAAAAAA&#10;AAAAAAAfAQAAX3JlbHMvLnJlbHNQSwECLQAUAAYACAAAACEAcNCOp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38700827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Datum:</w:t>
                          </w:r>
                        </w:p>
                      </w:txbxContent>
                    </v:textbox>
                  </v:shape>
                  <v:shape id="Textfeld 2" o:spid="_x0000_s1125" type="#_x0000_t202" style="position:absolute;left:47664;top:12040;width:231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s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Xj&#10;IXy/hB8g5x8AAAD//wMAUEsBAi0AFAAGAAgAAAAhANvh9svuAAAAhQEAABMAAAAAAAAAAAAAAAAA&#10;AAAAAFtDb250ZW50X1R5cGVzXS54bWxQSwECLQAUAAYACAAAACEAWvQsW78AAAAVAQAACwAAAAAA&#10;AAAAAAAAAAAfAQAAX3JlbHMvLnJlbHNQSwECLQAUAAYACAAAACEAH5wrP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3219F35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Spr.:</w:t>
                          </w:r>
                        </w:p>
                      </w:txbxContent>
                    </v:textbox>
                  </v:shape>
                  <v:shape id="Textfeld 2" o:spid="_x0000_s1126" type="#_x0000_t202" style="position:absolute;left:43402;top:11998;width:3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47436E4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Maßstab:</w:t>
                          </w:r>
                        </w:p>
                      </w:txbxContent>
                    </v:textbox>
                  </v:shape>
                  <v:shape id="Textfeld 2" o:spid="_x0000_s1127" type="#_x0000_t202" style="position:absolute;left:43402;top:4427;width:551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ON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YVgb&#10;zoQjIBdfAAAA//8DAFBLAQItABQABgAIAAAAIQDb4fbL7gAAAIUBAAATAAAAAAAAAAAAAAAAAAAA&#10;AABbQ29udGVudF9UeXBlc10ueG1sUEsBAi0AFAAGAAgAAAAhAFr0LFu/AAAAFQEAAAsAAAAAAAAA&#10;AAAAAAAAHwEAAF9yZWxzLy5yZWxzUEsBAi0AFAAGAAgAAAAhAEmmo4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D56703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Dokumentart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28" type="#_x0000_t202" style="position:absolute;left:21804;top:4509;width:6846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YW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DKXzPhCMgFx8AAAD//wMAUEsBAi0AFAAGAAgAAAAhANvh9svuAAAAhQEAABMAAAAAAAAAAAAA&#10;AAAAAAAAAFtDb250ZW50X1R5cGVzXS54bWxQSwECLQAUAAYACAAAACEAWvQsW78AAAAVAQAACwAA&#10;AAAAAAAAAAAAAAAfAQAAX3JlbHMvLnJlbHNQSwECLQAUAAYACAAAACEAJuoGF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5A763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ID-Nr.:</w:t>
                          </w:r>
                        </w:p>
                      </w:txbxContent>
                    </v:textbox>
                  </v:shape>
                  <v:shape id="Textfeld 2" o:spid="_x0000_s1129" type="#_x0000_t202" style="position:absolute;left:43485;top:8233;width:478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2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Zgf&#10;zoQjIBdfAAAA//8DAFBLAQItABQABgAIAAAAIQDb4fbL7gAAAIUBAAATAAAAAAAAAAAAAAAAAAAA&#10;AABbQ29udGVudF9UeXBlc10ueG1sUEsBAi0AFAAGAAgAAAAhAFr0LFu/AAAAFQEAAAsAAAAAAAAA&#10;AAAAAAAAHwEAAF9yZWxzLy5yZWxzUEsBAi0AFAAGAAgAAAAhAHm8ZTa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BE3C68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Version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30" type="#_x0000_t202" style="position:absolute;left:54946;top:8316;width:654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MCt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xHQ3ifCUdAzl8AAAD//wMAUEsBAi0AFAAGAAgAAAAhANvh9svuAAAAhQEAABMAAAAAAAAAAAAA&#10;AAAAAAAAAFtDb250ZW50X1R5cGVzXS54bWxQSwECLQAUAAYACAAAACEAWvQsW78AAAAVAQAACwAA&#10;AAAAAAAAAAAAAAAfAQAAX3JlbHMvLnJlbHNQSwECLQAUAAYACAAAACEAFvDAr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DDDE85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Dokumentstatus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31" type="#_x0000_t202" style="position:absolute;left:30493;top:4303;width:357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DE609E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Gez.:</w:t>
                          </w:r>
                        </w:p>
                      </w:txbxContent>
                    </v:textbox>
                  </v:shape>
                  <v:shape id="Textfeld 2" o:spid="_x0000_s1132" type="#_x0000_t202" style="position:absolute;left:34838;top:4344;width:353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tB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IlnA/5lwBOT6DgAA//8DAFBLAQItABQABgAIAAAAIQDb4fbL7gAAAIUBAAATAAAAAAAAAAAA&#10;AAAAAAAAAABbQ29udGVudF9UeXBlc10ueG1sUEsBAi0AFAAGAAgAAAAhAFr0LFu/AAAAFQEAAAsA&#10;AAAAAAAAAAAAAAAAHwEAAF9yZWxzLy5yZWxzUEsBAi0AFAAGAAgAAAAhAIlu+0H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0C2CD6E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Geprüft:</w:t>
                          </w:r>
                        </w:p>
                      </w:txbxContent>
                    </v:textbox>
                  </v:shape>
                  <v:shape id="Textfeld 2" o:spid="_x0000_s1133" type="#_x0000_t202" style="position:absolute;left:39017;top:4303;width:3740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M1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gNx/A9E46AXHwAAAD//wMAUEsBAi0AFAAGAAgAAAAhANvh9svuAAAAhQEAABMAAAAAAAAAAAAA&#10;AAAAAAAAAFtDb250ZW50X1R5cGVzXS54bWxQSwECLQAUAAYACAAAACEAWvQsW78AAAAVAQAACwAA&#10;AAAAAAAAAAAAAAAfAQAAX3JlbHMvLnJlbHNQSwECLQAUAAYACAAAACEABodjN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863F30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Betreuer:</w:t>
                          </w:r>
                        </w:p>
                      </w:txbxContent>
                    </v:textbox>
                  </v:shape>
                  <v:shape id="Textfeld 2" o:spid="_x0000_s1134" type="#_x0000_t202" style="position:absolute;left:59167;top:4344;width:378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au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DMXzPhCMgFx8AAAD//wMAUEsBAi0AFAAGAAgAAAAhANvh9svuAAAAhQEAABMAAAAAAAAAAAAA&#10;AAAAAAAAAFtDb250ZW50X1R5cGVzXS54bWxQSwECLQAUAAYACAAAACEAWvQsW78AAAAVAQAACwAA&#10;AAAAAAAAAAAAAAAfAQAAX3JlbHMvLnJlbHNQSwECLQAUAAYACAAAACEAacvGr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8B215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Freigabe: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50726;top:8316;width:372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Z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WTKHx5lwBOTqDgAA//8DAFBLAQItABQABgAIAAAAIQDb4fbL7gAAAIUBAAATAAAAAAAAAAAA&#10;AAAAAAAAAABbQ29udGVudF9UeXBlc10ueG1sUEsBAi0AFAAGAAgAAAAhAFr0LFu/AAAAFQEAAAsA&#10;AAAAAAAAAAAAAAAAHwEAAF9yZWxzLy5yZWxzUEsBAi0AFAAGAAgAAAAhAJkZWNn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C6D1EA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Revision:</w:t>
                          </w:r>
                        </w:p>
                      </w:txbxContent>
                    </v:textbox>
                  </v:shape>
                  <v:shape id="Textfeld 2" o:spid="_x0000_s1136" type="#_x0000_t202" style="position:absolute;left:43485;top:9557;width:657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1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bDCXzPhCMgFx8AAAD//wMAUEsBAi0AFAAGAAgAAAAhANvh9svuAAAAhQEAABMAAAAAAAAAAAAA&#10;AAAAAAAAAFtDb250ZW50X1R5cGVzXS54bWxQSwECLQAUAAYACAAAACEAWvQsW78AAAAVAQAACwAA&#10;AAAAAAAAAAAAAAAfAQAAX3JlbHMvLnJlbHNQSwECLQAUAAYACAAAACEA9lX9Q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55780A2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37" type="#_x0000_t202" style="position:absolute;left:55070;top:9557;width:9360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kw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Vgb&#10;zoQjIBdfAAAA//8DAFBLAQItABQABgAIAAAAIQDb4fbL7gAAAIUBAAATAAAAAAAAAAAAAAAAAAAA&#10;AABbQ29udGVudF9UeXBlc10ueG1sUEsBAi0AFAAGAAgAAAAhAFr0LFu/AAAAFQEAAAsAAAAAAAAA&#10;AAAAAAAAHwEAAF9yZWxzLy5yZWxzUEsBAi0AFAAGAAgAAAAhAIfKaT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18406EA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38" type="#_x0000_t202" style="position:absolute;left:50726;top:9557;width:3562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yr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bDKXzPhCMgFx8AAAD//wMAUEsBAi0AFAAGAAgAAAAhANvh9svuAAAAhQEAABMAAAAAAAAAAAAA&#10;AAAAAAAAAFtDb250ZW50X1R5cGVzXS54bWxQSwECLQAUAAYACAAAACEAWvQsW78AAAAVAQAACwAA&#10;AAAAAAAAAAAAAAAfAQAAX3JlbHMvLnJlbHNQSwECLQAUAAYACAAAACEA6IbMq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110CD6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39" type="#_x0000_t202" style="position:absolute;left:289;top:1944;width:20880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fPr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Zgf&#10;zoQjIBdfAAAA//8DAFBLAQItABQABgAIAAAAIQDb4fbL7gAAAIUBAAATAAAAAAAAAAAAAAAAAAAA&#10;AABbQ29udGVudF9UeXBlc10ueG1sUEsBAi0AFAAGAAgAAAAhAFr0LFu/AAAAFQEAAAsAAAAAAAAA&#10;AAAAAAAAHwEAAF9yZWxzLy5yZWxzUEsBAi0AFAAGAAgAAAAhAPxl8+u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22B6FCC" w14:textId="483351AB" w:rsidR="00101D34" w:rsidRPr="00E90F85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Beilage</w:t>
                          </w:r>
                          <w:r w:rsidR="00A07F6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D5056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feld 2" o:spid="_x0000_s1140" type="#_x0000_t202" style="position:absolute;left:52629;top:1944;width:1184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DB8F20F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41" type="#_x0000_t202" style="position:absolute;left:43485;top:1944;width:8388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gH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YpHA/5lwBOT6DgAA//8DAFBLAQItABQABgAIAAAAIQDb4fbL7gAAAIUBAAATAAAAAAAAAAAA&#10;AAAAAAAAAABbQ29udGVudF9UeXBlc10ueG1sUEsBAi0AFAAGAAgAAAAhAFr0LFu/AAAAFQEAAAsA&#10;AAAAAAAAAAAAAAAAHwEAAF9yZWxzLy5yZWxzUEsBAi0AFAAGAAgAAAAhAGP7yAf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F51BB3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42" type="#_x0000_t202" style="position:absolute;left:22011;top:1572;width:2084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6558252C" w14:textId="37F865BA" w:rsidR="00101D34" w:rsidRPr="00E90F8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Grundner, Ihninger</w:t>
                          </w:r>
                        </w:p>
                      </w:txbxContent>
                    </v:textbox>
                  </v:shape>
                  <v:shape id="Textfeld 2" o:spid="_x0000_s1143" type="#_x0000_t202" style="position:absolute;left:22260;top:9640;width:20262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Xo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xvA9E46AXHwAAAD//wMAUEsBAi0AFAAGAAgAAAAhANvh9svuAAAAhQEAABMAAAAAAAAAAAAA&#10;AAAAAAAAAFtDb250ZW50X1R5cGVzXS54bWxQSwECLQAUAAYACAAAACEAWvQsW78AAAAVAQAACwAA&#10;AAAAAAAAAAAAAAAfAQAAX3JlbHMvLnJlbHNQSwECLQAUAAYACAAAACEAg1716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5B37CE1" w14:textId="773EB509" w:rsidR="00101D34" w:rsidRDefault="00A07F64" w:rsidP="00D2306B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Sequenzer</w:t>
                          </w:r>
                        </w:p>
                        <w:p w14:paraId="21CA702D" w14:textId="77777777" w:rsidR="00104C88" w:rsidRPr="006C2DF9" w:rsidRDefault="00104C88" w:rsidP="006C2DF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44" type="#_x0000_t202" style="position:absolute;left:43485;top:5585;width:15048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Bz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ajMXzPhCMgFx8AAAD//wMAUEsBAi0AFAAGAAgAAAAhANvh9svuAAAAhQEAABMAAAAAAAAAAAAA&#10;AAAAAAAAAFtDb250ZW50X1R5cGVzXS54bWxQSwECLQAUAAYACAAAACEAWvQsW78AAAAVAQAACwAA&#10;AAAAAAAAAAAAAAAfAQAAX3JlbHMvLnJlbHNQSwECLQAUAAYACAAAACEA7BJQc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0B71C7B" w14:textId="0F4403FF" w:rsidR="00101D34" w:rsidRPr="005D5C55" w:rsidRDefault="00D50569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Layout bot</w:t>
                          </w:r>
                        </w:p>
                      </w:txbxContent>
                    </v:textbox>
                  </v:shape>
                  <v:shape id="Textfeld 2" o:spid="_x0000_s1145" type="#_x0000_t202" style="position:absolute;left:21929;top:5585;width:79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M4E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kszh70w4AnL1CwAA//8DAFBLAQItABQABgAIAAAAIQDb4fbL7gAAAIUBAAATAAAAAAAAAAAA&#10;AAAAAAAAAABbQ29udGVudF9UeXBlc10ueG1sUEsBAi0AFAAGAAgAAAAhAFr0LFu/AAAAFQEAAAsA&#10;AAAAAAAAAAAAAAAAHwEAAF9yZWxzLy5yZWxzUEsBAi0AFAAGAAgAAAAhABzAzg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2E15D9" w14:textId="4DD1931B" w:rsidR="00101D34" w:rsidRPr="005D5C5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4AHEL</w:t>
                          </w:r>
                        </w:p>
                      </w:txbxContent>
                    </v:textbox>
                  </v:shape>
                  <v:shape id="Textfeld 2" o:spid="_x0000_s1146" type="#_x0000_t202" style="position:absolute;left:59291;top:5585;width:51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/t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Vgb&#10;zoQjIBdfAAAA//8DAFBLAQItABQABgAIAAAAIQDb4fbL7gAAAIUBAAATAAAAAAAAAAAAAAAAAAAA&#10;AABbQ29udGVudF9UeXBlc10ueG1sUEsBAi0AFAAGAAgAAAAhAFr0LFu/AAAAFQEAAAsAAAAAAAAA&#10;AAAAAAAAHwEAAF9yZWxzLy5yZWxzUEsBAi0AFAAGAAgAAAAhAAIT/+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39AD648B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147" type="#_x0000_t202" style="position:absolute;left:43402;top:13116;width:374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p2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jKXzPhCMgFx8AAAD//wMAUEsBAi0AFAAGAAgAAAAhANvh9svuAAAAhQEAABMAAAAAAAAAAAAA&#10;AAAAAAAAAFtDb250ZW50X1R5cGVzXS54bWxQSwECLQAUAAYACAAAACEAWvQsW78AAAAVAQAACwAA&#10;AAAAAAAAAAAAAAAfAQAAX3JlbHMvLnJlbHNQSwECLQAUAAYACAAAACEAbV9ad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A785913" w14:textId="100A1477" w:rsidR="00101D34" w:rsidRPr="00DF75BF" w:rsidRDefault="00D50569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ohne</w:t>
                          </w:r>
                        </w:p>
                      </w:txbxContent>
                    </v:textbox>
                  </v:shape>
                  <v:shape id="Textfeld 2" o:spid="_x0000_s1148" type="#_x0000_t202" style="position:absolute;left:47706;top:13116;width:231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CW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KRjgJb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0D87552E" w14:textId="77777777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</w:p>
                      </w:txbxContent>
                    </v:textbox>
                  </v:shape>
                  <v:shape id="Textfeld 2" o:spid="_x0000_s1149" type="#_x0000_t202" style="position:absolute;left:59291;top:13198;width:2311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UN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B/A9E46AXHwAAAD//wMAUEsBAi0AFAAGAAgAAAAhANvh9svuAAAAhQEAABMAAAAAAAAAAAAA&#10;AAAAAAAAAFtDb250ZW50X1R5cGVzXS54bWxQSwECLQAUAAYACAAAACEAWvQsW78AAAAVAQAACwAA&#10;AAAAAAAAAAAAAAAfAQAAX3JlbHMvLnJlbHNQSwECLQAUAAYACAAAACEAyy8lD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0FB131F" w14:textId="6DBFC00A" w:rsidR="00101D34" w:rsidRPr="00DF75BF" w:rsidRDefault="00D50569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150" type="#_x0000_t202" style="position:absolute;left:62270;top:13116;width:230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t6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h/A9E46AXHwAAAD//wMAUEsBAi0AFAAGAAgAAAAhANvh9svuAAAAhQEAABMAAAAAAAAAAAAA&#10;AAAAAAAAAFtDb250ZW50X1R5cGVzXS54bWxQSwECLQAUAAYACAAAACEAWvQsW78AAAAVAQAACwAA&#10;AAAAAAAAAAAAAAAfAQAAX3JlbHMvLnJlbHNQSwECLQAUAAYACAAAACEAO/27e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29F5B388" w14:textId="70374347" w:rsidR="00101D34" w:rsidRPr="00DF75BF" w:rsidRDefault="00D50569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151" type="#_x0000_t202" style="position:absolute;left:50767;top:13116;width:78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7h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R/A9E46AXHwAAAD//wMAUEsBAi0AFAAGAAgAAAAhANvh9svuAAAAhQEAABMAAAAAAAAAAAAA&#10;AAAAAAAAAFtDb250ZW50X1R5cGVzXS54bWxQSwECLQAUAAYACAAAACEAWvQsW78AAAAVAQAACwAA&#10;AAAAAAAAAAAAAAAfAQAAX3JlbHMvLnJlbHNQSwECLQAUAAYACAAAACEAVLEe4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56925AF" w14:textId="265509D9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F2C00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20.06.2022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feld 2" o:spid="_x0000_s1152" type="#_x0000_t202" style="position:absolute;left:620;top:10633;width:2024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00DA1E5B" w14:textId="77777777" w:rsidR="00101D34" w:rsidRPr="00922583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HTBLuVA</w:t>
                          </w:r>
                          <w:proofErr w:type="spellEnd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Salzburg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744;top:12867;width:2024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0E130D2" w14:textId="77777777" w:rsidR="00101D34" w:rsidRPr="00D00A94" w:rsidRDefault="00DF4F55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Elektronik</w:t>
                          </w:r>
                        </w:p>
                      </w:txbxContent>
                    </v:textbox>
                  </v:shape>
                  <v:shape id="Textfeld 2" o:spid="_x0000_s1154" type="#_x0000_t202" style="position:absolute;left:30493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d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sD58&#10;CT9ALr8AAAD//wMAUEsBAi0AFAAGAAgAAAAhANvh9svuAAAAhQEAABMAAAAAAAAAAAAAAAAAAAAA&#10;AFtDb250ZW50X1R5cGVzXS54bWxQSwECLQAUAAYACAAAACEAWvQsW78AAAAVAQAACwAAAAAAAAAA&#10;AAAAAAAfAQAAX3JlbHMvLnJlbHNQSwECLQAUAAYACAAAACEA5ro3Z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43D7ACCC" w14:textId="60E231C9" w:rsidR="00DF4F55" w:rsidRPr="00DF75BF" w:rsidRDefault="00D50569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GruS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155" type="#_x0000_t202" style="position:absolute;left:39099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C175EE0" w14:textId="77777777" w:rsidR="00DF4F55" w:rsidRPr="00DF75BF" w:rsidRDefault="00DF4F55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2D837E" wp14:editId="4C1A76A7">
                <wp:simplePos x="0" y="0"/>
                <wp:positionH relativeFrom="margin">
                  <wp:posOffset>2312035</wp:posOffset>
                </wp:positionH>
                <wp:positionV relativeFrom="bottomMargin">
                  <wp:posOffset>3067685</wp:posOffset>
                </wp:positionV>
                <wp:extent cx="4323080" cy="0"/>
                <wp:effectExtent l="0" t="0" r="20320" b="19050"/>
                <wp:wrapNone/>
                <wp:docPr id="377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A310D" id="Gerade Verbindung 4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v12po4QAAAAwBAAAPAAAAZHJzL2Rvd25y&#10;ZXYueG1sTI9NS8NAEIbvBf/DMoKXYjc1sR8xm1IKIp6K1YPettkxCd2dDbubJvrr3YKgt/l4eOeZ&#10;YjMazc7ofGtJwHyWAEOqrGqpFvD2+ni7AuaDJCW1JRTwhR425dWkkLmyA73g+RBqFkPI51JAE0KX&#10;c+6rBo30M9shxd2ndUaG2LqaKyeHGG40v0uSBTeypXihkR3uGqxOh94IUKrbt0/LtZ5+P6f98G6X&#10;u/sPJ8TN9bh9ABZwDH8wXPSjOpTR6Wh7Up5pAekim0dUQLZKY3EhkixbAzv+jnhZ8P9PlD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L9dqaOEAAAAM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0880" behindDoc="0" locked="1" layoutInCell="0" allowOverlap="1" wp14:anchorId="2E46C481" wp14:editId="6BED488D">
                <wp:simplePos x="0" y="0"/>
                <wp:positionH relativeFrom="margin">
                  <wp:posOffset>151765</wp:posOffset>
                </wp:positionH>
                <wp:positionV relativeFrom="bottomMargin">
                  <wp:posOffset>2312035</wp:posOffset>
                </wp:positionV>
                <wp:extent cx="6483600" cy="0"/>
                <wp:effectExtent l="0" t="0" r="12700" b="19050"/>
                <wp:wrapNone/>
                <wp:docPr id="37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11984" id="Gerade Verbindung 3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1904" behindDoc="0" locked="1" layoutInCell="1" allowOverlap="1" wp14:anchorId="09053233" wp14:editId="27639470">
                <wp:simplePos x="0" y="0"/>
                <wp:positionH relativeFrom="margin">
                  <wp:posOffset>151765</wp:posOffset>
                </wp:positionH>
                <wp:positionV relativeFrom="bottomMargin">
                  <wp:posOffset>2689225</wp:posOffset>
                </wp:positionV>
                <wp:extent cx="6483600" cy="0"/>
                <wp:effectExtent l="0" t="0" r="12700" b="19050"/>
                <wp:wrapNone/>
                <wp:docPr id="37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43495" id="Gerade Verbindung 3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425239" wp14:editId="35591DC3">
                <wp:simplePos x="0" y="0"/>
                <wp:positionH relativeFrom="column">
                  <wp:posOffset>4472305</wp:posOffset>
                </wp:positionH>
                <wp:positionV relativeFrom="bottomMargin">
                  <wp:posOffset>3444875</wp:posOffset>
                </wp:positionV>
                <wp:extent cx="2162175" cy="0"/>
                <wp:effectExtent l="0" t="0" r="9525" b="19050"/>
                <wp:wrapNone/>
                <wp:docPr id="380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F8FAA" id="Gerade Verbindung 3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D79F80" wp14:editId="090ECD4A">
                <wp:simplePos x="0" y="0"/>
                <wp:positionH relativeFrom="margin">
                  <wp:posOffset>2313940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381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8688" id="Gerade Verbindung 4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Uc1A+AAAAALAQAADwAAAGRycy9kb3ducmV2&#10;LnhtbEyPPU/DMBCGdyT+g3VILIg6TUNLQ5wKVUKICVE6lM2Nr0mEfY5spwn99ZgywHYfj957rliN&#10;RrMjOt9aEjCdJMCQKqtaqgVs359u74H5IElJbQkFfKGHVXl5Uchc2YHe8LgJNYsh5HMpoAmhyzn3&#10;VYNG+ontkOLuYJ2RIbau5srJIYYbzdMkmXMjW4oXGtnhusHqc9MbAUp1r+3zYqlvTi+zftjZxfru&#10;wwlxfTU+PgALOIY/GH70ozqU0Wlve1KeaQGzeZZF9FxMgUXid7IXkKVZCrws+P8fym8A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SUc1A+AAAAALAQAADwAAAAAAAAAAAAAAAAASBAAA&#10;ZHJzL2Rvd25yZXYueG1sUEsFBgAAAAAEAAQA8wAAAB8FAAAAAA=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E656EB" wp14:editId="7AA13056">
                <wp:simplePos x="0" y="0"/>
                <wp:positionH relativeFrom="margin">
                  <wp:posOffset>2313940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82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98A8D" id="Gerade Verbindung 4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KivPJOAAAAALAQAADwAAAGRycy9kb3ducmV2&#10;LnhtbEyPTUvDQBCG74L/YRnBi7Qbm5jUmE2RgoinYu1Bb9vsmAT3I+xumuivd8SDHuedh3eeqTaz&#10;0eyEPvTOCrheJsDQNk71thVweHlYrIGFKK2S2lkU8IkBNvX5WSVL5Sb7jKd9bBmV2FBKAV2MQ8l5&#10;aDo0MizdgJZ2784bGWn0LVdeTlRuNF8lSc6N7C1d6OSA2w6bj/1oBCg17PrH4lZffT2l4/Tqiu3N&#10;mxfi8mK+vwMWcY5/MPzokzrU5HR0o1WBaQFpnmWECshWaQ6MiN/kSMk6LYDXFf//Q/0N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KivPJOAAAAALAQAADwAAAAAAAAAAAAAAAAASBAAA&#10;ZHJzL2Rvd25yZXYueG1sUEsFBgAAAAAEAAQA8wAAAB8FAAAAAA=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C85193" wp14:editId="63EE3178">
                <wp:simplePos x="0" y="0"/>
                <wp:positionH relativeFrom="column">
                  <wp:posOffset>4472940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383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616B3" id="Gerade Verbindung 4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nK/bOAAAAALAQAADwAAAGRycy9kb3ducmV2&#10;LnhtbEyPwU7DMAyG70i8Q2QkLoil68IKpe6EJiHEaWJwgFvWhLYicaokXQtPTxAHONr+9Pv7q81s&#10;DTtqH3pHCMtFBkxT41RPLcLL8/3lNbAQJSlpHGmETx1gU5+eVLJUbqInfdzHlqUQCqVE6GIcSs5D&#10;02krw8INmtLt3XkrYxp9y5WXUwq3hudZtuZW9pQ+dHLQ2043H/vRIig17PqH4sZcfD2uxunVFdur&#10;N494fjbf3QKLeo5/MPzoJ3Wok9PBjaQCMwhFJkRCEVZrsQSWiN/NAUHkIgdeV/x/h/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enK/bO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ECA3DB" wp14:editId="6856EB89">
                <wp:simplePos x="0" y="0"/>
                <wp:positionH relativeFrom="column">
                  <wp:posOffset>3177540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8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6F63A" id="Gerade Verbindung 4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2N6wuuAAAAALAQAADwAAAGRycy9kb3ducmV2&#10;LnhtbEyPwU7DMAyG70i8Q2QkLoglrNs6StMJTUKIE2LsMG5ZE9qKxKmSdC08PUYc4Ojfn35/LjeT&#10;s+xkQuw8SriZCWAGa687bCTsXx+u18BiUqiV9WgkfJoIm+r8rFSF9iO+mNMuNYxKMBZKQptSX3Ae&#10;69Y4FWe+N0i7dx+cSjSGhuugRip3ls+FWHGnOqQLrerNtjX1x25wErTun7vH/NZefT1lw3jw+Xb5&#10;FqS8vJju74AlM6U/GH70SR0qcjr6AXVkVsJSiAWhEhbzbAWMiN/kSMk6y4FXJf//Q/UN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2N6wuu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96E4F2" wp14:editId="5CDA139F">
                <wp:simplePos x="0" y="0"/>
                <wp:positionH relativeFrom="column">
                  <wp:posOffset>4472940</wp:posOffset>
                </wp:positionH>
                <wp:positionV relativeFrom="bottomMargin">
                  <wp:posOffset>2689860</wp:posOffset>
                </wp:positionV>
                <wp:extent cx="0" cy="381000"/>
                <wp:effectExtent l="0" t="0" r="19050" b="19050"/>
                <wp:wrapNone/>
                <wp:docPr id="385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57F69" id="Gerade Verbindung 4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2F9055" wp14:editId="7CC0D0FC">
                <wp:simplePos x="0" y="0"/>
                <wp:positionH relativeFrom="margin">
                  <wp:posOffset>2313940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386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90BBB" id="Gerade Verbindung 4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1E5806" wp14:editId="0323970E">
                <wp:simplePos x="0" y="0"/>
                <wp:positionH relativeFrom="margin">
                  <wp:posOffset>4472940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387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70635" id="Gerade Verbindung 4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66A265" wp14:editId="0770B9EA">
                <wp:simplePos x="0" y="0"/>
                <wp:positionH relativeFrom="column">
                  <wp:posOffset>4904740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88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9EFC2" id="Gerade Verbindung 3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wPZVgOEAAAALAQAADwAAAGRycy9kb3ducmV2&#10;LnhtbEyPwU7DMAyG70i8Q2QkLmhLKdsySt0JTUKI08TYAW5ZE9qKxKmSdC08PUEc4Gj70+/vLzeT&#10;NeykfegcIVzPM2Caaqc6ahAOLw+zNbAQJSlpHGmETx1gU52flbJQbqRnfdrHhqUQCoVEaGPsC85D&#10;3Worw9z1mtLt3XkrYxp9w5WXYwq3hudZtuJWdpQ+tLLX21bXH/vBIijV77pHcWuuvp5uhvHVie3y&#10;zSNeXkz3d8CinuIfDD/6SR2q5HR0A6nADIIQ+SKhCMtFLoAl4ndzRFhl+Rp4VfL/Hapv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MD2VYDhAAAACw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98F97A" wp14:editId="29A77FBD">
                <wp:simplePos x="0" y="0"/>
                <wp:positionH relativeFrom="column">
                  <wp:posOffset>5193030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89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31C0E" id="Gerade Verbindung 3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JmyJOEAAAALAQAADwAAAGRycy9kb3ducmV2&#10;LnhtbEyPwU7DMBBE70j8g7VIXBB1GmgTQjYVqoQQp4rCAW5uvCQR8TqynSbw9RhxgOPOjmbelJvZ&#10;9OJIzneWEZaLBARxbXXHDcLL8/1lDsIHxVr1lgnhkzxsqtOTUhXaTvxEx31oRAxhXyiENoShkNLX&#10;LRnlF3Ygjr9364wK8XSN1E5NMdz0Mk2StTSq49jQqoG2LdUf+9EgaD3suofspr/4erwap1ebbVdv&#10;DvH8bL67BRFoDn9m+MGP6FBFpoMdWXvRI+TLLKIHhNV1moGIjl/lgLBO0hxkVcr/G6pv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KyZsiThAAAACw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DC2E00" wp14:editId="2EDD7102">
                <wp:simplePos x="0" y="0"/>
                <wp:positionH relativeFrom="column">
                  <wp:posOffset>6057265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90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A8BE5" id="Gerade Verbindung 3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tE7O9eEAAAALAQAADwAAAGRycy9kb3ducmV2&#10;LnhtbEyPwU7DMAyG70i8Q2QkLoildHRdS90JTUKIE2LsMG5ZE9qKxKmSdC08PUEc4Gj70+/vrzaz&#10;0eyknO8tIdwsEmCKGit7ahH2rw/Xa2A+CJJCW1IIn8rDpj4/q0Qp7UQv6rQLLYsh5EuB0IUwlJz7&#10;plNG+IUdFMXbu3VGhDi6lksnphhuNE+TZMWN6Cl+6MSgtp1qPnajQZByeO4f80JffT0tx+lg8232&#10;5hAvL+b7O2BBzeEPhh/9qA51dDrakaRnGqHIlkVEEbLbNAcWid/NEWGVpGvgdcX/d6i/AQ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LROzvXhAAAACw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452200" wp14:editId="773601AC">
                <wp:simplePos x="0" y="0"/>
                <wp:positionH relativeFrom="column">
                  <wp:posOffset>6344920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91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5367C" id="Gerade Verbindung 3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qqMfOAAAAALAQAADwAAAGRycy9kb3ducmV2&#10;LnhtbEyPwU7DMAyG70i8Q2QkLoilFLaupe6EJiHEaWJwgFvWmLaicaokXQtPTxAHONr+9Pv7y81s&#10;enEk5zvLCFeLBARxbXXHDcLL8/3lGoQPirXqLRPCJ3nYVKcnpSq0nfiJjvvQiBjCvlAIbQhDIaWv&#10;WzLKL+xAHG/v1hkV4ugaqZ2aYrjpZZokK2lUx/FDqwbatlR/7EeDoPWw6x6yvL/4erwep1ebbZdv&#10;DvH8bL67BRFoDn8w/OhHdaii08GOrL3oEfI8TyOKsLxJMxCR+N0cEFZJugZZlfJ/h+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rqqMfO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EB175C" wp14:editId="6EEC1C61">
                <wp:simplePos x="0" y="0"/>
                <wp:positionH relativeFrom="margin">
                  <wp:posOffset>5373370</wp:posOffset>
                </wp:positionH>
                <wp:positionV relativeFrom="bottomMargin">
                  <wp:posOffset>2313305</wp:posOffset>
                </wp:positionV>
                <wp:extent cx="0" cy="381600"/>
                <wp:effectExtent l="0" t="0" r="19050" b="19050"/>
                <wp:wrapNone/>
                <wp:docPr id="39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128FB" id="Gerade Verbindung 3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++s2AuEAAAALAQAADwAAAGRycy9kb3ducmV2&#10;LnhtbEyPwU7DMAyG70i8Q2QkLmhLaUs3StMJTUKI08TYAW5ZY9qKxKmSdC08PUEc4Gj70+/vrzaz&#10;0eyEzveWBFwvE2BIjVU9tQIOLw+LNTAfJCmpLaGAT/Swqc/PKlkqO9EznvahZTGEfCkFdCEMJee+&#10;6dBIv7QDUry9W2dkiKNruXJyiuFG8zRJCm5kT/FDJwfcdth87EcjQKlh1z+ubvXV11M2Tq92tb15&#10;c0JcXsz3d8ACzuEPhh/9qA51dDrakZRnWsA6L9KICsiKPAMWid/NUUCe5jnwuuL/O9Tf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PvrNgLhAAAACwEAAA8AAAAAAAAAAAAAAAAAEg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09AE18" wp14:editId="5568CE78">
                <wp:simplePos x="0" y="0"/>
                <wp:positionH relativeFrom="column">
                  <wp:posOffset>4041140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93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60231" id="Gerade Verbindung 3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JW103OAAAAALAQAADwAAAGRycy9kb3ducmV2&#10;LnhtbEyPwU7DMAyG70i8Q2QkLoilrKMdpemEJiHEaWJwgFvWmLYicaomXQtPjxEHOPr3p9+fy83s&#10;rDjiEDpPCq4WCQik2puOGgUvz/eXaxAhajLaekIFnxhgU52elLowfqInPO5jI7iEQqEVtDH2hZSh&#10;btHpsPA9Eu/e/eB05HFopBn0xOXOymWSZNLpjvhCq3vctlh/7EenwJh+1z3kN/bi6zEdp1efb6/f&#10;BqXOz+a7WxAR5/gHw48+q0PFTgc/kgnCKsjSbMWogtUyzUAw8ZscOFmnOciqlP9/qL4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JW103O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C5C642" wp14:editId="2E53A4B3">
                <wp:simplePos x="0" y="0"/>
                <wp:positionH relativeFrom="column">
                  <wp:posOffset>6056630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94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21B33" id="Gerade Verbindung 3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QKTeOAAAAALAQAADwAAAGRycy9kb3ducmV2&#10;LnhtbEyPPU/DMBCGdyT+g3VILIg6NLRpQ5wKVUKICVE6lM2NjyTCPkex0wR+PYcYYHw/9N5zxWZy&#10;VpywD60nBTezBARS5U1LtYL968P1CkSImoy2nlDBJwbYlOdnhc6NH+kFT7tYCx6hkGsFTYxdLmWo&#10;GnQ6zHyHxNm7752OLPtaml6PPO6snCfJUjrdEl9odIfbBquP3eAUGNM9t4/Z2l59PaXDePDZdvHW&#10;K3V5Md3fgYg4xb8y/OAzOpTMdPQDmSCsgvUiZfSo4HaeLkFw49c5srNKM5BlIf//UH4D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SQKTeO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E22EE2" wp14:editId="552D755C">
                <wp:simplePos x="0" y="0"/>
                <wp:positionH relativeFrom="column">
                  <wp:posOffset>3608705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95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21258" id="Gerade Verbindung 2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w1ukTeAAAAALAQAADwAAAGRycy9kb3ducmV2&#10;LnhtbEyPTUvDQBCG74L/YRnBi7QbG5vEmE2RgoinYu1Bb9vsmAT3I+xumuivd8SDHuedh3eeqTaz&#10;0eyEPvTOCrheJsDQNk71thVweHlYFMBClFZJ7SwK+MQAm/r8rJKlcpN9xtM+toxKbCilgC7GoeQ8&#10;NB0aGZZuQEu7d+eNjDT6lisvJyo3mq+SJONG9pYudHLAbYfNx340ApQadv1jfquvvp7ScXp1+Xb9&#10;5oW4vJjv74BFnOMfDD/6pA41OR3daFVgWsA6K1JCBdys0gwYEb/JkZIizYHXFf//Q/0N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w1ukTe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FC1B6B" wp14:editId="21B4BF46">
                <wp:simplePos x="0" y="0"/>
                <wp:positionH relativeFrom="column">
                  <wp:posOffset>5624830</wp:posOffset>
                </wp:positionH>
                <wp:positionV relativeFrom="bottomMargin">
                  <wp:posOffset>3067685</wp:posOffset>
                </wp:positionV>
                <wp:extent cx="0" cy="381600"/>
                <wp:effectExtent l="0" t="0" r="19050" b="19050"/>
                <wp:wrapNone/>
                <wp:docPr id="396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2B54F" id="Gerade Verbindung 2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mKtlYuEAAAALAQAADwAAAGRycy9kb3ducmV2&#10;LnhtbEyPwU7DMBBE70j8g7VIXBB12jQ0hGwqVAkhTojCAW5uvCQR8TqynSbw9RhxgOPOjmbelNvZ&#10;9OJIzneWEZaLBARxbXXHDcLL891lDsIHxVr1lgnhkzxsq9OTUhXaTvxEx31oRAxhXyiENoShkNLX&#10;LRnlF3Ygjr9364wK8XSN1E5NMdz0cpUkV9KojmNDqwbatVR/7EeDoPXw2N1vrvuLr4d0nF7tZpe9&#10;OcTzs/n2BkSgOfyZ4Qc/okMVmQ52ZO1Fj5DnWUQPCOs8XYKIjl/lgJCt0xXIqpT/N1Tf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JirZWLhAAAACw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1AAD62" wp14:editId="507A50FB">
                <wp:simplePos x="0" y="0"/>
                <wp:positionH relativeFrom="column">
                  <wp:posOffset>5194300</wp:posOffset>
                </wp:positionH>
                <wp:positionV relativeFrom="bottomMargin">
                  <wp:posOffset>3067685</wp:posOffset>
                </wp:positionV>
                <wp:extent cx="0" cy="381000"/>
                <wp:effectExtent l="0" t="0" r="19050" b="19050"/>
                <wp:wrapNone/>
                <wp:docPr id="397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5561A" id="Gerade Verbindung 29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6BC10B" wp14:editId="0537192B">
                <wp:simplePos x="0" y="0"/>
                <wp:positionH relativeFrom="margin">
                  <wp:posOffset>2312035</wp:posOffset>
                </wp:positionH>
                <wp:positionV relativeFrom="bottomMargin">
                  <wp:posOffset>3067685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B0803" id="Gerade Verbindung 40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v12po4QAAAAwBAAAPAAAAZHJzL2Rvd25y&#10;ZXYueG1sTI9NS8NAEIbvBf/DMoKXYjc1sR8xm1IKIp6K1YPettkxCd2dDbubJvrr3YKgt/l4eOeZ&#10;YjMazc7ofGtJwHyWAEOqrGqpFvD2+ni7AuaDJCW1JRTwhR425dWkkLmyA73g+RBqFkPI51JAE0KX&#10;c+6rBo30M9shxd2ndUaG2LqaKyeHGG40v0uSBTeypXihkR3uGqxOh94IUKrbt0/LtZ5+P6f98G6X&#10;u/sPJ8TN9bh9ABZwDH8wXPSjOpTR6Wh7Up5pAekim0dUQLZKY3EhkixbAzv+jnhZ8P9PlD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L9dqaOEAAAAM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1136" behindDoc="0" locked="1" layoutInCell="0" allowOverlap="1" wp14:anchorId="6E22FB3D" wp14:editId="4F0D35D7">
                <wp:simplePos x="0" y="0"/>
                <wp:positionH relativeFrom="margin">
                  <wp:posOffset>151765</wp:posOffset>
                </wp:positionH>
                <wp:positionV relativeFrom="bottomMargin">
                  <wp:posOffset>2312035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7F432" id="Gerade Verbindung 38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2160" behindDoc="0" locked="1" layoutInCell="1" allowOverlap="1" wp14:anchorId="48D75B7C" wp14:editId="08DD90D9">
                <wp:simplePos x="0" y="0"/>
                <wp:positionH relativeFrom="margin">
                  <wp:posOffset>151765</wp:posOffset>
                </wp:positionH>
                <wp:positionV relativeFrom="bottomMargin">
                  <wp:posOffset>2689225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5A0CB" id="Gerade Verbindung 39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70A7E6B" wp14:editId="28A0A172">
                <wp:simplePos x="0" y="0"/>
                <wp:positionH relativeFrom="column">
                  <wp:posOffset>4472305</wp:posOffset>
                </wp:positionH>
                <wp:positionV relativeFrom="bottomMargin">
                  <wp:posOffset>3444875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9EAC3" id="Gerade Verbindung 37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55E4C56" wp14:editId="7DA3426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77CE5" id="Gerade Verbindung 47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B36537C" wp14:editId="6E2DAA9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EB391" id="Gerade Verbindung 46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8F55384" wp14:editId="2691DCE0">
                <wp:simplePos x="0" y="0"/>
                <wp:positionH relativeFrom="column">
                  <wp:posOffset>4472940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C0D3" id="Gerade Verbindung 45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4D342C2" wp14:editId="77B4EDF5">
                <wp:simplePos x="0" y="0"/>
                <wp:positionH relativeFrom="column">
                  <wp:posOffset>3177540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4A4DB" id="Gerade Verbindung 44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319B5E7" wp14:editId="3C646052">
                <wp:simplePos x="0" y="0"/>
                <wp:positionH relativeFrom="column">
                  <wp:posOffset>4472940</wp:posOffset>
                </wp:positionH>
                <wp:positionV relativeFrom="bottomMargin">
                  <wp:posOffset>2689860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7A061" id="Gerade Verbindung 43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1CFF7F0" wp14:editId="52679D56">
                <wp:simplePos x="0" y="0"/>
                <wp:positionH relativeFrom="margin">
                  <wp:posOffset>2313940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3F871" id="Gerade Verbindung 4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B0/Zh/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0BBC7D" wp14:editId="194AF5DB">
                <wp:simplePos x="0" y="0"/>
                <wp:positionH relativeFrom="margin">
                  <wp:posOffset>4472940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6D06F" id="Gerade Verbindung 41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LgrscOAAAAALAQAADwAAAAAAAAAAAAAAAAAwBAAAZHJzL2Rvd25yZXYueG1sUEsFBgAAAAAEAAQA&#10;8wAAAD0FAAAAAA=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BC6A281" wp14:editId="3E5527CC">
                <wp:simplePos x="0" y="0"/>
                <wp:positionH relativeFrom="column">
                  <wp:posOffset>4904740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F870" id="Gerade Verbindung 3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3E49D8A" wp14:editId="547CAE91">
                <wp:simplePos x="0" y="0"/>
                <wp:positionH relativeFrom="column">
                  <wp:posOffset>5193030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27025" id="Gerade Verbindung 35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E41DF0B" wp14:editId="50169830">
                <wp:simplePos x="0" y="0"/>
                <wp:positionH relativeFrom="column">
                  <wp:posOffset>6057265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58AF" id="Gerade Verbindung 3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DD9588F" wp14:editId="662727BC">
                <wp:simplePos x="0" y="0"/>
                <wp:positionH relativeFrom="column">
                  <wp:posOffset>6344920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F735" id="Gerade Verbindung 3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72C4392" wp14:editId="4828FD93">
                <wp:simplePos x="0" y="0"/>
                <wp:positionH relativeFrom="margin">
                  <wp:posOffset>5373370</wp:posOffset>
                </wp:positionH>
                <wp:positionV relativeFrom="bottomMargin">
                  <wp:posOffset>2313305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3552F" id="Gerade Verbindung 3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PvrNgL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94B975" wp14:editId="4F9B9B2A">
                <wp:simplePos x="0" y="0"/>
                <wp:positionH relativeFrom="column">
                  <wp:posOffset>4041140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FB3E8" id="Gerade Verbindung 31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9C760C" wp14:editId="50697164">
                <wp:simplePos x="0" y="0"/>
                <wp:positionH relativeFrom="column">
                  <wp:posOffset>6056630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FF9D6" id="Gerade Verbindung 30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82FEAA8" wp14:editId="614A2D5C">
                <wp:simplePos x="0" y="0"/>
                <wp:positionH relativeFrom="column">
                  <wp:posOffset>3608705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BB617" id="Gerade Verbindung 2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BB05D9" wp14:editId="22DC5776">
                <wp:simplePos x="0" y="0"/>
                <wp:positionH relativeFrom="column">
                  <wp:posOffset>5624830</wp:posOffset>
                </wp:positionH>
                <wp:positionV relativeFrom="bottomMargin">
                  <wp:posOffset>3067685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648C6" id="Gerade Verbindung 28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A1406A1" wp14:editId="6D4F5A9A">
                <wp:simplePos x="0" y="0"/>
                <wp:positionH relativeFrom="column">
                  <wp:posOffset>5194300</wp:posOffset>
                </wp:positionH>
                <wp:positionV relativeFrom="bottomMargin">
                  <wp:posOffset>3067685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9ACF" id="Gerade Verbindung 29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D6bRj7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</w:p>
    <w:sectPr w:rsidR="00623BC5" w:rsidRPr="007F7F96" w:rsidSect="0025270C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049"/>
    <w:multiLevelType w:val="hybridMultilevel"/>
    <w:tmpl w:val="4A749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64"/>
    <w:rsid w:val="00101D34"/>
    <w:rsid w:val="00104C88"/>
    <w:rsid w:val="0012429C"/>
    <w:rsid w:val="00154628"/>
    <w:rsid w:val="0025270C"/>
    <w:rsid w:val="002822E6"/>
    <w:rsid w:val="002C5EC3"/>
    <w:rsid w:val="00351933"/>
    <w:rsid w:val="00415C80"/>
    <w:rsid w:val="004F52BB"/>
    <w:rsid w:val="0052680E"/>
    <w:rsid w:val="0055251E"/>
    <w:rsid w:val="005E693D"/>
    <w:rsid w:val="005F4507"/>
    <w:rsid w:val="00623BC5"/>
    <w:rsid w:val="006C2DF9"/>
    <w:rsid w:val="006D0C96"/>
    <w:rsid w:val="0070225C"/>
    <w:rsid w:val="007F7F96"/>
    <w:rsid w:val="00A07F64"/>
    <w:rsid w:val="00A27985"/>
    <w:rsid w:val="00B323E7"/>
    <w:rsid w:val="00C03D43"/>
    <w:rsid w:val="00C419A1"/>
    <w:rsid w:val="00C45424"/>
    <w:rsid w:val="00CD1C12"/>
    <w:rsid w:val="00CF2C00"/>
    <w:rsid w:val="00D2306B"/>
    <w:rsid w:val="00D50569"/>
    <w:rsid w:val="00DF4F55"/>
    <w:rsid w:val="00E93AB3"/>
    <w:rsid w:val="00F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CB6D"/>
  <w15:docId w15:val="{F06DB377-0060-4E25-B31F-A5F7DF50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69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E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07F6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7F6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2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Rahmen_GruS_A4quer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F3C758-D39B-4315-BD90-45315F387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4360284-2CDA-4A90-A22B-1111045EE4A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29F4712-2A25-414E-AC69-531079C1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HWE_Rahmen_GruS_A4quer_20130731.dotx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Grundner</dc:creator>
  <cp:lastModifiedBy>Grundner Simon</cp:lastModifiedBy>
  <cp:revision>5</cp:revision>
  <cp:lastPrinted>2012-11-27T18:48:00Z</cp:lastPrinted>
  <dcterms:created xsi:type="dcterms:W3CDTF">2022-02-07T16:43:00Z</dcterms:created>
  <dcterms:modified xsi:type="dcterms:W3CDTF">2022-06-20T13:03:00Z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