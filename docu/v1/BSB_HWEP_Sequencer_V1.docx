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781A" w14:textId="77777777" w:rsidR="00CD1C12" w:rsidRDefault="007F7F96" w:rsidP="00CD1C12">
      <w:pPr>
        <w:spacing w:after="0" w:line="240" w:lineRule="auto"/>
        <w:jc w:val="center"/>
        <w:rPr>
          <w:rFonts w:ascii="Arial" w:hAnsi="Arial" w:cs="Arial"/>
        </w:rPr>
      </w:pPr>
      <w:r w:rsidRPr="007F7F96">
        <w:rPr>
          <w:rFonts w:ascii="Arial" w:hAnsi="Arial" w:cs="Arial"/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C7A9980" wp14:editId="765F9F36">
                <wp:simplePos x="0" y="0"/>
                <wp:positionH relativeFrom="column">
                  <wp:posOffset>0</wp:posOffset>
                </wp:positionH>
                <wp:positionV relativeFrom="paragraph">
                  <wp:posOffset>-328</wp:posOffset>
                </wp:positionV>
                <wp:extent cx="9972098" cy="6480000"/>
                <wp:effectExtent l="0" t="0" r="29210" b="35560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098" cy="6480000"/>
                          <a:chOff x="0" y="0"/>
                          <a:chExt cx="9972098" cy="6480000"/>
                        </a:xfrm>
                      </wpg:grpSpPr>
                      <wps:wsp>
                        <wps:cNvPr id="48" name="Rechteck 48"/>
                        <wps:cNvSpPr/>
                        <wps:spPr>
                          <a:xfrm>
                            <a:off x="0" y="0"/>
                            <a:ext cx="9972000" cy="6480000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uppieren 53"/>
                        <wpg:cNvGrpSpPr/>
                        <wpg:grpSpPr>
                          <a:xfrm>
                            <a:off x="3487961" y="4948518"/>
                            <a:ext cx="6484137" cy="1519965"/>
                            <a:chOff x="0" y="0"/>
                            <a:chExt cx="6484137" cy="1519965"/>
                          </a:xfrm>
                        </wpg:grpSpPr>
                        <wpg:grpSp>
                          <wpg:cNvPr id="52" name="Gruppieren 52"/>
                          <wpg:cNvGrpSpPr/>
                          <wpg:grpSpPr>
                            <a:xfrm>
                              <a:off x="0" y="0"/>
                              <a:ext cx="6484137" cy="1519965"/>
                              <a:chOff x="0" y="0"/>
                              <a:chExt cx="6484137" cy="1519965"/>
                            </a:xfrm>
                          </wpg:grpSpPr>
                          <wps:wsp>
                            <wps:cNvPr id="9" name="Gerade Verbindung 9"/>
                            <wps:cNvCnPr/>
                            <wps:spPr>
                              <a:xfrm>
                                <a:off x="3028691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Gerade Verbindung 10"/>
                            <wps:cNvCnPr/>
                            <wps:spPr>
                              <a:xfrm>
                                <a:off x="3893440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Gerade Verbindung 11"/>
                            <wps:cNvCnPr/>
                            <wps:spPr>
                              <a:xfrm>
                                <a:off x="3463134" y="380655"/>
                                <a:ext cx="0" cy="377825"/>
                              </a:xfrm>
                              <a:prstGeom prst="line">
                                <a:avLst/>
                              </a:prstGeom>
                              <a:ln w="18000" cap="sq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uppieren 51"/>
                            <wpg:cNvGrpSpPr/>
                            <wpg:grpSpPr>
                              <a:xfrm>
                                <a:off x="0" y="0"/>
                                <a:ext cx="6484137" cy="1519965"/>
                                <a:chOff x="0" y="0"/>
                                <a:chExt cx="6484137" cy="1519965"/>
                              </a:xfrm>
                            </wpg:grpSpPr>
                            <wps:wsp>
                              <wps:cNvPr id="13" name="Gerade Verbindung 13"/>
                              <wps:cNvCnPr/>
                              <wps:spPr>
                                <a:xfrm>
                                  <a:off x="5908430" y="380655"/>
                                  <a:ext cx="0" cy="377825"/>
                                </a:xfrm>
                                <a:prstGeom prst="line">
                                  <a:avLst/>
                                </a:prstGeom>
                                <a:ln w="18000" cap="sq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0" name="Gruppieren 50"/>
                              <wpg:cNvGrpSpPr/>
                              <wpg:grpSpPr>
                                <a:xfrm>
                                  <a:off x="0" y="0"/>
                                  <a:ext cx="6484137" cy="1519965"/>
                                  <a:chOff x="0" y="0"/>
                                  <a:chExt cx="6484137" cy="1519965"/>
                                </a:xfrm>
                              </wpg:grpSpPr>
                              <wps:wsp>
                                <wps:cNvPr id="2" name="Gerade Verbindung 2"/>
                                <wps:cNvCnPr/>
                                <wps:spPr>
                                  <a:xfrm>
                                    <a:off x="0" y="0"/>
                                    <a:ext cx="647954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Gerade Verbindung 3"/>
                                <wps:cNvCnPr/>
                                <wps:spPr>
                                  <a:xfrm>
                                    <a:off x="4137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Gerade Verbindung 4"/>
                                <wps:cNvCnPr/>
                                <wps:spPr>
                                  <a:xfrm>
                                    <a:off x="4323746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Gerade Verbindung 5"/>
                                <wps:cNvCnPr/>
                                <wps:spPr>
                                  <a:xfrm>
                                    <a:off x="2163942" y="4137"/>
                                    <a:ext cx="0" cy="1512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Gerade Verbindung 6"/>
                                <wps:cNvCnPr/>
                                <wps:spPr>
                                  <a:xfrm>
                                    <a:off x="4137" y="380655"/>
                                    <a:ext cx="648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Gerade Verbindung 7"/>
                                <wps:cNvCnPr/>
                                <wps:spPr>
                                  <a:xfrm>
                                    <a:off x="2163942" y="757173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Gerade Verbindung 8"/>
                                <wps:cNvCnPr/>
                                <wps:spPr>
                                  <a:xfrm>
                                    <a:off x="4323746" y="1137828"/>
                                    <a:ext cx="2160000" cy="0"/>
                                  </a:xfrm>
                                  <a:prstGeom prst="line">
                                    <a:avLst/>
                                  </a:prstGeom>
                                  <a:ln w="180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Gerade Verbindung 12"/>
                                <wps:cNvCnPr/>
                                <wps:spPr>
                                  <a:xfrm>
                                    <a:off x="5225734" y="4137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Gerade Verbindung 14"/>
                                <wps:cNvCnPr/>
                                <wps:spPr>
                                  <a:xfrm>
                                    <a:off x="5478124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Gerade Verbindung 15"/>
                                <wps:cNvCnPr/>
                                <wps:spPr>
                                  <a:xfrm>
                                    <a:off x="5043681" y="761310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Gerade Verbindung 16"/>
                                <wps:cNvCnPr/>
                                <wps:spPr>
                                  <a:xfrm>
                                    <a:off x="475819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Gerade Verbindung 17"/>
                                <wps:cNvCnPr/>
                                <wps:spPr>
                                  <a:xfrm>
                                    <a:off x="5047819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Gerade Verbindung 18"/>
                                <wps:cNvCnPr/>
                                <wps:spPr>
                                  <a:xfrm>
                                    <a:off x="5908430" y="1137828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 Verbindung 19"/>
                                <wps:cNvCnPr/>
                                <wps:spPr>
                                  <a:xfrm>
                                    <a:off x="6198059" y="1141965"/>
                                    <a:ext cx="0" cy="378000"/>
                                  </a:xfrm>
                                  <a:prstGeom prst="line">
                                    <a:avLst/>
                                  </a:prstGeom>
                                  <a:ln w="18000" cap="sq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53B99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Werkstoff: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0C90F2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Grafik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3766" y="467544"/>
                              <a:ext cx="1558290" cy="52895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" name="Textfeld 1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1375" y="62063"/>
                              <a:ext cx="9720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15802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Sachnummer, Dateiname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5317" y="62063"/>
                              <a:ext cx="4788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CCD4CE" w14:textId="77777777" w:rsidR="005E693D" w:rsidRPr="00833108" w:rsidRDefault="005E693D" w:rsidP="005E693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Name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810961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DA28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Benennung: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6206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3C60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Toleranz: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0843" y="1191616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998C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Blatt: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5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18747" y="1191616"/>
                              <a:ext cx="259200" cy="12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A02C72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Blätter: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1204029"/>
                              <a:ext cx="33655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00827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Datum: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6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66465" y="1204029"/>
                              <a:ext cx="23114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9F35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Spr.: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199891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436E4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Maßstab: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442718"/>
                              <a:ext cx="5518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567030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Dokumentart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1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80492" y="450993"/>
                              <a:ext cx="68453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A763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ID-Nr.: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823373"/>
                              <a:ext cx="47879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3C68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Version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494675" y="831648"/>
                              <a:ext cx="65468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DE856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Dokumentstatus</w:t>
                                </w:r>
                                <w:r w:rsidRPr="00833108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430306"/>
                              <a:ext cx="35750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E609E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Gez.: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483822" y="434443"/>
                              <a:ext cx="35369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2CD6E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Geprüft: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1715" y="430306"/>
                              <a:ext cx="374015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63F309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Betreuer: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16705" y="434443"/>
                              <a:ext cx="37846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B21595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Freigabe: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831648"/>
                              <a:ext cx="372110" cy="125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D1EA1" w14:textId="77777777" w:rsidR="00101D34" w:rsidRPr="00833108" w:rsidRDefault="00101D34" w:rsidP="00101D34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Revision: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7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955775"/>
                              <a:ext cx="657860" cy="184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780A2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507087" y="955775"/>
                              <a:ext cx="935990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8406EA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2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2644" y="955775"/>
                              <a:ext cx="356235" cy="1873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0CD6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8962" y="194465"/>
                              <a:ext cx="2088000" cy="201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B6FCC" w14:textId="282E039C" w:rsidR="00101D34" w:rsidRPr="00E90F85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Beilage</w:t>
                                </w:r>
                                <w:r w:rsidR="00A07F6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F2766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262972" y="194465"/>
                              <a:ext cx="1184400" cy="18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8F20F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194465"/>
                              <a:ext cx="838800" cy="176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51BB36" w14:textId="77777777" w:rsidR="00101D34" w:rsidRPr="00E90F85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01180" y="157227"/>
                              <a:ext cx="2084400" cy="21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8252C" w14:textId="37F865BA" w:rsidR="00101D34" w:rsidRPr="00E90F8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Grundner, Ihninger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226005" y="964050"/>
                              <a:ext cx="2026285" cy="513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B37CE1" w14:textId="773EB509" w:rsidR="00101D34" w:rsidRDefault="00A07F64" w:rsidP="00D2306B">
                                <w:pPr>
                                  <w:spacing w:after="0" w:line="240" w:lineRule="auto"/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Sequenzer</w:t>
                                </w:r>
                              </w:p>
                              <w:p w14:paraId="21CA702D" w14:textId="77777777" w:rsidR="00104C88" w:rsidRPr="006C2DF9" w:rsidRDefault="00104C88" w:rsidP="006C2DF9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8572" y="558570"/>
                              <a:ext cx="1504800" cy="19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71C7B" w14:textId="0D2E43DA" w:rsidR="00101D34" w:rsidRPr="005D5C55" w:rsidRDefault="00F2766A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Blockschaltbild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6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192905" y="558570"/>
                              <a:ext cx="7992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15D9" w14:textId="4DD1931B" w:rsidR="00101D34" w:rsidRPr="005D5C55" w:rsidRDefault="00A07F6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4AHEL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8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558570"/>
                              <a:ext cx="51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AD648B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39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40296" y="1311605"/>
                              <a:ext cx="374015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85913" w14:textId="77777777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770602" y="1311605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7552E" w14:textId="77777777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1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929118" y="1319880"/>
                              <a:ext cx="231140" cy="163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FB131F" w14:textId="42EDBDB0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27022" y="1311605"/>
                              <a:ext cx="230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F5B388" w14:textId="3592EB52" w:rsidR="00101D34" w:rsidRPr="00DF75BF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3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5076782" y="1311605"/>
                              <a:ext cx="7884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6925AF" w14:textId="35E7841D" w:rsidR="00101D34" w:rsidRPr="00DF75BF" w:rsidRDefault="00D2306B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A27985">
                                  <w:rPr>
                                    <w:rFonts w:ascii="Arial" w:hAnsi="Arial" w:cs="Arial"/>
                                    <w:noProof/>
                                    <w:sz w:val="20"/>
                                    <w:szCs w:val="20"/>
                                  </w:rPr>
                                  <w:t>18.10.2021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4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2063" y="1063352"/>
                              <a:ext cx="2024380" cy="2228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A1E5B" w14:textId="77777777" w:rsidR="00101D34" w:rsidRPr="00922583" w:rsidRDefault="00101D34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>HTBLuVA</w:t>
                                </w:r>
                                <w:proofErr w:type="spellEnd"/>
                                <w:r w:rsidRPr="00922583">
                                  <w:rPr>
                                    <w:rFonts w:ascii="Arial" w:hAnsi="Arial" w:cs="Arial"/>
                                    <w:b/>
                                    <w:sz w:val="28"/>
                                    <w:szCs w:val="28"/>
                                  </w:rPr>
                                  <w:t xml:space="preserve"> Salzburg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345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4476" y="1286780"/>
                              <a:ext cx="2024380" cy="188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E130D2" w14:textId="77777777" w:rsidR="00101D34" w:rsidRPr="00D00A94" w:rsidRDefault="00DF4F55" w:rsidP="00101D3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Elektronik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049379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D7ACCC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  <wps:wsp>
                          <wps:cNvPr id="22" name="Textfeld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909991" y="558570"/>
                              <a:ext cx="378000" cy="165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75EE0" w14:textId="77777777" w:rsidR="00DF4F55" w:rsidRPr="00DF75BF" w:rsidRDefault="00DF4F55" w:rsidP="00DF4F5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7A9980" id="Gruppieren 54" o:spid="_x0000_s1026" style="position:absolute;left:0;text-align:left;margin-left:0;margin-top:-.05pt;width:785.2pt;height:510.25pt;z-index:251767808" coordsize="99720,6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">
                <v:rect id="Rechteck 48" o:spid="_x0000_s1027" style="position:absolute;width:99720;height:6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" filled="f" strokecolor="black [3213]" strokeweight=".5mm"/>
                <v:group id="Gruppieren 53" o:spid="_x0000_s1028" style="position:absolute;left:34879;top:49485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uppieren 52" o:spid="_x0000_s1029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line id="Gerade Verbindung 9" o:spid="_x0000_s1030" style="position:absolute;visibility:visible;mso-wrap-style:square" from="30286,3806" to="30286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" strokecolor="black [3213]" strokeweight=".5mm">
                      <v:stroke endcap="square"/>
                    </v:line>
                    <v:line id="Gerade Verbindung 10" o:spid="_x0000_s1031" style="position:absolute;visibility:visible;mso-wrap-style:square" from="38934,3806" to="3893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qm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" strokecolor="black [3213]" strokeweight=".5mm">
                      <v:stroke endcap="square"/>
                    </v:line>
                    <v:line id="Gerade Verbindung 11" o:spid="_x0000_s1032" style="position:absolute;visibility:visible;mso-wrap-style:square" from="34631,3806" to="34631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" strokecolor="black [3213]" strokeweight=".5mm">
                      <v:stroke endcap="square"/>
                    </v:line>
                    <v:group id="Gruppieren 51" o:spid="_x0000_s1033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Gerade Verbindung 13" o:spid="_x0000_s1034" style="position:absolute;visibility:visible;mso-wrap-style:square" from="59084,3806" to="59084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TRwgAAANsAAAAPAAAAZHJzL2Rvd25yZXYueG1sRE/basJA&#10;EH0X+g/LCH3TjS1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Cq5lTRwgAAANsAAAAPAAAA&#10;AAAAAAAAAAAAAAcCAABkcnMvZG93bnJldi54bWxQSwUGAAAAAAMAAwC3AAAA9gIAAAAA&#10;" strokecolor="black [3213]" strokeweight=".5mm">
                        <v:stroke endcap="square"/>
                      </v:line>
                      <v:group id="Gruppieren 50" o:spid="_x0000_s1035" style="position:absolute;width:64841;height:15199" coordsize="64841,15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Gerade Verbindung 2" o:spid="_x0000_s1036" style="position:absolute;visibility:visible;mso-wrap-style:square" from="0,0" to="647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" strokecolor="black [3213]" strokeweight=".5mm"/>
                        <v:line id="Gerade Verbindung 3" o:spid="_x0000_s1037" style="position:absolute;visibility:visible;mso-wrap-style:square" from="41,41" to="41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SpwwAAANoAAAAPAAAAZHJzL2Rvd25yZXYueG1sRI/dasJA&#10;FITvC77DcgTv6kaF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bNE0q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4" o:spid="_x0000_s1038" style="position:absolute;visibility:visible;mso-wrap-style:square" from="43237,41" to="43237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zdwwAAANoAAAAPAAAAZHJzL2Rvd25yZXYueG1sRI/dasJA&#10;FITvC77DcgTv6kaR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4zis3c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5" o:spid="_x0000_s1039" style="position:absolute;visibility:visible;mso-wrap-style:square" from="21639,41" to="21639,1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" strokecolor="black [3213]" strokeweight=".5mm">
                          <v:stroke endcap="square"/>
                        </v:line>
                        <v:line id="Gerade Verbindung 6" o:spid="_x0000_s1040" style="position:absolute;visibility:visible;mso-wrap-style:square" from="41,3806" to="64841,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" strokecolor="black [3213]" strokeweight=".5mm"/>
                        <v:line id="Gerade Verbindung 7" o:spid="_x0000_s1041" style="position:absolute;visibility:visible;mso-wrap-style:square" from="21639,7571" to="64839,7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" strokecolor="black [3213]" strokeweight=".5mm"/>
                        <v:line id="Gerade Verbindung 8" o:spid="_x0000_s1042" style="position:absolute;visibility:visible;mso-wrap-style:square" from="43237,11378" to="64837,1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" strokecolor="black [3213]" strokeweight=".5mm"/>
                        <v:line id="Gerade Verbindung 12" o:spid="_x0000_s1043" style="position:absolute;visibility:visible;mso-wrap-style:square" from="52257,41" to="52257,3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4" o:spid="_x0000_s1044" style="position:absolute;visibility:visible;mso-wrap-style:square" from="54781,7613" to="54781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8ylwgAAANsAAAAPAAAAZHJzL2Rvd25yZXYueG1sRE/basJA&#10;EH0X+g/LCH3TjaVI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AlD8yl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5" o:spid="_x0000_s1045" style="position:absolute;visibility:visible;mso-wrap-style:square" from="50436,7613" to="50436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6" o:spid="_x0000_s1046" style="position:absolute;visibility:visible;mso-wrap-style:square" from="47581,11378" to="47581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" strokecolor="black [3213]" strokeweight=".5mm">
                          <v:stroke endcap="square"/>
                        </v:line>
                        <v:line id="Gerade Verbindung 17" o:spid="_x0000_s1047" style="position:absolute;visibility:visible;mso-wrap-style:square" from="50478,11378" to="50478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" strokecolor="black [3213]" strokeweight=".5mm">
                          <v:stroke endcap="square"/>
                        </v:line>
                        <v:line id="Gerade Verbindung 18" o:spid="_x0000_s1048" style="position:absolute;visibility:visible;mso-wrap-style:square" from="59084,11378" to="59084,1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" strokecolor="black [3213]" strokeweight=".5mm">
                          <v:stroke endcap="square"/>
                        </v:line>
                        <v:line id="Gerade Verbindung 19" o:spid="_x0000_s1049" style="position:absolute;visibility:visible;mso-wrap-style:square" from="61980,11419" to="6198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" strokecolor="black [3213]" strokeweight=".5mm">
                          <v:stroke endcap="square"/>
                        </v:line>
                      </v:group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50" type="#_x0000_t202" style="position:absolute;left:52629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1853B99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Werkstoff:</w:t>
                          </w:r>
                        </w:p>
                      </w:txbxContent>
                    </v:textbox>
                  </v:shape>
                  <v:shape id="Textfeld 2" o:spid="_x0000_s1051" type="#_x0000_t202" style="position:absolute;left:34838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f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ajCXzPhCMgFx8AAAD//wMAUEsBAi0AFAAGAAgAAAAhANvh9svuAAAAhQEAABMAAAAAAAAAAAAA&#10;AAAAAAAAAFtDb250ZW50X1R5cGVzXS54bWxQSwECLQAUAAYACAAAACEAWvQsW78AAAAVAQAACwAA&#10;AAAAAAAAAAAAAAAfAQAAX3JlbHMvLnJlbHNQSwECLQAUAAYACAAAACEAc4xrn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F0C90F2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21" o:spid="_x0000_s1052" type="#_x0000_t75" style="position:absolute;left:2937;top:4675;width:15583;height:5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">
                    <v:imagedata r:id="rId9" o:title=""/>
                  </v:shape>
                  <v:shape id="Textfeld 1" o:spid="_x0000_s1053" type="#_x0000_t202" style="position:absolute;left:413;top:620;width:972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" filled="f" stroked="f">
                    <o:lock v:ext="edit" aspectratio="t"/>
                    <v:textbox inset="0,0,0,0">
                      <w:txbxContent>
                        <w:p w14:paraId="42F15802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Sachnummer, Dateiname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4" type="#_x0000_t202" style="position:absolute;left:22053;top:620;width:4788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Fn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mYExZ8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7CCD4CE" w14:textId="77777777" w:rsidR="005E693D" w:rsidRPr="00833108" w:rsidRDefault="005E693D" w:rsidP="005E693D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Name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55" type="#_x0000_t202" style="position:absolute;left:21804;top:8109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DA28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Benennung:</w:t>
                          </w:r>
                        </w:p>
                      </w:txbxContent>
                    </v:textbox>
                  </v:shape>
                  <v:shape id="Textfeld 2" o:spid="_x0000_s1056" type="#_x0000_t202" style="position:absolute;left:43485;top:620;width:4788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1E3C60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Toleranz:</w:t>
                          </w:r>
                        </w:p>
                      </w:txbxContent>
                    </v:textbox>
                  </v:shape>
                  <v:shape id="Textfeld 2" o:spid="_x0000_s1057" type="#_x0000_t202" style="position:absolute;left:59208;top:11916;width:231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644998C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Blatt:</w:t>
                          </w:r>
                        </w:p>
                      </w:txbxContent>
                    </v:textbox>
                  </v:shape>
                  <v:shape id="Textfeld 2" o:spid="_x0000_s1058" type="#_x0000_t202" style="position:absolute;left:62187;top:11916;width:2592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32A02C72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Blätter:</w:t>
                          </w:r>
                        </w:p>
                      </w:txbxContent>
                    </v:textbox>
                  </v:shape>
                  <v:shape id="Textfeld 2" o:spid="_x0000_s1059" type="#_x0000_t202" style="position:absolute;left:50726;top:12040;width:336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6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XTsD58&#10;CT9ALr8AAAD//wMAUEsBAi0AFAAGAAgAAAAhANvh9svuAAAAhQEAABMAAAAAAAAAAAAAAAAAAAAA&#10;AFtDb250ZW50X1R5cGVzXS54bWxQSwECLQAUAAYACAAAACEAWvQsW78AAAAVAQAACwAAAAAAAAAA&#10;AAAAAAAfAQAAX3JlbHMvLnJlbHNQSwECLQAUAAYACAAAACEAcNCOp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38700827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Datum:</w:t>
                          </w:r>
                        </w:p>
                      </w:txbxContent>
                    </v:textbox>
                  </v:shape>
                  <v:shape id="Textfeld 2" o:spid="_x0000_s1060" type="#_x0000_t202" style="position:absolute;left:47664;top:12040;width:231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Cs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Xj&#10;IXy/hB8g5x8AAAD//wMAUEsBAi0AFAAGAAgAAAAhANvh9svuAAAAhQEAABMAAAAAAAAAAAAAAAAA&#10;AAAAAFtDb250ZW50X1R5cGVzXS54bWxQSwECLQAUAAYACAAAACEAWvQsW78AAAAVAQAACwAAAAAA&#10;AAAAAAAAAAAfAQAAX3JlbHMvLnJlbHNQSwECLQAUAAYACAAAACEAH5wrP8AAAADbAAAADwAAAAAA&#10;AAAAAAAAAAAHAgAAZHJzL2Rvd25yZXYueG1sUEsFBgAAAAADAAMAtwAAAPQCAAAAAA==&#10;" filled="f" stroked="f">
                    <o:lock v:ext="edit" aspectratio="t"/>
                    <v:textbox inset="0,0,0,0">
                      <w:txbxContent>
                        <w:p w14:paraId="3219F35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Spr.:</w:t>
                          </w:r>
                        </w:p>
                      </w:txbxContent>
                    </v:textbox>
                  </v:shape>
                  <v:shape id="Textfeld 2" o:spid="_x0000_s1061" type="#_x0000_t202" style="position:absolute;left:43402;top:11998;width:3741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47436E4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Maßstab:</w:t>
                          </w:r>
                        </w:p>
                      </w:txbxContent>
                    </v:textbox>
                  </v:shape>
                  <v:shape id="Textfeld 2" o:spid="_x0000_s1062" type="#_x0000_t202" style="position:absolute;left:43402;top:4427;width:5519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ON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YVgb&#10;zoQjIBdfAAAA//8DAFBLAQItABQABgAIAAAAIQDb4fbL7gAAAIUBAAATAAAAAAAAAAAAAAAAAAAA&#10;AABbQ29udGVudF9UeXBlc10ueG1sUEsBAi0AFAAGAAgAAAAhAFr0LFu/AAAAFQEAAAsAAAAAAAAA&#10;AAAAAAAAHwEAAF9yZWxzLy5yZWxzUEsBAi0AFAAGAAgAAAAhAEmmo4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D567030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Dokumentart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3" type="#_x0000_t202" style="position:absolute;left:21804;top:4509;width:6846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YW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DKXzPhCMgFx8AAAD//wMAUEsBAi0AFAAGAAgAAAAhANvh9svuAAAAhQEAABMAAAAAAAAAAAAA&#10;AAAAAAAAAFtDb250ZW50X1R5cGVzXS54bWxQSwECLQAUAAYACAAAACEAWvQsW78AAAAVAQAACwAA&#10;AAAAAAAAAAAAAAAfAQAAX3JlbHMvLnJlbHNQSwECLQAUAAYACAAAACEAJuoGF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B5A763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ID-Nr.:</w:t>
                          </w:r>
                        </w:p>
                      </w:txbxContent>
                    </v:textbox>
                  </v:shape>
                  <v:shape id="Textfeld 2" o:spid="_x0000_s1064" type="#_x0000_t202" style="position:absolute;left:43485;top:8233;width:478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2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Zgf&#10;zoQjIBdfAAAA//8DAFBLAQItABQABgAIAAAAIQDb4fbL7gAAAIUBAAATAAAAAAAAAAAAAAAAAAAA&#10;AABbQ29udGVudF9UeXBlc10ueG1sUEsBAi0AFAAGAAgAAAAhAFr0LFu/AAAAFQEAAAsAAAAAAAAA&#10;AAAAAAAAHwEAAF9yZWxzLy5yZWxzUEsBAi0AFAAGAAgAAAAhAHm8ZTa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BE3C68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Version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5" type="#_x0000_t202" style="position:absolute;left:54946;top:8316;width:654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DDDE856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Dokumentstatus</w:t>
                          </w:r>
                          <w:r w:rsidRPr="00833108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feld 2" o:spid="_x0000_s1066" type="#_x0000_t202" style="position:absolute;left:30493;top:4303;width:3575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DE609E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Gez.:</w:t>
                          </w:r>
                        </w:p>
                      </w:txbxContent>
                    </v:textbox>
                  </v:shape>
                  <v:shape id="Textfeld 2" o:spid="_x0000_s1067" type="#_x0000_t202" style="position:absolute;left:34838;top:4344;width:353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vtB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IlnA/5lwBOT6DgAA//8DAFBLAQItABQABgAIAAAAIQDb4fbL7gAAAIUBAAATAAAAAAAAAAAA&#10;AAAAAAAAAABbQ29udGVudF9UeXBlc10ueG1sUEsBAi0AFAAGAAgAAAAhAFr0LFu/AAAAFQEAAAsA&#10;AAAAAAAAAAAAAAAAHwEAAF9yZWxzLy5yZWxzUEsBAi0AFAAGAAgAAAAhAIlu+0H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0C2CD6E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Geprüft:</w:t>
                          </w:r>
                        </w:p>
                      </w:txbxContent>
                    </v:textbox>
                  </v:shape>
                  <v:shape id="Textfeld 2" o:spid="_x0000_s1068" type="#_x0000_t202" style="position:absolute;left:39017;top:4303;width:3740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M1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gNx/A9E46AXHwAAAD//wMAUEsBAi0AFAAGAAgAAAAhANvh9svuAAAAhQEAABMAAAAAAAAAAAAA&#10;AAAAAAAAAFtDb250ZW50X1R5cGVzXS54bWxQSwECLQAUAAYACAAAACEAWvQsW78AAAAVAQAACwAA&#10;AAAAAAAAAAAAAAAfAQAAX3JlbHMvLnJlbHNQSwECLQAUAAYACAAAACEABodjN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863F309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Betreuer:</w:t>
                          </w:r>
                        </w:p>
                      </w:txbxContent>
                    </v:textbox>
                  </v:shape>
                  <v:shape id="Textfeld 2" o:spid="_x0000_s1069" type="#_x0000_t202" style="position:absolute;left:59167;top:4344;width:378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au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bDMXzPhCMgFx8AAAD//wMAUEsBAi0AFAAGAAgAAAAhANvh9svuAAAAhQEAABMAAAAAAAAAAAAA&#10;AAAAAAAAAFtDb250ZW50X1R5cGVzXS54bWxQSwECLQAUAAYACAAAACEAWvQsW78AAAAVAQAACwAA&#10;AAAAAAAAAAAAAAAfAQAAX3JlbHMvLnJlbHNQSwECLQAUAAYACAAAACEAacvGr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78B21595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Freigabe:</w:t>
                          </w:r>
                        </w:p>
                      </w:txbxContent>
                    </v:textbox>
                  </v:shape>
                  <v:shape id="Textfeld 2" o:spid="_x0000_s1070" type="#_x0000_t202" style="position:absolute;left:50726;top:8316;width:3721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1C6D1EA1" w14:textId="77777777" w:rsidR="00101D34" w:rsidRPr="00833108" w:rsidRDefault="00101D34" w:rsidP="00101D34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Revision:</w:t>
                          </w:r>
                        </w:p>
                      </w:txbxContent>
                    </v:textbox>
                  </v:shape>
                  <v:shape id="Textfeld 2" o:spid="_x0000_s1071" type="#_x0000_t202" style="position:absolute;left:43485;top:9557;width:6579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55780A2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2" type="#_x0000_t202" style="position:absolute;left:55070;top:9557;width:9360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kw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UVgb&#10;zoQjIBdfAAAA//8DAFBLAQItABQABgAIAAAAIQDb4fbL7gAAAIUBAAATAAAAAAAAAAAAAAAAAAAA&#10;AABbQ29udGVudF9UeXBlc10ueG1sUEsBAi0AFAAGAAgAAAAhAFr0LFu/AAAAFQEAAAsAAAAAAAAA&#10;AAAAAAAAHwEAAF9yZWxzLy5yZWxzUEsBAi0AFAAGAAgAAAAhAIfKaTC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718406EA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3" type="#_x0000_t202" style="position:absolute;left:50726;top:9557;width:3562;height:1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yr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bDKXzPhCMgFx8AAAD//wMAUEsBAi0AFAAGAAgAAAAhANvh9svuAAAAhQEAABMAAAAAAAAAAAAA&#10;AAAAAAAAAFtDb250ZW50X1R5cGVzXS54bWxQSwECLQAUAAYACAAAACEAWvQsW78AAAAVAQAACwAA&#10;AAAAAAAAAAAAAAAfAQAAX3JlbHMvLnJlbHNQSwECLQAUAAYACAAAACEA6IbMq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110CD6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4" type="#_x0000_t202" style="position:absolute;left:289;top:1944;width:20880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fPr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Zgf&#10;zoQjIBdfAAAA//8DAFBLAQItABQABgAIAAAAIQDb4fbL7gAAAIUBAAATAAAAAAAAAAAAAAAAAAAA&#10;AABbQ29udGVudF9UeXBlc10ueG1sUEsBAi0AFAAGAAgAAAAhAFr0LFu/AAAAFQEAAAsAAAAAAAAA&#10;AAAAAAAAHwEAAF9yZWxzLy5yZWxzUEsBAi0AFAAGAAgAAAAhAPxl8+u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022B6FCC" w14:textId="282E039C" w:rsidR="00101D34" w:rsidRPr="00E90F85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Beilage</w:t>
                          </w:r>
                          <w:r w:rsidR="00A07F6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F2766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feld 2" o:spid="_x0000_s1075" type="#_x0000_t202" style="position:absolute;left:52629;top:1944;width:1184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DB8F20F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6" type="#_x0000_t202" style="position:absolute;left:43485;top:1944;width:8388;height:1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7F51BB36" w14:textId="77777777" w:rsidR="00101D34" w:rsidRPr="00E90F85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7" type="#_x0000_t202" style="position:absolute;left:22011;top:1572;width:20844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6558252C" w14:textId="37F865BA" w:rsidR="00101D34" w:rsidRPr="00E90F8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Grundner, Ihninger</w:t>
                          </w:r>
                        </w:p>
                      </w:txbxContent>
                    </v:textbox>
                  </v:shape>
                  <v:shape id="Textfeld 2" o:spid="_x0000_s1078" type="#_x0000_t202" style="position:absolute;left:22260;top:9640;width:20262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vXo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xvA9E46AXHwAAAD//wMAUEsBAi0AFAAGAAgAAAAhANvh9svuAAAAhQEAABMAAAAAAAAAAAAA&#10;AAAAAAAAAFtDb250ZW50X1R5cGVzXS54bWxQSwECLQAUAAYACAAAACEAWvQsW78AAAAVAQAACwAA&#10;AAAAAAAAAAAAAAAfAQAAX3JlbHMvLnJlbHNQSwECLQAUAAYACAAAACEAg1716M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15B37CE1" w14:textId="773EB509" w:rsidR="00101D34" w:rsidRDefault="00A07F64" w:rsidP="00D2306B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Sequenzer</w:t>
                          </w:r>
                        </w:p>
                        <w:p w14:paraId="21CA702D" w14:textId="77777777" w:rsidR="00104C88" w:rsidRPr="006C2DF9" w:rsidRDefault="00104C88" w:rsidP="006C2DF9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feld 2" o:spid="_x0000_s1079" type="#_x0000_t202" style="position:absolute;left:43485;top:5585;width:15048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60B71C7B" w14:textId="0D2E43DA" w:rsidR="00101D34" w:rsidRPr="005D5C55" w:rsidRDefault="00F2766A" w:rsidP="00101D34">
                          <w:pPr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Blockschaltbild</w:t>
                          </w:r>
                        </w:p>
                      </w:txbxContent>
                    </v:textbox>
                  </v:shape>
                  <v:shape id="Textfeld 2" o:spid="_x0000_s1080" type="#_x0000_t202" style="position:absolute;left:21929;top:5585;width:7992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" filled="f" stroked="f">
                    <o:lock v:ext="edit" aspectratio="t"/>
                    <v:textbox inset="0,0,0,0">
                      <w:txbxContent>
                        <w:p w14:paraId="222E15D9" w14:textId="4DD1931B" w:rsidR="00101D34" w:rsidRPr="005D5C55" w:rsidRDefault="00A07F6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4AHEL</w:t>
                          </w:r>
                        </w:p>
                      </w:txbxContent>
                    </v:textbox>
                  </v:shape>
                  <v:shape id="Textfeld 2" o:spid="_x0000_s1081" type="#_x0000_t202" style="position:absolute;left:59291;top:5585;width:51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" filled="f" stroked="f">
                    <o:lock v:ext="edit" aspectratio="t"/>
                    <v:textbox inset="0,0,0,0">
                      <w:txbxContent>
                        <w:p w14:paraId="39AD648B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2" type="#_x0000_t202" style="position:absolute;left:43402;top:13116;width:374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A785913" w14:textId="77777777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3" type="#_x0000_t202" style="position:absolute;left:47706;top:13116;width:2311;height: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14:paraId="0D87552E" w14:textId="77777777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</w:t>
                          </w:r>
                        </w:p>
                      </w:txbxContent>
                    </v:textbox>
                  </v:shape>
                  <v:shape id="Textfeld 2" o:spid="_x0000_s1084" type="#_x0000_t202" style="position:absolute;left:59291;top:13198;width:2311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UN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B/A9E46AXHwAAAD//wMAUEsBAi0AFAAGAAgAAAAhANvh9svuAAAAhQEAABMAAAAAAAAAAAAA&#10;AAAAAAAAAFtDb250ZW50X1R5cGVzXS54bWxQSwECLQAUAAYACAAAACEAWvQsW78AAAAVAQAACwAA&#10;AAAAAAAAAAAAAAAfAQAAX3JlbHMvLnJlbHNQSwECLQAUAAYACAAAACEAyy8lD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50FB131F" w14:textId="42EDBDB0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5" type="#_x0000_t202" style="position:absolute;left:62270;top:13116;width:230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bt6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h/A9E46AXHwAAAD//wMAUEsBAi0AFAAGAAgAAAAhANvh9svuAAAAhQEAABMAAAAAAAAAAAAA&#10;AAAAAAAAAFtDb250ZW50X1R5cGVzXS54bWxQSwECLQAUAAYACAAAACEAWvQsW78AAAAVAQAACwAA&#10;AAAAAAAAAAAAAAAfAQAAX3JlbHMvLnJlbHNQSwECLQAUAAYACAAAACEAO/27es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29F5B388" w14:textId="3592EB52" w:rsidR="00101D34" w:rsidRPr="00DF75BF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86" type="#_x0000_t202" style="position:absolute;left:50767;top:13116;width:7884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456925AF" w14:textId="35E7841D" w:rsidR="00101D34" w:rsidRPr="00DF75BF" w:rsidRDefault="00D2306B" w:rsidP="00101D34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27985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18.10.2021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feld 2" o:spid="_x0000_s1087" type="#_x0000_t202" style="position:absolute;left:620;top:10633;width:20244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00DA1E5B" w14:textId="77777777" w:rsidR="00101D34" w:rsidRPr="00922583" w:rsidRDefault="00101D34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proofErr w:type="spellStart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HTBLuVA</w:t>
                          </w:r>
                          <w:proofErr w:type="spellEnd"/>
                          <w:r w:rsidRPr="00922583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 xml:space="preserve"> Salzburg</w:t>
                          </w:r>
                        </w:p>
                      </w:txbxContent>
                    </v:textbox>
                  </v:shape>
                  <v:shape id="Textfeld 2" o:spid="_x0000_s1088" type="#_x0000_t202" style="position:absolute;left:744;top:12867;width:20244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14:paraId="70E130D2" w14:textId="77777777" w:rsidR="00101D34" w:rsidRPr="00D00A94" w:rsidRDefault="00DF4F55" w:rsidP="00101D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Elektronik</w:t>
                          </w:r>
                        </w:p>
                      </w:txbxContent>
                    </v:textbox>
                  </v:shape>
                  <v:shape id="Textfeld 2" o:spid="_x0000_s1089" type="#_x0000_t202" style="position:absolute;left:30493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" filled="f" stroked="f">
                    <o:lock v:ext="edit" aspectratio="t"/>
                    <v:textbox inset="0,0,0,0">
                      <w:txbxContent>
                        <w:p w14:paraId="43D7ACCC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feld 2" o:spid="_x0000_s1090" type="#_x0000_t202" style="position:absolute;left:39099;top:5585;width:3780;height:1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14:paraId="3C175EE0" w14:textId="77777777" w:rsidR="00DF4F55" w:rsidRPr="00DF75BF" w:rsidRDefault="00DF4F55" w:rsidP="00DF4F5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9AA5D3F" w14:textId="1C8CC2CA" w:rsidR="00A27985" w:rsidRPr="00CD1C12" w:rsidRDefault="00A27985" w:rsidP="00CD1C12">
      <w:pPr>
        <w:spacing w:after="0" w:line="240" w:lineRule="auto"/>
        <w:jc w:val="center"/>
        <w:rPr>
          <w:rFonts w:ascii="Arial" w:hAnsi="Arial" w:cs="Arial"/>
        </w:rPr>
      </w:pPr>
      <w:r w:rsidRPr="00CD1C12">
        <w:rPr>
          <w:rFonts w:ascii="Arial" w:hAnsi="Arial" w:cs="Arial"/>
          <w:b/>
          <w:bCs/>
        </w:rPr>
        <w:t>2. Blockschaltbild</w:t>
      </w:r>
    </w:p>
    <w:p w14:paraId="78298DFE" w14:textId="6F216A8A" w:rsidR="00A07F64" w:rsidRDefault="00A07F64" w:rsidP="007F7F96">
      <w:pPr>
        <w:spacing w:after="0" w:line="240" w:lineRule="auto"/>
        <w:jc w:val="center"/>
        <w:rPr>
          <w:rFonts w:ascii="Arial" w:hAnsi="Arial" w:cs="Arial"/>
        </w:rPr>
      </w:pPr>
    </w:p>
    <w:p w14:paraId="70011BF4" w14:textId="759A482A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3ACF5C15" w14:textId="400C6FF7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38302482" w14:textId="29F55789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442BE11C" w14:textId="32800966" w:rsidR="00CD1C12" w:rsidRDefault="00CD1C12" w:rsidP="007F7F96">
      <w:pPr>
        <w:spacing w:after="0" w:line="240" w:lineRule="auto"/>
        <w:jc w:val="center"/>
        <w:rPr>
          <w:rFonts w:ascii="Arial" w:hAnsi="Arial" w:cs="Arial"/>
        </w:rPr>
      </w:pPr>
    </w:p>
    <w:p w14:paraId="12FA6ED5" w14:textId="7E6739C6" w:rsidR="00623BC5" w:rsidRPr="007F7F96" w:rsidRDefault="00A07F64" w:rsidP="007F7F96">
      <w:pPr>
        <w:spacing w:after="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E3A4E5" wp14:editId="559FA0C2">
            <wp:extent cx="9515881" cy="3285918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" r="3247"/>
                    <a:stretch/>
                  </pic:blipFill>
                  <pic:spPr bwMode="auto">
                    <a:xfrm>
                      <a:off x="0" y="0"/>
                      <a:ext cx="9516481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6BC10B" wp14:editId="39D9A886">
                <wp:simplePos x="0" y="0"/>
                <wp:positionH relativeFrom="margin">
                  <wp:posOffset>2312035</wp:posOffset>
                </wp:positionH>
                <wp:positionV relativeFrom="bottomMargin">
                  <wp:posOffset>3067685</wp:posOffset>
                </wp:positionV>
                <wp:extent cx="4323080" cy="0"/>
                <wp:effectExtent l="0" t="0" r="20320" b="19050"/>
                <wp:wrapNone/>
                <wp:docPr id="40" name="Gerade Verbindu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A5B24" id="Gerade Verbindung 40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05pt,241.55pt" to="522.4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1136" behindDoc="0" locked="1" layoutInCell="0" allowOverlap="1" wp14:anchorId="6E22FB3D" wp14:editId="4F0D35D7">
                <wp:simplePos x="0" y="0"/>
                <wp:positionH relativeFrom="margin">
                  <wp:posOffset>151765</wp:posOffset>
                </wp:positionH>
                <wp:positionV relativeFrom="bottomMargin">
                  <wp:posOffset>2312035</wp:posOffset>
                </wp:positionV>
                <wp:extent cx="6483600" cy="0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F432" id="Gerade Verbindung 3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182.05pt" to="522.45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" o:allowincell="f" strokecolor="black [3213]" strokeweight=".5mm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2160" behindDoc="0" locked="1" layoutInCell="1" allowOverlap="1" wp14:anchorId="48D75B7C" wp14:editId="08DD90D9">
                <wp:simplePos x="0" y="0"/>
                <wp:positionH relativeFrom="margin">
                  <wp:posOffset>151765</wp:posOffset>
                </wp:positionH>
                <wp:positionV relativeFrom="bottomMargin">
                  <wp:posOffset>2689225</wp:posOffset>
                </wp:positionV>
                <wp:extent cx="6483600" cy="0"/>
                <wp:effectExtent l="0" t="0" r="12700" b="19050"/>
                <wp:wrapNone/>
                <wp:docPr id="39" name="Gerade Verbind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600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5A0CB" id="Gerade Verbindung 39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1.95pt,211.75pt" to="522.4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" strokecolor="black [3213]" strokeweight="1.42pt">
                <w10:wrap anchorx="margin" anchory="margin"/>
                <w10:anchorlock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70A7E6B" wp14:editId="28A0A172">
                <wp:simplePos x="0" y="0"/>
                <wp:positionH relativeFrom="column">
                  <wp:posOffset>4472305</wp:posOffset>
                </wp:positionH>
                <wp:positionV relativeFrom="bottomMargin">
                  <wp:posOffset>3444875</wp:posOffset>
                </wp:positionV>
                <wp:extent cx="2162175" cy="0"/>
                <wp:effectExtent l="0" t="0" r="9525" b="19050"/>
                <wp:wrapNone/>
                <wp:docPr id="37" name="Gerade Verbind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9EAC3" id="Gerade Verbindung 37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15pt,271.25pt" to="522.4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55E4C56" wp14:editId="7DA3426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7" name="Gerade Verbind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77CE5" id="Gerade Verbindung 47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182.05pt" to="18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f81wEAAA0EAAAOAAAAZHJzL2Uyb0RvYy54bWysU8tu2zAQvBfoPxC815KSIDU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B36537C" wp14:editId="6E2DAA90">
                <wp:simplePos x="0" y="0"/>
                <wp:positionH relativeFrom="margin">
                  <wp:posOffset>2313940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6" name="Gerade Verbindu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EB391" id="Gerade Verbindung 4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11.8pt" to="182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8F55384" wp14:editId="2691DCE0">
                <wp:simplePos x="0" y="0"/>
                <wp:positionH relativeFrom="column">
                  <wp:posOffset>4472940</wp:posOffset>
                </wp:positionH>
                <wp:positionV relativeFrom="bottomMargin">
                  <wp:posOffset>2312035</wp:posOffset>
                </wp:positionV>
                <wp:extent cx="0" cy="381600"/>
                <wp:effectExtent l="0" t="0" r="19050" b="19050"/>
                <wp:wrapNone/>
                <wp:docPr id="45" name="Gerade Verbind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AC0D3" id="Gerade Verbindung 45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182.05pt" to="352.2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4D342C2" wp14:editId="77B4EDF5">
                <wp:simplePos x="0" y="0"/>
                <wp:positionH relativeFrom="column">
                  <wp:posOffset>3177540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4A4DB" id="Gerade Verbindung 44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50.2pt,211.8pt" to="250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319B5E7" wp14:editId="3C646052">
                <wp:simplePos x="0" y="0"/>
                <wp:positionH relativeFrom="column">
                  <wp:posOffset>4472940</wp:posOffset>
                </wp:positionH>
                <wp:positionV relativeFrom="bottomMargin">
                  <wp:posOffset>2689860</wp:posOffset>
                </wp:positionV>
                <wp:extent cx="0" cy="381000"/>
                <wp:effectExtent l="0" t="0" r="19050" b="1905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7A061" id="Gerade Verbindung 43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52.2pt,211.8pt" to="352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1CFF7F0" wp14:editId="52679D56">
                <wp:simplePos x="0" y="0"/>
                <wp:positionH relativeFrom="margin">
                  <wp:posOffset>2313940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2" name="Gerade Verbindu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F871" id="Gerade Verbindung 4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182.2pt,241.55pt" to="18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0BBC7D" wp14:editId="194AF5DB">
                <wp:simplePos x="0" y="0"/>
                <wp:positionH relativeFrom="margin">
                  <wp:posOffset>4472940</wp:posOffset>
                </wp:positionH>
                <wp:positionV relativeFrom="bottomMargin">
                  <wp:posOffset>3067685</wp:posOffset>
                </wp:positionV>
                <wp:extent cx="0" cy="748800"/>
                <wp:effectExtent l="0" t="0" r="19050" b="13335"/>
                <wp:wrapNone/>
                <wp:docPr id="41" name="Gerade Verbind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8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06F" id="Gerade Verbindung 41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352.2pt,241.55pt" to="352.2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BC6A281" wp14:editId="3E5527CC">
                <wp:simplePos x="0" y="0"/>
                <wp:positionH relativeFrom="column">
                  <wp:posOffset>4904740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6" name="Gerade Verbind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F870" id="Gerade Verbindung 3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86.2pt,271.35pt" to="386.2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3E49D8A" wp14:editId="547CAE91">
                <wp:simplePos x="0" y="0"/>
                <wp:positionH relativeFrom="column">
                  <wp:posOffset>5193030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5" name="Gerade Verbind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27025" id="Gerade Verbindung 35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8.9pt,271.35pt" to="408.9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E41DF0B" wp14:editId="50169830">
                <wp:simplePos x="0" y="0"/>
                <wp:positionH relativeFrom="column">
                  <wp:posOffset>6057265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4" name="Gerade Verbindu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58AF" id="Gerade Verbindung 3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5pt,271.35pt" to="476.9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DD9588F" wp14:editId="662727BC">
                <wp:simplePos x="0" y="0"/>
                <wp:positionH relativeFrom="column">
                  <wp:posOffset>6344920</wp:posOffset>
                </wp:positionH>
                <wp:positionV relativeFrom="bottomMargin">
                  <wp:posOffset>3446145</wp:posOffset>
                </wp:positionV>
                <wp:extent cx="0" cy="38160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F735" id="Gerade Verbindung 3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99.6pt,271.35pt" to="499.6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pO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72C4392" wp14:editId="4828FD93">
                <wp:simplePos x="0" y="0"/>
                <wp:positionH relativeFrom="margin">
                  <wp:posOffset>5373370</wp:posOffset>
                </wp:positionH>
                <wp:positionV relativeFrom="bottomMargin">
                  <wp:posOffset>2313305</wp:posOffset>
                </wp:positionV>
                <wp:extent cx="0" cy="381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3552F" id="Gerade Verbindung 32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" from="423.1pt,182.15pt" to="423.1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" strokecolor="black [3213]" strokeweight="1.42pt">
                <w10:wrap anchorx="margin"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94B975" wp14:editId="4F9B9B2A">
                <wp:simplePos x="0" y="0"/>
                <wp:positionH relativeFrom="column">
                  <wp:posOffset>4041140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B3E8" id="Gerade Verbindung 31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318.2pt,211.8pt" to="318.2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F9C760C" wp14:editId="50697164">
                <wp:simplePos x="0" y="0"/>
                <wp:positionH relativeFrom="column">
                  <wp:posOffset>6056630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FF9D6" id="Gerade Verbindung 3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76.9pt,211.8pt" to="476.9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82FEAA8" wp14:editId="614A2D5C">
                <wp:simplePos x="0" y="0"/>
                <wp:positionH relativeFrom="column">
                  <wp:posOffset>3608705</wp:posOffset>
                </wp:positionH>
                <wp:positionV relativeFrom="bottomMargin">
                  <wp:posOffset>2689860</wp:posOffset>
                </wp:positionV>
                <wp:extent cx="0" cy="381600"/>
                <wp:effectExtent l="0" t="0" r="19050" b="19050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BB617" id="Gerade Verbindung 2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284.15pt,211.8pt" to="284.1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5BB05D9" wp14:editId="22DC5776">
                <wp:simplePos x="0" y="0"/>
                <wp:positionH relativeFrom="column">
                  <wp:posOffset>5624830</wp:posOffset>
                </wp:positionH>
                <wp:positionV relativeFrom="bottomMargin">
                  <wp:posOffset>3067685</wp:posOffset>
                </wp:positionV>
                <wp:extent cx="0" cy="3816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48C6" id="Gerade Verbindung 28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42.9pt,241.55pt" to="442.9pt,2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" strokecolor="black [3213]" strokeweight="1.42pt">
                <w10:wrap anchory="margin"/>
              </v:line>
            </w:pict>
          </mc:Fallback>
        </mc:AlternateContent>
      </w:r>
      <w:r w:rsidR="0025270C" w:rsidRPr="007F7F96">
        <w:rPr>
          <w:rFonts w:ascii="Arial" w:hAnsi="Arial" w:cs="Arial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A1406A1" wp14:editId="6D4F5A9A">
                <wp:simplePos x="0" y="0"/>
                <wp:positionH relativeFrom="column">
                  <wp:posOffset>5194300</wp:posOffset>
                </wp:positionH>
                <wp:positionV relativeFrom="bottomMargin">
                  <wp:posOffset>3067685</wp:posOffset>
                </wp:positionV>
                <wp:extent cx="0" cy="381000"/>
                <wp:effectExtent l="0" t="0" r="19050" b="19050"/>
                <wp:wrapNone/>
                <wp:docPr id="294" name="Gerade Verbindung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803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9ACF" id="Gerade Verbindung 29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409pt,241.55pt" to="409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" strokecolor="black [3213]" strokeweight="1.42pt">
                <w10:wrap anchory="margin"/>
              </v:line>
            </w:pict>
          </mc:Fallback>
        </mc:AlternateContent>
      </w:r>
    </w:p>
    <w:sectPr w:rsidR="00623BC5" w:rsidRPr="007F7F96" w:rsidSect="0025270C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049"/>
    <w:multiLevelType w:val="hybridMultilevel"/>
    <w:tmpl w:val="4A749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64"/>
    <w:rsid w:val="00101D34"/>
    <w:rsid w:val="00104C88"/>
    <w:rsid w:val="0012429C"/>
    <w:rsid w:val="00154628"/>
    <w:rsid w:val="0025270C"/>
    <w:rsid w:val="002822E6"/>
    <w:rsid w:val="002C5EC3"/>
    <w:rsid w:val="00351933"/>
    <w:rsid w:val="00415C80"/>
    <w:rsid w:val="004F52BB"/>
    <w:rsid w:val="0052680E"/>
    <w:rsid w:val="005E693D"/>
    <w:rsid w:val="005F4507"/>
    <w:rsid w:val="00623BC5"/>
    <w:rsid w:val="006C2DF9"/>
    <w:rsid w:val="006D0C96"/>
    <w:rsid w:val="0070225C"/>
    <w:rsid w:val="007F7F96"/>
    <w:rsid w:val="00A07F64"/>
    <w:rsid w:val="00A27985"/>
    <w:rsid w:val="00B323E7"/>
    <w:rsid w:val="00C419A1"/>
    <w:rsid w:val="00C45424"/>
    <w:rsid w:val="00CD1C12"/>
    <w:rsid w:val="00D2306B"/>
    <w:rsid w:val="00DF4F55"/>
    <w:rsid w:val="00F2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CB6D"/>
  <w15:docId w15:val="{F06DB377-0060-4E25-B31F-A5F7DF50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6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22E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07F6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7F6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2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Rahmen_GruS_A4quer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3C758-D39B-4315-BD90-45315F387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4360284-2CDA-4A90-A22B-1111045EE4A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29F4712-2A25-414E-AC69-531079C1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HWE_Rahmen_GruS_A4quer_20130731.dotx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Grundner</dc:creator>
  <cp:lastModifiedBy>Grundner Simon</cp:lastModifiedBy>
  <cp:revision>4</cp:revision>
  <cp:lastPrinted>2012-11-27T18:48:00Z</cp:lastPrinted>
  <dcterms:created xsi:type="dcterms:W3CDTF">2021-10-10T19:37:00Z</dcterms:created>
  <dcterms:modified xsi:type="dcterms:W3CDTF">2021-10-18T12:37:00Z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