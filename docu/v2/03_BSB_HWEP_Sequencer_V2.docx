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63EA" w14:textId="77777777" w:rsidR="00640624" w:rsidRPr="00640624" w:rsidRDefault="00640624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962D615" w14:textId="37C7EAAD" w:rsidR="00640624" w:rsidRDefault="00640624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BBC7CE" w14:textId="0B82C0BF" w:rsidR="0075688C" w:rsidRPr="00640624" w:rsidRDefault="00BD752E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D752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819008" behindDoc="0" locked="0" layoutInCell="1" allowOverlap="1" wp14:anchorId="47801A07" wp14:editId="2A312C95">
            <wp:simplePos x="0" y="0"/>
            <wp:positionH relativeFrom="column">
              <wp:posOffset>201295</wp:posOffset>
            </wp:positionH>
            <wp:positionV relativeFrom="paragraph">
              <wp:posOffset>1255395</wp:posOffset>
            </wp:positionV>
            <wp:extent cx="6102985" cy="478536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82" w:rsidRPr="00640624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815936" behindDoc="1" locked="1" layoutInCell="1" allowOverlap="1" wp14:anchorId="11ED246C" wp14:editId="414C886C">
            <wp:simplePos x="0" y="0"/>
            <wp:positionH relativeFrom="column">
              <wp:posOffset>320675</wp:posOffset>
            </wp:positionH>
            <wp:positionV relativeFrom="margin">
              <wp:posOffset>8914765</wp:posOffset>
            </wp:positionV>
            <wp:extent cx="1508400" cy="511200"/>
            <wp:effectExtent l="0" t="0" r="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8EAED" wp14:editId="1F895E97">
                <wp:simplePos x="0" y="0"/>
                <wp:positionH relativeFrom="column">
                  <wp:posOffset>3025140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CE940" id="Gerade Verbindung 4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38.2pt,-89.3pt" to="238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ABAj0OEAAAANAQAADwAAAGRycy9kb3ducmV2&#10;LnhtbEyPwU7DMAyG70i8Q2QkLmhLC1tbStMJTUKI08TgALesMW1F4lRJuhaenkwc4Ojfn35/rjaz&#10;0eyIzveWBKTLBBhSY1VPrYDXl4dFAcwHSUpqSyjgCz1s6vOzSpbKTvSMx31oWSwhX0oBXQhDyblv&#10;OjTSL+2AFHcf1hkZ4uharpycYrnR/DpJMm5kT/FCJwfcdth87kcjQKlh1z/mt/rq++lmnN5svl2/&#10;OyEuL+b7O2AB5/AHw0k/qkMdnQ52JOWZFrDKs1V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AAQI9D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FE8E2F" wp14:editId="07A19E48">
                <wp:simplePos x="0" y="0"/>
                <wp:positionH relativeFrom="column">
                  <wp:posOffset>3888740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D71C3" id="Gerade Verbindung 3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06.2pt,-89.3pt" to="306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n+yOjuEAAAANAQAADwAAAGRycy9kb3ducmV2&#10;LnhtbEyPwU7DMAyG70i8Q2QkLmhLO1hbStMJTUKI08TgALesMW1F4lRJuhaenkwc4Ojfn35/rjaz&#10;0eyIzveWBKTLBBhSY1VPrYDXl4dFAcwHSUpqSyjgCz1s6vOzSpbKTvSMx31oWSwhX0oBXQhDyblv&#10;OjTSL+2AFHcf1hkZ4uharpycYrnRfJUkGTeyp3ihkwNuO2w+96MRoNSw6x/zW331/XQ9Tm82367f&#10;nRCXF/P9HbCAc/iD4aQf1aGOTgc7kvJMC8jS1U1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J/sjo7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41F7B6" wp14:editId="23C8ECDE">
                <wp:simplePos x="0" y="0"/>
                <wp:positionH relativeFrom="column">
                  <wp:posOffset>3456305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0DFA2" id="Gerade Verbindung 2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72.15pt,-89.3pt" to="272.15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xuK+UOIAAAANAQAADwAAAGRycy9kb3ducmV2&#10;LnhtbEyPwU7DMAyG70i8Q2QkLmhLy9a1lKYTmoQQJ8TgALesMW1F4lRJuhaenkwc4Ojfn35/rraz&#10;0eyIzveWBKTLBBhSY1VPrYDXl/tFAcwHSUpqSyjgCz1s6/OzSpbKTvSMx31oWSwhX0oBXQhDyblv&#10;OjTSL+2AFHcf1hkZ4uharpycYrnR/DpJNtzInuKFTg6467D53I9GgFLDU/+Q3+ir78fVOL3ZfJe9&#10;OyEuL+a7W2AB5/AHw0k/qkMdnQ52JOWZFpCt16uIClikebEBFpHf6HCK0iIDXlf8/xf1D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DG4r5Q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2688" behindDoc="0" locked="1" layoutInCell="1" allowOverlap="1" wp14:anchorId="6E33BBC4" wp14:editId="51B7341B">
                <wp:simplePos x="0" y="0"/>
                <wp:positionH relativeFrom="column">
                  <wp:posOffset>3060700</wp:posOffset>
                </wp:positionH>
                <wp:positionV relativeFrom="page">
                  <wp:posOffset>9210675</wp:posOffset>
                </wp:positionV>
                <wp:extent cx="357505" cy="125730"/>
                <wp:effectExtent l="0" t="0" r="4445" b="7620"/>
                <wp:wrapNone/>
                <wp:docPr id="29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3E73E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Gez.: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BBC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1pt;margin-top:725.25pt;width:28.15pt;height:9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" filled="f" stroked="f">
                <o:lock v:ext="edit" aspectratio="t"/>
                <v:textbox inset="0,0,0,0">
                  <w:txbxContent>
                    <w:p w14:paraId="75A3E73E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Gez.: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7C56CAD8" wp14:editId="28B0B4E9">
                <wp:simplePos x="0" y="0"/>
                <wp:positionH relativeFrom="column">
                  <wp:posOffset>3488055</wp:posOffset>
                </wp:positionH>
                <wp:positionV relativeFrom="page">
                  <wp:posOffset>9214485</wp:posOffset>
                </wp:positionV>
                <wp:extent cx="353695" cy="125730"/>
                <wp:effectExtent l="0" t="0" r="8255" b="7620"/>
                <wp:wrapNone/>
                <wp:docPr id="29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369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EA7BA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Geprüft: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CAD8" id="_x0000_s1027" type="#_x0000_t202" style="position:absolute;left:0;text-align:left;margin-left:274.65pt;margin-top:725.55pt;width:27.85pt;height: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779EA7BA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Geprüft: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1E190C9D" wp14:editId="42059ED4">
                <wp:simplePos x="0" y="0"/>
                <wp:positionH relativeFrom="column">
                  <wp:posOffset>3911600</wp:posOffset>
                </wp:positionH>
                <wp:positionV relativeFrom="page">
                  <wp:posOffset>9210675</wp:posOffset>
                </wp:positionV>
                <wp:extent cx="374015" cy="125730"/>
                <wp:effectExtent l="0" t="0" r="6985" b="7620"/>
                <wp:wrapNone/>
                <wp:docPr id="29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9BAB5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Betreuer: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0C9D" id="_x0000_s1028" type="#_x0000_t202" style="position:absolute;left:0;text-align:left;margin-left:308pt;margin-top:725.25pt;width:29.45pt;height:9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3069BAB5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Betreuer: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5456" behindDoc="0" locked="1" layoutInCell="1" allowOverlap="1" wp14:anchorId="6CAB02E7" wp14:editId="42C908AB">
                <wp:simplePos x="0" y="0"/>
                <wp:positionH relativeFrom="column">
                  <wp:posOffset>3053715</wp:posOffset>
                </wp:positionH>
                <wp:positionV relativeFrom="page">
                  <wp:posOffset>9334500</wp:posOffset>
                </wp:positionV>
                <wp:extent cx="379095" cy="163830"/>
                <wp:effectExtent l="0" t="0" r="1905" b="7620"/>
                <wp:wrapNone/>
                <wp:docPr id="30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2AD28" w14:textId="058AD3F4" w:rsidR="00922583" w:rsidRPr="003B4643" w:rsidRDefault="003B464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de-DE"/>
                              </w:rPr>
                              <w:t>GruS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02E7" id="_x0000_s1029" type="#_x0000_t202" style="position:absolute;left:0;text-align:left;margin-left:240.45pt;margin-top:735pt;width:29.85pt;height:12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3FE2AD28" w14:textId="058AD3F4" w:rsidR="00922583" w:rsidRPr="003B4643" w:rsidRDefault="003B464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de-DE"/>
                        </w:rPr>
                        <w:t>GruS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7504" behindDoc="0" locked="1" layoutInCell="1" allowOverlap="1" wp14:anchorId="1DEF4AAB" wp14:editId="001046AF">
                <wp:simplePos x="0" y="0"/>
                <wp:positionH relativeFrom="column">
                  <wp:posOffset>3470275</wp:posOffset>
                </wp:positionH>
                <wp:positionV relativeFrom="page">
                  <wp:posOffset>9316720</wp:posOffset>
                </wp:positionV>
                <wp:extent cx="379095" cy="163830"/>
                <wp:effectExtent l="0" t="0" r="1905" b="7620"/>
                <wp:wrapNone/>
                <wp:docPr id="30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0B666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4AAB" id="_x0000_s1030" type="#_x0000_t202" style="position:absolute;left:0;text-align:left;margin-left:273.25pt;margin-top:733.6pt;width:29.85pt;height:1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5320B666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9552" behindDoc="0" locked="1" layoutInCell="1" allowOverlap="1" wp14:anchorId="0B7462C5" wp14:editId="0AFDE614">
                <wp:simplePos x="0" y="0"/>
                <wp:positionH relativeFrom="column">
                  <wp:posOffset>3911600</wp:posOffset>
                </wp:positionH>
                <wp:positionV relativeFrom="page">
                  <wp:posOffset>9323705</wp:posOffset>
                </wp:positionV>
                <wp:extent cx="399415" cy="163830"/>
                <wp:effectExtent l="0" t="0" r="635" b="7620"/>
                <wp:wrapNone/>
                <wp:docPr id="30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94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61D4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62C5" id="_x0000_s1031" type="#_x0000_t202" style="position:absolute;left:0;text-align:left;margin-left:308pt;margin-top:734.15pt;width:31.45pt;height:12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569761D4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704B79" wp14:editId="740C502B">
                <wp:simplePos x="0" y="0"/>
                <wp:positionH relativeFrom="margin">
                  <wp:posOffset>5220970</wp:posOffset>
                </wp:positionH>
                <wp:positionV relativeFrom="bottomMargin">
                  <wp:posOffset>-1510665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6396A" id="Gerade Verbindung 3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11.1pt,-118.95pt" to="411.1pt,-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rUgTuEAAAANAQAADwAAAGRycy9kb3ducmV2&#10;LnhtbEyPwU7DMAyG70i8Q2QkLmhLlwnSlaYTmoQQJ7TBAW5ZE9qKxqmSdC08PUYc4Ojfn35/Lrez&#10;69nJhth5VLBaZsAs1t502Ch4eb5f5MBi0mh079Eq+LQRttX5WakL4yfc29MhNYxKMBZaQZvSUHAe&#10;69Y6HZd+sEi7dx+cTjSGhpugJyp3PRdZdsOd7pAutHqwu9bWH4fRKTBmeOoe5Ka/+npcj9Orl7vr&#10;t6DU5cV8dwss2Tn9wfCjT+pQkdPRj2gi6xXkQghCFSzEWm6AEfIbHSlaSZkDr0r+/4vqG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Hq1IE7hAAAADQEAAA8AAAAAAAAAAAAAAAAAEg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176C68E0" wp14:editId="3500188A">
                <wp:simplePos x="0" y="0"/>
                <wp:positionH relativeFrom="column">
                  <wp:posOffset>5257800</wp:posOffset>
                </wp:positionH>
                <wp:positionV relativeFrom="page">
                  <wp:posOffset>8837930</wp:posOffset>
                </wp:positionV>
                <wp:extent cx="478790" cy="125730"/>
                <wp:effectExtent l="0" t="0" r="0" b="7620"/>
                <wp:wrapNone/>
                <wp:docPr id="5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E9B2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Werkstoff: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68E0" id="_x0000_s1032" type="#_x0000_t202" style="position:absolute;left:0;text-align:left;margin-left:414pt;margin-top:695.9pt;width:37.7pt;height: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90CE9B2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Werkstoff: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5FBA44B1" wp14:editId="07EA1CFC">
                <wp:simplePos x="0" y="0"/>
                <wp:positionH relativeFrom="column">
                  <wp:posOffset>4351020</wp:posOffset>
                </wp:positionH>
                <wp:positionV relativeFrom="page">
                  <wp:posOffset>8841740</wp:posOffset>
                </wp:positionV>
                <wp:extent cx="478790" cy="125730"/>
                <wp:effectExtent l="0" t="0" r="0" b="7620"/>
                <wp:wrapNone/>
                <wp:docPr id="5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24C42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Toleranz: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44B1" id="_x0000_s1033" type="#_x0000_t202" style="position:absolute;left:0;text-align:left;margin-left:342.6pt;margin-top:696.2pt;width:37.7pt;height: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7FF24C42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Toleranz: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3168" behindDoc="0" locked="1" layoutInCell="1" allowOverlap="1" wp14:anchorId="3B66AB7D" wp14:editId="6CCDC03C">
                <wp:simplePos x="0" y="0"/>
                <wp:positionH relativeFrom="column">
                  <wp:posOffset>5263515</wp:posOffset>
                </wp:positionH>
                <wp:positionV relativeFrom="page">
                  <wp:posOffset>8950960</wp:posOffset>
                </wp:positionV>
                <wp:extent cx="1184910" cy="181610"/>
                <wp:effectExtent l="0" t="0" r="0" b="8890"/>
                <wp:wrapNone/>
                <wp:docPr id="30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392A6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AB7D" id="_x0000_s1034" type="#_x0000_t202" style="position:absolute;left:0;text-align:left;margin-left:414.45pt;margin-top:704.8pt;width:93.3pt;height:14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" filled="f" stroked="f">
                <o:lock v:ext="edit" aspectratio="t"/>
                <v:textbox inset="0,0,0,0">
                  <w:txbxContent>
                    <w:p w14:paraId="612392A6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5216" behindDoc="0" locked="1" layoutInCell="1" allowOverlap="1" wp14:anchorId="2C54B83B" wp14:editId="492C81C8">
                <wp:simplePos x="0" y="0"/>
                <wp:positionH relativeFrom="column">
                  <wp:posOffset>4349115</wp:posOffset>
                </wp:positionH>
                <wp:positionV relativeFrom="page">
                  <wp:posOffset>8957945</wp:posOffset>
                </wp:positionV>
                <wp:extent cx="836930" cy="174625"/>
                <wp:effectExtent l="0" t="0" r="1270" b="0"/>
                <wp:wrapNone/>
                <wp:docPr id="30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6930" cy="17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CA31" w14:textId="77777777" w:rsidR="00922583" w:rsidRPr="00E90F85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83B" id="_x0000_s1035" type="#_x0000_t202" style="position:absolute;left:0;text-align:left;margin-left:342.45pt;margin-top:705.35pt;width:65.9pt;height:1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" filled="f" stroked="f">
                <o:lock v:ext="edit" aspectratio="t"/>
                <v:textbox inset="0,0,0,0">
                  <w:txbxContent>
                    <w:p w14:paraId="0A7BCA31" w14:textId="77777777" w:rsidR="00922583" w:rsidRPr="00E90F85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4B7BA109" wp14:editId="60DDA5C4">
                <wp:simplePos x="0" y="0"/>
                <wp:positionH relativeFrom="column">
                  <wp:posOffset>4352925</wp:posOffset>
                </wp:positionH>
                <wp:positionV relativeFrom="page">
                  <wp:posOffset>9725660</wp:posOffset>
                </wp:positionV>
                <wp:extent cx="614045" cy="163830"/>
                <wp:effectExtent l="0" t="0" r="0" b="7620"/>
                <wp:wrapNone/>
                <wp:docPr id="29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04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455B" w14:textId="6146D843" w:rsidR="00922583" w:rsidRPr="007573F0" w:rsidRDefault="007573F0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A109" id="_x0000_s1036" type="#_x0000_t202" style="position:absolute;left:0;text-align:left;margin-left:342.75pt;margin-top:765.8pt;width:48.35pt;height:12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E58455B" w14:textId="6146D843" w:rsidR="00922583" w:rsidRPr="007573F0" w:rsidRDefault="007573F0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322D45B1" wp14:editId="0DD769F3">
                <wp:simplePos x="0" y="0"/>
                <wp:positionH relativeFrom="column">
                  <wp:posOffset>5507355</wp:posOffset>
                </wp:positionH>
                <wp:positionV relativeFrom="page">
                  <wp:posOffset>9728835</wp:posOffset>
                </wp:positionV>
                <wp:extent cx="937260" cy="19240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372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6218" w14:textId="77777777" w:rsidR="00922583" w:rsidRPr="00E90F85" w:rsidRDefault="008070E4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Prototyp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45B1" id="_x0000_s1037" type="#_x0000_t202" style="position:absolute;left:0;text-align:left;margin-left:433.65pt;margin-top:766.05pt;width:73.8pt;height:15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7B786218" w14:textId="77777777" w:rsidR="00922583" w:rsidRPr="00E90F85" w:rsidRDefault="008070E4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Prototyp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1C08502B" wp14:editId="05F840A4">
                <wp:simplePos x="0" y="0"/>
                <wp:positionH relativeFrom="column">
                  <wp:posOffset>4352290</wp:posOffset>
                </wp:positionH>
                <wp:positionV relativeFrom="page">
                  <wp:posOffset>9598660</wp:posOffset>
                </wp:positionV>
                <wp:extent cx="478790" cy="125730"/>
                <wp:effectExtent l="0" t="0" r="0" b="7620"/>
                <wp:wrapNone/>
                <wp:docPr id="28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7017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Version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02B" id="_x0000_s1038" type="#_x0000_t202" style="position:absolute;left:0;text-align:left;margin-left:342.7pt;margin-top:755.8pt;width:37.7pt;height: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55F7017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Version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1FD47DD7" wp14:editId="35EC65AA">
                <wp:simplePos x="0" y="0"/>
                <wp:positionH relativeFrom="column">
                  <wp:posOffset>5504180</wp:posOffset>
                </wp:positionH>
                <wp:positionV relativeFrom="page">
                  <wp:posOffset>9605010</wp:posOffset>
                </wp:positionV>
                <wp:extent cx="654685" cy="125730"/>
                <wp:effectExtent l="0" t="0" r="12065" b="7620"/>
                <wp:wrapNone/>
                <wp:docPr id="28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468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0519E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Dokumentstatus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7DD7" id="_x0000_s1039" type="#_x0000_t202" style="position:absolute;left:0;text-align:left;margin-left:433.4pt;margin-top:756.3pt;width:51.55pt;height: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7F90519E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Dokumentstatus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49050C50" wp14:editId="61B645EE">
                <wp:simplePos x="0" y="0"/>
                <wp:positionH relativeFrom="column">
                  <wp:posOffset>5076190</wp:posOffset>
                </wp:positionH>
                <wp:positionV relativeFrom="page">
                  <wp:posOffset>9605010</wp:posOffset>
                </wp:positionV>
                <wp:extent cx="372110" cy="125730"/>
                <wp:effectExtent l="0" t="0" r="8890" b="7620"/>
                <wp:wrapNone/>
                <wp:docPr id="29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211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706E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Revision: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0C50" id="_x0000_s1040" type="#_x0000_t202" style="position:absolute;left:0;text-align:left;margin-left:399.7pt;margin-top:756.3pt;width:29.3pt;height:9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0DB706E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Revision: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A5B8BE" wp14:editId="78AD1F78">
                <wp:simplePos x="0" y="0"/>
                <wp:positionH relativeFrom="column">
                  <wp:posOffset>5472430</wp:posOffset>
                </wp:positionH>
                <wp:positionV relativeFrom="bottomMargin">
                  <wp:posOffset>-756285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1F132" id="Gerade Verbindung 2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30.9pt,-59.55pt" to="430.9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R3bivuAAAAAMAQAADwAAAGRycy9kb3ducmV2&#10;LnhtbEyPy07DMBBF90j8gzVIbFDrGNRHQpwKVUKIFWph0e7c2CQR9jiynSbw9QxiAcv70J0z5WZy&#10;lp1NiJ1HCWKeATNYe91hI+Ht9XG2BhaTQq2sRyPh00TYVJcXpSq0H3FnzvvUMBrBWCgJbUp9wXms&#10;W+NUnPveIGXvPjiVSIaG66BGGneW32bZkjvVIV1oVW+2rak/9oOToHX/0j2tcnvz9Xw3jAe/2i6O&#10;Qcrrq+nhHlgyU/orww8+oUNFTCc/oI7MSlgvBaEnCTMhcgGMKr/WiaxFngGvSv7/ieo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R3bivu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9D459E" wp14:editId="40847E2A">
                <wp:simplePos x="0" y="0"/>
                <wp:positionH relativeFrom="column">
                  <wp:posOffset>5041900</wp:posOffset>
                </wp:positionH>
                <wp:positionV relativeFrom="bottomMargin">
                  <wp:posOffset>-756285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0BCD5" id="Gerade Verbindung 29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7pt,-59.55pt" to="397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35E8DAD7" wp14:editId="41202BD1">
                <wp:simplePos x="0" y="0"/>
                <wp:positionH relativeFrom="column">
                  <wp:posOffset>5076825</wp:posOffset>
                </wp:positionH>
                <wp:positionV relativeFrom="page">
                  <wp:posOffset>9728835</wp:posOffset>
                </wp:positionV>
                <wp:extent cx="357505" cy="192405"/>
                <wp:effectExtent l="0" t="0" r="4445" b="0"/>
                <wp:wrapNone/>
                <wp:docPr id="29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334DC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DAD7" id="_x0000_s1041" type="#_x0000_t202" style="position:absolute;left:0;text-align:left;margin-left:399.75pt;margin-top:766.05pt;width:28.15pt;height:15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43E334DC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0A3DD63C" wp14:editId="01505F18">
                <wp:simplePos x="0" y="0"/>
                <wp:positionH relativeFrom="column">
                  <wp:posOffset>4345305</wp:posOffset>
                </wp:positionH>
                <wp:positionV relativeFrom="page">
                  <wp:posOffset>9220835</wp:posOffset>
                </wp:positionV>
                <wp:extent cx="551815" cy="125730"/>
                <wp:effectExtent l="0" t="0" r="635" b="7620"/>
                <wp:wrapNone/>
                <wp:docPr id="6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18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07EC9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Dokumentart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D63C" id="_x0000_s1042" type="#_x0000_t202" style="position:absolute;left:0;text-align:left;margin-left:342.15pt;margin-top:726.05pt;width:43.45pt;height: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CF07EC9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Dokumentart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035CBE0A" wp14:editId="17F34075">
                <wp:simplePos x="0" y="0"/>
                <wp:positionH relativeFrom="column">
                  <wp:posOffset>5923280</wp:posOffset>
                </wp:positionH>
                <wp:positionV relativeFrom="page">
                  <wp:posOffset>9213850</wp:posOffset>
                </wp:positionV>
                <wp:extent cx="378460" cy="125730"/>
                <wp:effectExtent l="0" t="0" r="2540" b="7620"/>
                <wp:wrapNone/>
                <wp:docPr id="29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846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521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Freigabe: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BE0A" id="_x0000_s1043" type="#_x0000_t202" style="position:absolute;left:0;text-align:left;margin-left:466.4pt;margin-top:725.5pt;width:29.8pt;height:9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1CAD521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Freigabe: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C77AA" wp14:editId="1587A74F">
                <wp:simplePos x="0" y="0"/>
                <wp:positionH relativeFrom="column">
                  <wp:posOffset>5904230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7C33E" id="Gerade Verbindung 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pt,-89.3pt" to="464.9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SdlOw+EAAAANAQAADwAAAGRycy9kb3ducmV2&#10;LnhtbEyPy07DMBBF90j8gzVIbFDrpKjNgzgVqoQQK9TCAnZuPCQR9jiynSbw9bhiAcv70J0z1XY2&#10;mp3Q+d6SgHSZAENqrOqpFfD68rDIgfkgSUltCQV8oYdtfXlRyVLZifZ4OoSWxRHypRTQhTCUnPum&#10;QyP90g5IMfuwzsgQpWu5cnKK40bzVZJsuJE9xQudHHDXYfN5GI0ApYbn/jEr9M330+04vdlst353&#10;Qlxfzfd3wALO4a8MZ/yIDnVkOtqRlGdaQLEqInoQsEizfAMsVn6t49lK8zXwuuL/v6h/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EnZTsP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102A32A1" wp14:editId="3DE5156B">
                <wp:simplePos x="0" y="0"/>
                <wp:positionH relativeFrom="column">
                  <wp:posOffset>4352290</wp:posOffset>
                </wp:positionH>
                <wp:positionV relativeFrom="page">
                  <wp:posOffset>9340850</wp:posOffset>
                </wp:positionV>
                <wp:extent cx="1504315" cy="194945"/>
                <wp:effectExtent l="0" t="0" r="635" b="0"/>
                <wp:wrapNone/>
                <wp:docPr id="30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04315" cy="194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CDAC" w14:textId="7FD8B5D5" w:rsidR="00922583" w:rsidRPr="005D5C55" w:rsidRDefault="001B082F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Blockschaltbild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32A1" id="_x0000_s1044" type="#_x0000_t202" style="position:absolute;left:0;text-align:left;margin-left:342.7pt;margin-top:735.5pt;width:118.45pt;height:15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193CDAC" w14:textId="7FD8B5D5" w:rsidR="00922583" w:rsidRPr="005D5C55" w:rsidRDefault="001B082F" w:rsidP="005D5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Blockschaltbild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1600" behindDoc="0" locked="1" layoutInCell="1" allowOverlap="1" wp14:anchorId="187375ED" wp14:editId="207FC696">
                <wp:simplePos x="0" y="0"/>
                <wp:positionH relativeFrom="column">
                  <wp:posOffset>5933440</wp:posOffset>
                </wp:positionH>
                <wp:positionV relativeFrom="page">
                  <wp:posOffset>9339580</wp:posOffset>
                </wp:positionV>
                <wp:extent cx="516890" cy="163830"/>
                <wp:effectExtent l="0" t="0" r="0" b="7620"/>
                <wp:wrapNone/>
                <wp:docPr id="31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689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7E0C4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75ED" id="_x0000_s1045" type="#_x0000_t202" style="position:absolute;left:0;text-align:left;margin-left:467.2pt;margin-top:735.4pt;width:40.7pt;height:12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66F7E0C4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60F238E3" wp14:editId="477D58D8">
                <wp:simplePos x="0" y="0"/>
                <wp:positionH relativeFrom="column">
                  <wp:posOffset>2188845</wp:posOffset>
                </wp:positionH>
                <wp:positionV relativeFrom="page">
                  <wp:posOffset>9224010</wp:posOffset>
                </wp:positionV>
                <wp:extent cx="684530" cy="125730"/>
                <wp:effectExtent l="0" t="0" r="1270" b="7620"/>
                <wp:wrapNone/>
                <wp:docPr id="6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453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86FA" w14:textId="77777777" w:rsidR="00922583" w:rsidRPr="00833108" w:rsidRDefault="009655A1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ID-Nr.: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38E3" id="_x0000_s1046" type="#_x0000_t202" style="position:absolute;left:0;text-align:left;margin-left:172.35pt;margin-top:726.3pt;width:53.9pt;height: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" filled="f" stroked="f">
                <o:lock v:ext="edit" aspectratio="t"/>
                <v:textbox inset="0,0,0,0">
                  <w:txbxContent>
                    <w:p w14:paraId="375886FA" w14:textId="77777777" w:rsidR="00922583" w:rsidRPr="00833108" w:rsidRDefault="009655A1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ID-Nr.: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3408" behindDoc="0" locked="1" layoutInCell="1" allowOverlap="1" wp14:anchorId="2EC64464" wp14:editId="073A75B7">
                <wp:simplePos x="0" y="0"/>
                <wp:positionH relativeFrom="column">
                  <wp:posOffset>2195830</wp:posOffset>
                </wp:positionH>
                <wp:positionV relativeFrom="page">
                  <wp:posOffset>9341485</wp:posOffset>
                </wp:positionV>
                <wp:extent cx="799465" cy="163830"/>
                <wp:effectExtent l="0" t="0" r="635" b="7620"/>
                <wp:wrapNone/>
                <wp:docPr id="30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946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99BD" w14:textId="0486ED41" w:rsidR="00922583" w:rsidRPr="005D5C55" w:rsidRDefault="007573F0" w:rsidP="0070654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="008070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AHEL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4464" id="_x0000_s1047" type="#_x0000_t202" style="position:absolute;left:0;text-align:left;margin-left:172.9pt;margin-top:735.55pt;width:62.95pt;height:12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3F3D99BD" w14:textId="0486ED41" w:rsidR="00922583" w:rsidRPr="005D5C55" w:rsidRDefault="007573F0" w:rsidP="0070654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  <w:r w:rsidR="008070E4">
                        <w:rPr>
                          <w:rFonts w:ascii="Arial" w:hAnsi="Arial" w:cs="Arial"/>
                          <w:sz w:val="20"/>
                          <w:szCs w:val="20"/>
                        </w:rPr>
                        <w:t>AHEL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0654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C2A899" wp14:editId="0ECADB7D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-1134110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68FD" id="Gerade Verbindung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89.3pt" to="340.2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1840" behindDoc="0" locked="1" layoutInCell="1" allowOverlap="1" wp14:anchorId="1752FF16" wp14:editId="6610BD11">
                <wp:simplePos x="0" y="0"/>
                <wp:positionH relativeFrom="column">
                  <wp:posOffset>5076825</wp:posOffset>
                </wp:positionH>
                <wp:positionV relativeFrom="page">
                  <wp:posOffset>10100310</wp:posOffset>
                </wp:positionV>
                <wp:extent cx="788035" cy="163830"/>
                <wp:effectExtent l="0" t="0" r="12065" b="7620"/>
                <wp:wrapNone/>
                <wp:docPr id="31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8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93812" w14:textId="73F3D20A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17CAF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18.06.2022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FF16" id="_x0000_s1048" type="#_x0000_t202" style="position:absolute;left:0;text-align:left;margin-left:399.75pt;margin-top:795.3pt;width:62.05pt;height:12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5B993812" w14:textId="73F3D20A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DATE   \* MERGEFORMAT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817CAF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18.06.2022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3648" behindDoc="0" locked="1" layoutInCell="1" allowOverlap="1" wp14:anchorId="2B32195B" wp14:editId="3C038C47">
                <wp:simplePos x="0" y="0"/>
                <wp:positionH relativeFrom="column">
                  <wp:posOffset>4345940</wp:posOffset>
                </wp:positionH>
                <wp:positionV relativeFrom="page">
                  <wp:posOffset>10086340</wp:posOffset>
                </wp:positionV>
                <wp:extent cx="374015" cy="163830"/>
                <wp:effectExtent l="0" t="0" r="6985" b="7620"/>
                <wp:wrapNone/>
                <wp:docPr id="31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D8EE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ohne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195B" id="_x0000_s1049" type="#_x0000_t202" style="position:absolute;left:0;text-align:left;margin-left:342.2pt;margin-top:794.2pt;width:29.45pt;height:12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1216D8EE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ohne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9792" behindDoc="0" locked="1" layoutInCell="1" allowOverlap="1" wp14:anchorId="6F295FEC" wp14:editId="2151E2AA">
                <wp:simplePos x="0" y="0"/>
                <wp:positionH relativeFrom="column">
                  <wp:posOffset>6227445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1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BBF7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5FEC" id="_x0000_s1050" type="#_x0000_t202" style="position:absolute;left:0;text-align:left;margin-left:490.35pt;margin-top:794.2pt;width:18.2pt;height:12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165BBF7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7744" behindDoc="0" locked="1" layoutInCell="1" allowOverlap="1" wp14:anchorId="5D714609" wp14:editId="5D989C89">
                <wp:simplePos x="0" y="0"/>
                <wp:positionH relativeFrom="column">
                  <wp:posOffset>5935345</wp:posOffset>
                </wp:positionH>
                <wp:positionV relativeFrom="page">
                  <wp:posOffset>10074910</wp:posOffset>
                </wp:positionV>
                <wp:extent cx="231140" cy="163830"/>
                <wp:effectExtent l="0" t="0" r="0" b="7620"/>
                <wp:wrapNone/>
                <wp:docPr id="31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0CE6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4609" id="_x0000_s1051" type="#_x0000_t202" style="position:absolute;left:0;text-align:left;margin-left:467.35pt;margin-top:793.3pt;width:18.2pt;height:12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7C250CE6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5696" behindDoc="0" locked="1" layoutInCell="1" allowOverlap="1" wp14:anchorId="42BA28BC" wp14:editId="7AB97C86">
                <wp:simplePos x="0" y="0"/>
                <wp:positionH relativeFrom="column">
                  <wp:posOffset>4773295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1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DAD5D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28BC" id="_x0000_s1052" type="#_x0000_t202" style="position:absolute;left:0;text-align:left;margin-left:375.85pt;margin-top:794.2pt;width:18.2pt;height:12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B0DAD5D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9312" behindDoc="0" locked="1" layoutInCell="1" allowOverlap="1" wp14:anchorId="38EB24C7" wp14:editId="2FEEC920">
                <wp:simplePos x="0" y="0"/>
                <wp:positionH relativeFrom="column">
                  <wp:posOffset>2227580</wp:posOffset>
                </wp:positionH>
                <wp:positionV relativeFrom="page">
                  <wp:posOffset>9785985</wp:posOffset>
                </wp:positionV>
                <wp:extent cx="2026285" cy="462280"/>
                <wp:effectExtent l="0" t="0" r="12065" b="13970"/>
                <wp:wrapNone/>
                <wp:docPr id="30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628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E74DE" w14:textId="4C07C614" w:rsidR="00640624" w:rsidRPr="007573F0" w:rsidRDefault="007573F0" w:rsidP="0064062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de-DE"/>
                              </w:rPr>
                              <w:t>Sequencer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24C7" id="_x0000_s1053" type="#_x0000_t202" style="position:absolute;left:0;text-align:left;margin-left:175.4pt;margin-top:770.55pt;width:159.55pt;height:3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D0E74DE" w14:textId="4C07C614" w:rsidR="00640624" w:rsidRPr="007573F0" w:rsidRDefault="007573F0" w:rsidP="0064062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de-DE"/>
                        </w:rPr>
                        <w:t>Sequencer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7264" behindDoc="0" locked="1" layoutInCell="1" allowOverlap="1" wp14:anchorId="76A69A80" wp14:editId="70822472">
                <wp:simplePos x="0" y="0"/>
                <wp:positionH relativeFrom="column">
                  <wp:posOffset>2202180</wp:posOffset>
                </wp:positionH>
                <wp:positionV relativeFrom="page">
                  <wp:posOffset>8931910</wp:posOffset>
                </wp:positionV>
                <wp:extent cx="2082800" cy="213360"/>
                <wp:effectExtent l="0" t="0" r="12700" b="0"/>
                <wp:wrapNone/>
                <wp:docPr id="30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2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B7066" w14:textId="5B5C3570" w:rsidR="00922583" w:rsidRPr="007573F0" w:rsidRDefault="007573F0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DE"/>
                              </w:rPr>
                              <w:t>Grundner, Ihninger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9A80" id="_x0000_s1054" type="#_x0000_t202" style="position:absolute;left:0;text-align:left;margin-left:173.4pt;margin-top:703.3pt;width:164pt;height:1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2D4B7066" w14:textId="5B5C3570" w:rsidR="00922583" w:rsidRPr="007573F0" w:rsidRDefault="007573F0" w:rsidP="005D5C5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de-DE"/>
                        </w:rPr>
                        <w:t>Grundner, Ihninger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BBD24AC" wp14:editId="3234ACAF">
                <wp:simplePos x="0" y="0"/>
                <wp:positionH relativeFrom="column">
                  <wp:posOffset>26670</wp:posOffset>
                </wp:positionH>
                <wp:positionV relativeFrom="page">
                  <wp:posOffset>8834755</wp:posOffset>
                </wp:positionV>
                <wp:extent cx="973455" cy="125730"/>
                <wp:effectExtent l="0" t="0" r="0" b="7620"/>
                <wp:wrapNone/>
                <wp:docPr id="5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345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BD9E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Sachnummer, Dateiname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24AC" id="_x0000_s1055" type="#_x0000_t202" style="position:absolute;left:0;text-align:left;margin-left:2.1pt;margin-top:695.65pt;width:76.65pt;height: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" filled="f" stroked="f">
                <o:lock v:ext="edit" aspectratio="t"/>
                <v:textbox inset="0,0,0,0">
                  <w:txbxContent>
                    <w:p w14:paraId="6F22BD9E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Sachnummer, Dateiname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29D17304" wp14:editId="63363831">
                <wp:simplePos x="0" y="0"/>
                <wp:positionH relativeFrom="column">
                  <wp:posOffset>2187575</wp:posOffset>
                </wp:positionH>
                <wp:positionV relativeFrom="page">
                  <wp:posOffset>8838565</wp:posOffset>
                </wp:positionV>
                <wp:extent cx="478790" cy="125730"/>
                <wp:effectExtent l="0" t="0" r="0" b="7620"/>
                <wp:wrapNone/>
                <wp:docPr id="4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025A1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7304" id="_x0000_s1056" type="#_x0000_t202" style="position:absolute;left:0;text-align:left;margin-left:172.25pt;margin-top:695.95pt;width:37.7pt;height: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510025A1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3216A48A" wp14:editId="29B31BD3">
                <wp:simplePos x="0" y="0"/>
                <wp:positionH relativeFrom="column">
                  <wp:posOffset>4345940</wp:posOffset>
                </wp:positionH>
                <wp:positionV relativeFrom="page">
                  <wp:posOffset>9973310</wp:posOffset>
                </wp:positionV>
                <wp:extent cx="374015" cy="125730"/>
                <wp:effectExtent l="0" t="0" r="6985" b="7620"/>
                <wp:wrapNone/>
                <wp:docPr id="5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D748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Maßstab: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A48A" id="_x0000_s1057" type="#_x0000_t202" style="position:absolute;left:0;text-align:left;margin-left:342.2pt;margin-top:785.3pt;width:29.45pt;height:9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573D748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Maßstab: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573F3163" wp14:editId="2E568499">
                <wp:simplePos x="0" y="0"/>
                <wp:positionH relativeFrom="column">
                  <wp:posOffset>4773295</wp:posOffset>
                </wp:positionH>
                <wp:positionV relativeFrom="page">
                  <wp:posOffset>9980295</wp:posOffset>
                </wp:positionV>
                <wp:extent cx="231140" cy="125730"/>
                <wp:effectExtent l="0" t="0" r="0" b="7620"/>
                <wp:wrapNone/>
                <wp:docPr id="5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F7D2E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3163" id="_x0000_s1058" type="#_x0000_t202" style="position:absolute;left:0;text-align:left;margin-left:375.85pt;margin-top:785.85pt;width:18.2pt;height: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A5F7D2E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Spr.: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4829AF0F" wp14:editId="022DA540">
                <wp:simplePos x="0" y="0"/>
                <wp:positionH relativeFrom="column">
                  <wp:posOffset>5076825</wp:posOffset>
                </wp:positionH>
                <wp:positionV relativeFrom="page">
                  <wp:posOffset>9980295</wp:posOffset>
                </wp:positionV>
                <wp:extent cx="336550" cy="125730"/>
                <wp:effectExtent l="0" t="0" r="6350" b="7620"/>
                <wp:wrapNone/>
                <wp:docPr id="5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55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2744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Datum: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AF0F" id="_x0000_s1059" type="#_x0000_t202" style="position:absolute;left:0;text-align:left;margin-left:399.75pt;margin-top:785.85pt;width:26.5pt;height: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28BB2744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Datum: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2C2930B6" wp14:editId="433E9341">
                <wp:simplePos x="0" y="0"/>
                <wp:positionH relativeFrom="column">
                  <wp:posOffset>6206490</wp:posOffset>
                </wp:positionH>
                <wp:positionV relativeFrom="page">
                  <wp:posOffset>9972675</wp:posOffset>
                </wp:positionV>
                <wp:extent cx="259080" cy="125730"/>
                <wp:effectExtent l="0" t="0" r="7620" b="7620"/>
                <wp:wrapNone/>
                <wp:docPr id="5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2DCB6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Blätter: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30B6" id="_x0000_s1060" type="#_x0000_t202" style="position:absolute;left:0;text-align:left;margin-left:488.7pt;margin-top:785.25pt;width:20.4pt;height: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912DCB6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Blätter: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52A40CFD" wp14:editId="7A9320B8">
                <wp:simplePos x="0" y="0"/>
                <wp:positionH relativeFrom="column">
                  <wp:posOffset>5928995</wp:posOffset>
                </wp:positionH>
                <wp:positionV relativeFrom="page">
                  <wp:posOffset>9977120</wp:posOffset>
                </wp:positionV>
                <wp:extent cx="231140" cy="125730"/>
                <wp:effectExtent l="0" t="0" r="0" b="7620"/>
                <wp:wrapNone/>
                <wp:docPr id="5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2B5F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Blatt: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0CFD" id="_x0000_s1061" type="#_x0000_t202" style="position:absolute;left:0;text-align:left;margin-left:466.85pt;margin-top:785.6pt;width:18.2pt;height: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2A802B5F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Blatt: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00A94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7984" behindDoc="0" locked="1" layoutInCell="1" allowOverlap="1" wp14:anchorId="795B38BD" wp14:editId="3B9C9B47">
                <wp:simplePos x="0" y="0"/>
                <wp:positionH relativeFrom="column">
                  <wp:posOffset>78740</wp:posOffset>
                </wp:positionH>
                <wp:positionV relativeFrom="page">
                  <wp:posOffset>10061575</wp:posOffset>
                </wp:positionV>
                <wp:extent cx="2024380" cy="188595"/>
                <wp:effectExtent l="0" t="0" r="13970" b="1905"/>
                <wp:wrapNone/>
                <wp:docPr id="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F676D" w14:textId="77777777" w:rsidR="00922583" w:rsidRPr="00D00A94" w:rsidRDefault="00184B7F" w:rsidP="00D00A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38BD" id="_x0000_s1062" type="#_x0000_t202" style="position:absolute;left:0;text-align:left;margin-left:6.2pt;margin-top:792.25pt;width:159.4pt;height:14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0A7F676D" w14:textId="77777777" w:rsidR="00922583" w:rsidRPr="00D00A94" w:rsidRDefault="00184B7F" w:rsidP="00D00A9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Elektronik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A73B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4912" behindDoc="0" locked="1" layoutInCell="1" allowOverlap="1" wp14:anchorId="01FDCCF0" wp14:editId="00ABB403">
                <wp:simplePos x="0" y="0"/>
                <wp:positionH relativeFrom="column">
                  <wp:posOffset>64770</wp:posOffset>
                </wp:positionH>
                <wp:positionV relativeFrom="page">
                  <wp:posOffset>9839325</wp:posOffset>
                </wp:positionV>
                <wp:extent cx="2024380" cy="222885"/>
                <wp:effectExtent l="0" t="0" r="13970" b="5715"/>
                <wp:wrapNone/>
                <wp:docPr id="3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6D0A4" w14:textId="77777777" w:rsidR="00922583" w:rsidRPr="00922583" w:rsidRDefault="00922583" w:rsidP="00FA73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 Salzburg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CCF0" id="_x0000_s1063" type="#_x0000_t202" style="position:absolute;left:0;text-align:left;margin-left:5.1pt;margin-top:774.75pt;width:159.4pt;height:17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9D6D0A4" w14:textId="77777777" w:rsidR="00922583" w:rsidRPr="00922583" w:rsidRDefault="00922583" w:rsidP="00FA73B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HTBLuVA Salzburg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11590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1120" behindDoc="0" locked="1" layoutInCell="1" allowOverlap="1" wp14:anchorId="562579A2" wp14:editId="76B82292">
                <wp:simplePos x="0" y="0"/>
                <wp:positionH relativeFrom="column">
                  <wp:posOffset>34925</wp:posOffset>
                </wp:positionH>
                <wp:positionV relativeFrom="page">
                  <wp:posOffset>8966200</wp:posOffset>
                </wp:positionV>
                <wp:extent cx="2086610" cy="200025"/>
                <wp:effectExtent l="0" t="0" r="8890" b="9525"/>
                <wp:wrapNone/>
                <wp:docPr id="29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661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D54BA" w14:textId="37245311" w:rsidR="00922583" w:rsidRPr="00E90F85" w:rsidRDefault="00640624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Beilage </w:t>
                            </w:r>
                            <w:r w:rsidR="00817C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79A2" id="_x0000_s1064" type="#_x0000_t202" style="position:absolute;left:0;text-align:left;margin-left:2.75pt;margin-top:706pt;width:164.3pt;height:1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" filled="f" stroked="f">
                <o:lock v:ext="edit" aspectratio="t"/>
                <v:textbox inset="0,0,0,0">
                  <w:txbxContent>
                    <w:p w14:paraId="6B2D54BA" w14:textId="37245311" w:rsidR="00922583" w:rsidRPr="00E90F85" w:rsidRDefault="00640624" w:rsidP="0011159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Beilage </w:t>
                      </w:r>
                      <w:r w:rsidR="00817CAF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33108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11132943" wp14:editId="2722AA4F">
                <wp:simplePos x="0" y="0"/>
                <wp:positionH relativeFrom="column">
                  <wp:posOffset>2185035</wp:posOffset>
                </wp:positionH>
                <wp:positionV relativeFrom="page">
                  <wp:posOffset>9589770</wp:posOffset>
                </wp:positionV>
                <wp:extent cx="478790" cy="125730"/>
                <wp:effectExtent l="0" t="0" r="0" b="7620"/>
                <wp:wrapNone/>
                <wp:docPr id="30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302A" w14:textId="77777777" w:rsidR="00922583" w:rsidRPr="00833108" w:rsidRDefault="0092258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Benennung: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2943" id="_x0000_s1065" type="#_x0000_t202" style="position:absolute;left:0;text-align:left;margin-left:172.05pt;margin-top:755.1pt;width:37.7pt;height: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4E8E302A" w14:textId="77777777" w:rsidR="00922583" w:rsidRPr="00833108" w:rsidRDefault="0092258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Benennung: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C70A9" wp14:editId="44AB0D0A">
                <wp:simplePos x="0" y="0"/>
                <wp:positionH relativeFrom="column">
                  <wp:posOffset>6192520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89A91" id="Gerade Verbindung 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87.6pt,-29.75pt" to="487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JdEy2t4AAAAIAQAADwAAAGRycy9kb3ducmV2&#10;LnhtbEyPwU7DMAyG70i8Q2QkLmhLGeq6lroTmoQQJ8TgwG5ZY9qKxKmadC08PUEc4Gj70+/vL7ez&#10;NeJEg+8cI1wvExDEtdMdNwivL/eLDQgfFGtlHBPCJ3nYVudnpSq0m/iZTvvQiBjCvlAIbQh9IaWv&#10;W7LKL11PHG/vbrAqxHFopB7UFMOtkaskWUurOo4fWtXTrqX6Yz9aBK37p+4hy83V1+PNOL25bJce&#10;BsTLi/nuFkSgOfzB8KMf1aGKTkc3svbCIORZuooowiLNUxCR+N0cEdYgq1L+L1B9Aw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CXRMtr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00608" wp14:editId="74945318">
                <wp:simplePos x="0" y="0"/>
                <wp:positionH relativeFrom="column">
                  <wp:posOffset>5904865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B769" id="Gerade Verbindung 3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5pt,-29.75pt" to="464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1z5RTd4AAAAIAQAADwAAAGRycy9kb3ducmV2&#10;LnhtbEyPwU7DMAyG70i8Q2QkLmhLGepGSt0JTUKIE2JwgFvWmLYicaomXQtPTxAHONr+9Pv7y+3s&#10;rDjSEDrPCJfLDARx7U3HDcLL893iGkSImo22ngnhkwJsq9OTUhfGT/xEx31sRArhUGiENsa+kDLU&#10;LTkdlr4nTrd3Pzgd0zg00gx6SuHOylWWraXTHacPre5p11L9sR8dgjH9Y3e/Ufbi6+FqnF79Zpe/&#10;DYjnZ/PtDYhIc/yD4Uc/qUOVnA5+ZBOERVArpRKKsMhVDiIRv5sDwhpkVcr/BapvAA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Nc+UU3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44B906" wp14:editId="5C7B1E61">
                <wp:simplePos x="0" y="0"/>
                <wp:positionH relativeFrom="column">
                  <wp:posOffset>5040630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03A70" id="Gerade Verbindung 3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6.9pt,-29.75pt" to="396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iDaI+N4AAAAIAQAADwAAAGRycy9kb3ducmV2&#10;LnhtbEyPwU7DMBBE70j8g7VIXFDrQJWmCdlUqBJCnBCFA7258ZJExOvIdprA12PEAY47O5p5U25n&#10;04sTOd9ZRrheJiCIa6s7bhBeX+4XGxA+KNaqt0wIn+RhW52flarQduJnOu1DI2II+0IhtCEMhZS+&#10;bskov7QDcfy9W2dUiKdrpHZqiuGmlzdJspZGdRwbWjXQrqX6Yz8aBK2Hp+4hy/urr8fVOL3ZbJce&#10;HOLlxXx3CyLQHP7M8IMf0aGKTEc7svaiR8jyVUQPCIs0T0FEx69yRFiDrEr5f0D1DQ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Ig2iPj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494B2C" wp14:editId="68D5D250">
                <wp:simplePos x="0" y="0"/>
                <wp:positionH relativeFrom="column">
                  <wp:posOffset>4752340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1ABB" id="Gerade Verbindung 3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74.2pt,-29.75pt" to="37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F246AA" wp14:editId="028DCE6A">
                <wp:simplePos x="0" y="0"/>
                <wp:positionH relativeFrom="column">
                  <wp:posOffset>4319905</wp:posOffset>
                </wp:positionH>
                <wp:positionV relativeFrom="bottomMargin">
                  <wp:posOffset>-379095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AB53D" id="Gerade Verbindung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15pt,-29.85pt" to="510.4pt,-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1" layoutInCell="0" allowOverlap="1" wp14:anchorId="1534664B" wp14:editId="1644FE0D">
                <wp:simplePos x="0" y="0"/>
                <wp:positionH relativeFrom="margin">
                  <wp:posOffset>-635</wp:posOffset>
                </wp:positionH>
                <wp:positionV relativeFrom="bottomMargin">
                  <wp:posOffset>-1511935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4E293" id="Gerade Verbindung 3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119.05pt" to="510.45pt,-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6FD3090B" wp14:editId="0E0EE069">
                <wp:simplePos x="0" y="0"/>
                <wp:positionH relativeFrom="margin">
                  <wp:posOffset>-635</wp:posOffset>
                </wp:positionH>
                <wp:positionV relativeFrom="bottomMargin">
                  <wp:posOffset>-1134745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6B65A" id="Gerade Verbindung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89.35pt" to="510.45pt,-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3E7E5" wp14:editId="55A42E88">
                <wp:simplePos x="0" y="0"/>
                <wp:positionH relativeFrom="margin">
                  <wp:posOffset>2159635</wp:posOffset>
                </wp:positionH>
                <wp:positionV relativeFrom="bottomMargin">
                  <wp:posOffset>-756285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3BFDE" id="Gerade Verbindung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05pt,-59.55pt" to="510.45pt,-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T7wDB4QAAAA4BAAAPAAAAZHJzL2Rvd25y&#10;ZXYueG1sTI89T8MwEIZ3JP6DdUgsqLXTAiUhToUqIcSEKB3K5sZHEmGfI9tpAr8ed0Cw3cej954r&#10;15M17Ig+dI4kZHMBDKl2uqNGwu7tcXYHLERFWhlHKOELA6yr87NSFdqN9IrHbWxYCqFQKAltjH3B&#10;eahbtCrMXY+Udh/OWxVT6xuuvRpTuDV8IcQtt6qjdKFVPW5arD+3g5Wgdf/SPa1yc/X9vBzGvVtt&#10;bt69lJcX08M9sIhT/IPhpJ/UoUpOBzeQDsxIWF6LLKESZlmWp+qEiIXIgR1+Z7wq+f83qh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E+8AweEAAAAO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99F871" wp14:editId="2BDCC325">
                <wp:simplePos x="0" y="0"/>
                <wp:positionH relativeFrom="margin">
                  <wp:posOffset>4320540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E8021" id="Gerade Verbindung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40.2pt,-59.55pt" to="340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372FD7" wp14:editId="13333D4D">
                <wp:simplePos x="0" y="0"/>
                <wp:positionH relativeFrom="margin">
                  <wp:posOffset>2161956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7FE77" id="Gerade Verbindung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5pt,-59.55pt" to="170.2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35F8E" wp14:editId="7535A758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80AD" id="Gerade Verbindung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119.05pt" to="34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Y57u2eIAAAANAQAADwAAAGRycy9kb3ducmV2&#10;LnhtbEyPwU7DMAyG70i8Q2QkLmhLusFaStMJTUKIE2JwgFvWhLYicaokXQtPjxEHOPr3p9+fq+3s&#10;LDuaEHuPErKlAGaw8brHVsLL892iABaTQq2sRyPh00TY1qcnlSq1n/DJHPepZVSCsVQSupSGkvPY&#10;dMapuPSDQdq9++BUojG0XAc1UbmzfCXEhjvVI13o1GB2nWk+9qOToPXw2N/n1/bi62E9Tq8+3129&#10;BSnPz+bbG2DJzOkPhh99UoeanA5+RB2ZlbApxCWhEhardZEBI+Q3OlCU5YUAXlf8/xf1N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jnu7Z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61D63A" wp14:editId="12644145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59EFD" id="Gerade Verbindung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89.3pt" to="170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mPnK+IAAAANAQAADwAAAGRycy9kb3ducmV2&#10;LnhtbEyPy07DMBBF90j8gzVIbFDrhD4SQpwKVUKIFaKwgJ0bD0mEPY5spwn9elx1Acu5c3TnTLmZ&#10;jGYHdL6zJCCdJ8CQaqs6agS8vz3OcmA+SFJSW0IBP+hhU11elLJQdqRXPOxCw2IJ+UIKaEPoC859&#10;3aKRfm57pLj7ss7IEEfXcOXkGMuN5rdJsuZGdhQvtLLHbYv1924wApTqX7qn7E7fHJ8Xw/hhs+3q&#10;0wlxfTU93AMLOIU/GE76UR2q6LS3AynPtIDFMllGVMAszfI1sIico/0pSvMV8Krk/7+of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WY+cr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28B182" wp14:editId="532E9FF7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FEF74" id="Gerade Verbindung 4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119.05pt" to="17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+LAxuIAAAANAQAADwAAAGRycy9kb3ducmV2&#10;LnhtbEyPwU7DMAyG70i8Q2QkLmhLug5aStMJTUKIE2LsMG5ZE9qKxKmadC08PUYc4Ojfn35/Ljez&#10;s+xkhtB5lJAsBTCDtdcdNhL2rw+LHFiICrWyHo2ETxNgU52flarQfsIXc9rFhlEJhkJJaGPsC85D&#10;3RqnwtL3Bmn37genIo1Dw/WgJip3lq+EuOFOdUgXWtWbbWvqj93oJGjdP3eP2a29+npKx+ngs+31&#10;2yDl5cV8fwcsmjn+wfCjT+pQkdPRj6gDsxLStVgTKmGxSvMEGCG/0ZGiJMsF8Krk/7+ov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74sDG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3EBBBB78" wp14:editId="4313C448">
                <wp:simplePos x="0" y="0"/>
                <wp:positionH relativeFrom="margin">
                  <wp:posOffset>0</wp:posOffset>
                </wp:positionH>
                <wp:positionV relativeFrom="bottomMargin">
                  <wp:posOffset>-9973310</wp:posOffset>
                </wp:positionV>
                <wp:extent cx="6480000" cy="9972000"/>
                <wp:effectExtent l="0" t="0" r="16510" b="10795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997200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1961D" id="Rechteck 48" o:spid="_x0000_s1026" style="position:absolute;margin-left:0;margin-top:-785.3pt;width:510.25pt;height:78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" filled="f" strokecolor="black [3213]" strokeweight=".5mm">
                <w10:wrap anchorx="margin" anchory="margin"/>
                <w10:anchorlock/>
              </v:rect>
            </w:pict>
          </mc:Fallback>
        </mc:AlternateContent>
      </w:r>
    </w:p>
    <w:sectPr w:rsidR="0075688C" w:rsidRPr="00640624" w:rsidSect="006253F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2F"/>
    <w:rsid w:val="0002504C"/>
    <w:rsid w:val="00026D0D"/>
    <w:rsid w:val="00071DED"/>
    <w:rsid w:val="00111038"/>
    <w:rsid w:val="00111590"/>
    <w:rsid w:val="00146347"/>
    <w:rsid w:val="00184B7F"/>
    <w:rsid w:val="001A4194"/>
    <w:rsid w:val="001B082F"/>
    <w:rsid w:val="00234054"/>
    <w:rsid w:val="00253092"/>
    <w:rsid w:val="00256BC7"/>
    <w:rsid w:val="002715E4"/>
    <w:rsid w:val="002B4FFB"/>
    <w:rsid w:val="00357452"/>
    <w:rsid w:val="0037671C"/>
    <w:rsid w:val="003B4643"/>
    <w:rsid w:val="00407FC8"/>
    <w:rsid w:val="00435BA7"/>
    <w:rsid w:val="00463B61"/>
    <w:rsid w:val="00472CFA"/>
    <w:rsid w:val="004B1B91"/>
    <w:rsid w:val="00527A82"/>
    <w:rsid w:val="005D5C55"/>
    <w:rsid w:val="00616455"/>
    <w:rsid w:val="006253F7"/>
    <w:rsid w:val="00640624"/>
    <w:rsid w:val="00647B1E"/>
    <w:rsid w:val="00680672"/>
    <w:rsid w:val="006A7723"/>
    <w:rsid w:val="006B09FD"/>
    <w:rsid w:val="00706549"/>
    <w:rsid w:val="0075688C"/>
    <w:rsid w:val="007573F0"/>
    <w:rsid w:val="007A6943"/>
    <w:rsid w:val="007B032B"/>
    <w:rsid w:val="008070E4"/>
    <w:rsid w:val="00817CAF"/>
    <w:rsid w:val="00833108"/>
    <w:rsid w:val="00922583"/>
    <w:rsid w:val="009655A1"/>
    <w:rsid w:val="00A2184E"/>
    <w:rsid w:val="00B0715C"/>
    <w:rsid w:val="00BD2BB7"/>
    <w:rsid w:val="00BD752E"/>
    <w:rsid w:val="00C8162F"/>
    <w:rsid w:val="00CD4682"/>
    <w:rsid w:val="00CE385F"/>
    <w:rsid w:val="00D00A94"/>
    <w:rsid w:val="00D67359"/>
    <w:rsid w:val="00DF75BF"/>
    <w:rsid w:val="00E007D8"/>
    <w:rsid w:val="00E90F85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59B7"/>
  <w15:docId w15:val="{38002BEC-9496-4127-903B-3303AC25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0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TKL_IhnH\DATA_IhnH\Templates\HWE_Rahmen_IhnH_A4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80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371C916-D72E-422F-A538-12465E4876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5D015-A5A2-47F3-87F6-5F1100017EB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56F8D75-AA4C-4D9F-97C6-B9DCB99290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CA551C-D935-4B6B-838E-E2EA52843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HWE_Rahmen_IhnH_A4_20130731.dotx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 Hanna</dc:creator>
  <cp:lastModifiedBy>Hanna Hanna</cp:lastModifiedBy>
  <cp:revision>10</cp:revision>
  <cp:lastPrinted>2010-08-02T12:04:00Z</cp:lastPrinted>
  <dcterms:created xsi:type="dcterms:W3CDTF">2022-02-07T16:30:00Z</dcterms:created>
  <dcterms:modified xsi:type="dcterms:W3CDTF">2022-06-18T19:21:00Z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