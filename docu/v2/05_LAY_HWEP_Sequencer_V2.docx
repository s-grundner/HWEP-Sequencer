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167D0" w14:textId="77777777" w:rsidR="00D50569" w:rsidRDefault="00D50569" w:rsidP="00D50569">
      <w:pPr>
        <w:spacing w:after="0" w:line="240" w:lineRule="auto"/>
        <w:jc w:val="center"/>
        <w:rPr>
          <w:rFonts w:ascii="Arial" w:hAnsi="Arial" w:cs="Arial"/>
        </w:rPr>
      </w:pPr>
      <w:r w:rsidRPr="007F7F96">
        <w:rPr>
          <w:rFonts w:ascii="Arial" w:hAnsi="Arial" w:cs="Arial"/>
          <w:noProof/>
          <w:lang w:eastAsia="de-AT"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0FC5AA6D" wp14:editId="2D27CE99">
                <wp:simplePos x="0" y="0"/>
                <wp:positionH relativeFrom="column">
                  <wp:posOffset>0</wp:posOffset>
                </wp:positionH>
                <wp:positionV relativeFrom="paragraph">
                  <wp:posOffset>-328</wp:posOffset>
                </wp:positionV>
                <wp:extent cx="9972098" cy="6480000"/>
                <wp:effectExtent l="0" t="0" r="29210" b="35560"/>
                <wp:wrapNone/>
                <wp:docPr id="23" name="Gruppieren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72098" cy="6480000"/>
                          <a:chOff x="0" y="0"/>
                          <a:chExt cx="9972098" cy="6480000"/>
                        </a:xfrm>
                      </wpg:grpSpPr>
                      <wps:wsp>
                        <wps:cNvPr id="55" name="Rechteck 55"/>
                        <wps:cNvSpPr/>
                        <wps:spPr>
                          <a:xfrm>
                            <a:off x="0" y="0"/>
                            <a:ext cx="9972000" cy="6480000"/>
                          </a:xfrm>
                          <a:prstGeom prst="rect">
                            <a:avLst/>
                          </a:prstGeom>
                          <a:noFill/>
                          <a:ln w="180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6" name="Gruppieren 56"/>
                        <wpg:cNvGrpSpPr/>
                        <wpg:grpSpPr>
                          <a:xfrm>
                            <a:off x="3487961" y="4948518"/>
                            <a:ext cx="6484137" cy="1519965"/>
                            <a:chOff x="0" y="0"/>
                            <a:chExt cx="6484137" cy="1519965"/>
                          </a:xfrm>
                        </wpg:grpSpPr>
                        <wpg:grpSp>
                          <wpg:cNvPr id="57" name="Gruppieren 57"/>
                          <wpg:cNvGrpSpPr/>
                          <wpg:grpSpPr>
                            <a:xfrm>
                              <a:off x="0" y="0"/>
                              <a:ext cx="6484137" cy="1519965"/>
                              <a:chOff x="0" y="0"/>
                              <a:chExt cx="6484137" cy="1519965"/>
                            </a:xfrm>
                          </wpg:grpSpPr>
                          <wps:wsp>
                            <wps:cNvPr id="62" name="Gerade Verbindung 9"/>
                            <wps:cNvCnPr/>
                            <wps:spPr>
                              <a:xfrm>
                                <a:off x="3028691" y="380655"/>
                                <a:ext cx="0" cy="377825"/>
                              </a:xfrm>
                              <a:prstGeom prst="line">
                                <a:avLst/>
                              </a:prstGeom>
                              <a:ln w="18000" cap="sq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" name="Gerade Verbindung 10"/>
                            <wps:cNvCnPr/>
                            <wps:spPr>
                              <a:xfrm>
                                <a:off x="3893440" y="380655"/>
                                <a:ext cx="0" cy="377825"/>
                              </a:xfrm>
                              <a:prstGeom prst="line">
                                <a:avLst/>
                              </a:prstGeom>
                              <a:ln w="18000" cap="sq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8" name="Gerade Verbindung 11"/>
                            <wps:cNvCnPr/>
                            <wps:spPr>
                              <a:xfrm>
                                <a:off x="3463134" y="380655"/>
                                <a:ext cx="0" cy="377825"/>
                              </a:xfrm>
                              <a:prstGeom prst="line">
                                <a:avLst/>
                              </a:prstGeom>
                              <a:ln w="18000" cap="sq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89" name="Gruppieren 289"/>
                            <wpg:cNvGrpSpPr/>
                            <wpg:grpSpPr>
                              <a:xfrm>
                                <a:off x="0" y="0"/>
                                <a:ext cx="6484137" cy="1519965"/>
                                <a:chOff x="0" y="0"/>
                                <a:chExt cx="6484137" cy="1519965"/>
                              </a:xfrm>
                            </wpg:grpSpPr>
                            <wps:wsp>
                              <wps:cNvPr id="290" name="Gerade Verbindung 13"/>
                              <wps:cNvCnPr/>
                              <wps:spPr>
                                <a:xfrm>
                                  <a:off x="5908430" y="380655"/>
                                  <a:ext cx="0" cy="377825"/>
                                </a:xfrm>
                                <a:prstGeom prst="line">
                                  <a:avLst/>
                                </a:prstGeom>
                                <a:ln w="18000" cap="sq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91" name="Gruppieren 291"/>
                              <wpg:cNvGrpSpPr/>
                              <wpg:grpSpPr>
                                <a:xfrm>
                                  <a:off x="0" y="0"/>
                                  <a:ext cx="6484137" cy="1519965"/>
                                  <a:chOff x="0" y="0"/>
                                  <a:chExt cx="6484137" cy="1519965"/>
                                </a:xfrm>
                              </wpg:grpSpPr>
                              <wps:wsp>
                                <wps:cNvPr id="292" name="Gerade Verbindung 2"/>
                                <wps:cNvCnPr/>
                                <wps:spPr>
                                  <a:xfrm>
                                    <a:off x="0" y="0"/>
                                    <a:ext cx="6479540" cy="0"/>
                                  </a:xfrm>
                                  <a:prstGeom prst="line">
                                    <a:avLst/>
                                  </a:prstGeom>
                                  <a:ln w="180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3" name="Gerade Verbindung 3"/>
                                <wps:cNvCnPr/>
                                <wps:spPr>
                                  <a:xfrm>
                                    <a:off x="4137" y="4137"/>
                                    <a:ext cx="0" cy="1512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5" name="Gerade Verbindung 4"/>
                                <wps:cNvCnPr/>
                                <wps:spPr>
                                  <a:xfrm>
                                    <a:off x="4323746" y="4137"/>
                                    <a:ext cx="0" cy="1512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6" name="Gerade Verbindung 5"/>
                                <wps:cNvCnPr/>
                                <wps:spPr>
                                  <a:xfrm>
                                    <a:off x="2163942" y="4137"/>
                                    <a:ext cx="0" cy="1512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7" name="Gerade Verbindung 6"/>
                                <wps:cNvCnPr/>
                                <wps:spPr>
                                  <a:xfrm>
                                    <a:off x="4137" y="380655"/>
                                    <a:ext cx="6480000" cy="0"/>
                                  </a:xfrm>
                                  <a:prstGeom prst="line">
                                    <a:avLst/>
                                  </a:prstGeom>
                                  <a:ln w="180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8" name="Gerade Verbindung 7"/>
                                <wps:cNvCnPr/>
                                <wps:spPr>
                                  <a:xfrm>
                                    <a:off x="2163942" y="757173"/>
                                    <a:ext cx="4320000" cy="0"/>
                                  </a:xfrm>
                                  <a:prstGeom prst="line">
                                    <a:avLst/>
                                  </a:prstGeom>
                                  <a:ln w="180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9" name="Gerade Verbindung 8"/>
                                <wps:cNvCnPr/>
                                <wps:spPr>
                                  <a:xfrm>
                                    <a:off x="4323746" y="1137828"/>
                                    <a:ext cx="2160000" cy="0"/>
                                  </a:xfrm>
                                  <a:prstGeom prst="line">
                                    <a:avLst/>
                                  </a:prstGeom>
                                  <a:ln w="180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0" name="Gerade Verbindung 12"/>
                                <wps:cNvCnPr/>
                                <wps:spPr>
                                  <a:xfrm>
                                    <a:off x="5225734" y="4137"/>
                                    <a:ext cx="0" cy="378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1" name="Gerade Verbindung 14"/>
                                <wps:cNvCnPr/>
                                <wps:spPr>
                                  <a:xfrm>
                                    <a:off x="5478124" y="761310"/>
                                    <a:ext cx="0" cy="378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2" name="Gerade Verbindung 15"/>
                                <wps:cNvCnPr/>
                                <wps:spPr>
                                  <a:xfrm>
                                    <a:off x="5043681" y="761310"/>
                                    <a:ext cx="0" cy="378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3" name="Gerade Verbindung 16"/>
                                <wps:cNvCnPr/>
                                <wps:spPr>
                                  <a:xfrm>
                                    <a:off x="4758190" y="1137828"/>
                                    <a:ext cx="0" cy="378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4" name="Gerade Verbindung 17"/>
                                <wps:cNvCnPr/>
                                <wps:spPr>
                                  <a:xfrm>
                                    <a:off x="5047819" y="1137828"/>
                                    <a:ext cx="0" cy="378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5" name="Gerade Verbindung 18"/>
                                <wps:cNvCnPr/>
                                <wps:spPr>
                                  <a:xfrm>
                                    <a:off x="5908430" y="1137828"/>
                                    <a:ext cx="0" cy="378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6" name="Gerade Verbindung 19"/>
                                <wps:cNvCnPr/>
                                <wps:spPr>
                                  <a:xfrm>
                                    <a:off x="6198059" y="1141965"/>
                                    <a:ext cx="0" cy="378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  <wps:wsp>
                          <wps:cNvPr id="307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262972" y="62063"/>
                              <a:ext cx="478800" cy="126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C2E471" w14:textId="77777777" w:rsidR="00D50569" w:rsidRPr="00833108" w:rsidRDefault="00D50569" w:rsidP="00D50569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Werkstoff: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08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483822" y="558570"/>
                              <a:ext cx="378000" cy="165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B8A9BE" w14:textId="77777777" w:rsidR="00D50569" w:rsidRPr="00DF75BF" w:rsidRDefault="00D50569" w:rsidP="00D50569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09" name="Grafik 30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93766" y="467544"/>
                              <a:ext cx="1558290" cy="52895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s:wsp>
                          <wps:cNvPr id="310" name="Textfeld 310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1375" y="62063"/>
                              <a:ext cx="972000" cy="126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44204D" w14:textId="77777777" w:rsidR="00D50569" w:rsidRPr="00833108" w:rsidRDefault="00D50569" w:rsidP="00D50569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Sachnummer, Dateiname</w:t>
                                </w:r>
                                <w:r w:rsidRPr="00833108"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11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2205317" y="62063"/>
                              <a:ext cx="478800" cy="126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70C975" w14:textId="77777777" w:rsidR="00D50569" w:rsidRPr="00833108" w:rsidRDefault="00D50569" w:rsidP="00D50569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Name</w:t>
                                </w:r>
                                <w:r w:rsidRPr="00833108"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12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2180492" y="810961"/>
                              <a:ext cx="478790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1D590A" w14:textId="77777777" w:rsidR="00D50569" w:rsidRPr="00833108" w:rsidRDefault="00D50569" w:rsidP="00D50569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 w:rsidRPr="00833108"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Benennung: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13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348572" y="62063"/>
                              <a:ext cx="478790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060139" w14:textId="77777777" w:rsidR="00D50569" w:rsidRPr="00833108" w:rsidRDefault="00D50569" w:rsidP="00D50569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Toleranz: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14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920843" y="1191616"/>
                              <a:ext cx="231140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3B8924" w14:textId="77777777" w:rsidR="00D50569" w:rsidRPr="00833108" w:rsidRDefault="00D50569" w:rsidP="00D50569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Blatt: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15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6218747" y="1191616"/>
                              <a:ext cx="259200" cy="126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BF33D0" w14:textId="77777777" w:rsidR="00D50569" w:rsidRPr="00833108" w:rsidRDefault="00D50569" w:rsidP="00D50569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Blätter: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17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072644" y="1204029"/>
                              <a:ext cx="336550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0E0C89" w14:textId="77777777" w:rsidR="00D50569" w:rsidRPr="00833108" w:rsidRDefault="00D50569" w:rsidP="00D50569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Datum: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46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766465" y="1204029"/>
                              <a:ext cx="231140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F24B4E" w14:textId="77777777" w:rsidR="00D50569" w:rsidRPr="00833108" w:rsidRDefault="00D50569" w:rsidP="00D50569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Spr.: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47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340296" y="1199891"/>
                              <a:ext cx="374015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F26888" w14:textId="77777777" w:rsidR="00D50569" w:rsidRPr="00833108" w:rsidRDefault="00D50569" w:rsidP="00D50569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Maßstab: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48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340296" y="442718"/>
                              <a:ext cx="551815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3FD6F8" w14:textId="77777777" w:rsidR="00D50569" w:rsidRPr="00833108" w:rsidRDefault="00D50569" w:rsidP="00D50569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Dokumentart</w:t>
                                </w:r>
                                <w:r w:rsidRPr="00833108"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49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2180492" y="450993"/>
                              <a:ext cx="684530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C487A2" w14:textId="77777777" w:rsidR="00D50569" w:rsidRPr="00833108" w:rsidRDefault="00D50569" w:rsidP="00D50569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ID-Nr.: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50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348572" y="823373"/>
                              <a:ext cx="478790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3614DE" w14:textId="77777777" w:rsidR="00D50569" w:rsidRPr="00833108" w:rsidRDefault="00D50569" w:rsidP="00D50569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Version</w:t>
                                </w:r>
                                <w:r w:rsidRPr="00833108"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51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494675" y="831648"/>
                              <a:ext cx="654685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214305" w14:textId="77777777" w:rsidR="00D50569" w:rsidRPr="00833108" w:rsidRDefault="00D50569" w:rsidP="00D50569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Dokumentstatus</w:t>
                                </w:r>
                                <w:r w:rsidRPr="00833108"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52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049379" y="430306"/>
                              <a:ext cx="357505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BB243F" w14:textId="77777777" w:rsidR="00D50569" w:rsidRPr="00833108" w:rsidRDefault="00D50569" w:rsidP="00D50569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Gez.: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53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483822" y="434443"/>
                              <a:ext cx="353695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A77AEF" w14:textId="77777777" w:rsidR="00D50569" w:rsidRPr="00833108" w:rsidRDefault="00D50569" w:rsidP="00D50569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Geprüft: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54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901715" y="430306"/>
                              <a:ext cx="374015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49ED45" w14:textId="77777777" w:rsidR="00D50569" w:rsidRPr="00833108" w:rsidRDefault="00D50569" w:rsidP="00D50569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Betreuer: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55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916705" y="434443"/>
                              <a:ext cx="378460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921D05" w14:textId="77777777" w:rsidR="00D50569" w:rsidRPr="00833108" w:rsidRDefault="00D50569" w:rsidP="00D50569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Freigabe: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56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072644" y="831648"/>
                              <a:ext cx="372110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FEE9F6" w14:textId="77777777" w:rsidR="00D50569" w:rsidRPr="00833108" w:rsidRDefault="00D50569" w:rsidP="00D50569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Revision: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57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348572" y="955775"/>
                              <a:ext cx="657860" cy="1841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318FC2D" w14:textId="77777777" w:rsidR="00D50569" w:rsidRPr="00E90F85" w:rsidRDefault="00D50569" w:rsidP="00D50569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58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507087" y="955775"/>
                              <a:ext cx="935990" cy="1873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0ADE09" w14:textId="77777777" w:rsidR="00D50569" w:rsidRPr="00E90F85" w:rsidRDefault="00D50569" w:rsidP="00D50569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59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072644" y="955775"/>
                              <a:ext cx="356235" cy="1873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142382" w14:textId="77777777" w:rsidR="00D50569" w:rsidRPr="00E90F85" w:rsidRDefault="00D50569" w:rsidP="00D50569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60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28962" y="194465"/>
                              <a:ext cx="2088000" cy="201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D70A9A" w14:textId="77777777" w:rsidR="00D50569" w:rsidRPr="00E90F85" w:rsidRDefault="00D50569" w:rsidP="00D50569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Beilage 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61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262972" y="194465"/>
                              <a:ext cx="1184400" cy="18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6AA37D" w14:textId="77777777" w:rsidR="00D50569" w:rsidRPr="00E90F85" w:rsidRDefault="00D50569" w:rsidP="00D50569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62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348572" y="194465"/>
                              <a:ext cx="838800" cy="176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22F4E2" w14:textId="77777777" w:rsidR="00D50569" w:rsidRPr="00E90F85" w:rsidRDefault="00D50569" w:rsidP="00D50569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63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2201180" y="157227"/>
                              <a:ext cx="2084400" cy="219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C01212" w14:textId="77777777" w:rsidR="00D50569" w:rsidRPr="00E90F85" w:rsidRDefault="00D50569" w:rsidP="00D50569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Grundner, Ihninger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64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2226005" y="964050"/>
                              <a:ext cx="2026285" cy="5130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5CDE8B" w14:textId="77777777" w:rsidR="00D50569" w:rsidRDefault="00D50569" w:rsidP="00D50569">
                                <w:pPr>
                                  <w:spacing w:after="0" w:line="240" w:lineRule="auto"/>
                                  <w:contextualSpacing/>
                                  <w:jc w:val="center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Sequenzer</w:t>
                                </w:r>
                              </w:p>
                              <w:p w14:paraId="1FD25DDA" w14:textId="77777777" w:rsidR="00D50569" w:rsidRPr="006C2DF9" w:rsidRDefault="00D50569" w:rsidP="00D50569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65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348572" y="558570"/>
                              <a:ext cx="1504800" cy="194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54CA82" w14:textId="77777777" w:rsidR="00D50569" w:rsidRPr="005D5C55" w:rsidRDefault="00D50569" w:rsidP="00D50569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Layout top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66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2192905" y="558570"/>
                              <a:ext cx="799200" cy="165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849AC5" w14:textId="77777777" w:rsidR="00D50569" w:rsidRPr="005D5C55" w:rsidRDefault="00D50569" w:rsidP="00D50569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4AHEL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67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929118" y="558570"/>
                              <a:ext cx="518400" cy="165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E23801" w14:textId="77777777" w:rsidR="00D50569" w:rsidRPr="00DF75BF" w:rsidRDefault="00D50569" w:rsidP="00D50569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68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340296" y="1311605"/>
                              <a:ext cx="374015" cy="1638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0EFF3E" w14:textId="77777777" w:rsidR="00D50569" w:rsidRPr="00DF75BF" w:rsidRDefault="00D50569" w:rsidP="00D50569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ohne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69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770602" y="1311605"/>
                              <a:ext cx="231140" cy="1638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4B31B5" w14:textId="77777777" w:rsidR="00D50569" w:rsidRPr="00DF75BF" w:rsidRDefault="00D50569" w:rsidP="00D50569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DE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70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929118" y="1319880"/>
                              <a:ext cx="231140" cy="1638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AE4DC3" w14:textId="77777777" w:rsidR="00D50569" w:rsidRPr="00DF75BF" w:rsidRDefault="00D50569" w:rsidP="00D50569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71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6227022" y="1311605"/>
                              <a:ext cx="230400" cy="165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FFED32" w14:textId="77777777" w:rsidR="00D50569" w:rsidRPr="00DF75BF" w:rsidRDefault="00D50569" w:rsidP="00D50569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72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076782" y="1311605"/>
                              <a:ext cx="788400" cy="165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D2D766" w14:textId="77777777" w:rsidR="00D50569" w:rsidRPr="00DF75BF" w:rsidRDefault="00D50569" w:rsidP="00D50569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instrText xml:space="preserve"> TIME \@ "dd.MM.yyyy" </w:instrTex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 w:hAnsi="Arial" w:cs="Arial"/>
                                    <w:noProof/>
                                    <w:sz w:val="20"/>
                                    <w:szCs w:val="20"/>
                                  </w:rPr>
                                  <w:t>18.06.2022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73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62063" y="1063352"/>
                              <a:ext cx="2024380" cy="2228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1DBBD4" w14:textId="77777777" w:rsidR="00D50569" w:rsidRPr="00922583" w:rsidRDefault="00D50569" w:rsidP="00D50569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922583"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  <w:t>HTBLuVA</w:t>
                                </w:r>
                                <w:proofErr w:type="spellEnd"/>
                                <w:r w:rsidRPr="00922583"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  <w:t xml:space="preserve"> Salzburg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74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74476" y="1286780"/>
                              <a:ext cx="2024380" cy="1885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553236" w14:textId="77777777" w:rsidR="00D50569" w:rsidRPr="00D00A94" w:rsidRDefault="00D50569" w:rsidP="00D50569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Elektronik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75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049379" y="558570"/>
                              <a:ext cx="378000" cy="165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7DD67B" w14:textId="77777777" w:rsidR="00D50569" w:rsidRPr="00DF75BF" w:rsidRDefault="00D50569" w:rsidP="00D50569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GruS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76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909991" y="558570"/>
                              <a:ext cx="378000" cy="165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D63188C" w14:textId="77777777" w:rsidR="00D50569" w:rsidRPr="00DF75BF" w:rsidRDefault="00D50569" w:rsidP="00D50569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FC5AA6D" id="Gruppieren 23" o:spid="_x0000_s1026" style="position:absolute;left:0;text-align:left;margin-left:0;margin-top:-.05pt;width:785.2pt;height:510.25pt;z-index:251791360" coordsize="99720,64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">
                <v:rect id="Rechteck 55" o:spid="_x0000_s1027" style="position:absolute;width:99720;height:6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" filled="f" strokecolor="black [3213]" strokeweight=".5mm"/>
                <v:group id="Gruppieren 56" o:spid="_x0000_s1028" style="position:absolute;left:34879;top:49485;width:64841;height:15199" coordsize="64841,15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group id="Gruppieren 57" o:spid="_x0000_s1029" style="position:absolute;width:64841;height:15199" coordsize="64841,15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v:line id="Gerade Verbindung 9" o:spid="_x0000_s1030" style="position:absolute;visibility:visible;mso-wrap-style:square" from="30286,3806" to="30286,7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" strokecolor="black [3213]" strokeweight=".5mm">
                      <v:stroke endcap="square"/>
                    </v:line>
                    <v:line id="Gerade Verbindung 10" o:spid="_x0000_s1031" style="position:absolute;visibility:visible;mso-wrap-style:square" from="38934,3806" to="38934,7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" strokecolor="black [3213]" strokeweight=".5mm">
                      <v:stroke endcap="square"/>
                    </v:line>
                    <v:line id="Gerade Verbindung 11" o:spid="_x0000_s1032" style="position:absolute;visibility:visible;mso-wrap-style:square" from="34631,3806" to="34631,7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" strokecolor="black [3213]" strokeweight=".5mm">
                      <v:stroke endcap="square"/>
                    </v:line>
                    <v:group id="Gruppieren 289" o:spid="_x0000_s1033" style="position:absolute;width:64841;height:15199" coordsize="64841,15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      <v:line id="Gerade Verbindung 13" o:spid="_x0000_s1034" style="position:absolute;visibility:visible;mso-wrap-style:square" from="59084,3806" to="59084,7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" strokecolor="black [3213]" strokeweight=".5mm">
                        <v:stroke endcap="square"/>
                      </v:line>
                      <v:group id="Gruppieren 291" o:spid="_x0000_s1035" style="position:absolute;width:64841;height:15199" coordsize="64841,15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      <v:line id="Gerade Verbindung 2" o:spid="_x0000_s1036" style="position:absolute;visibility:visible;mso-wrap-style:square" from="0,0" to="6479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" strokecolor="black [3213]" strokeweight=".5mm"/>
                        <v:line id="Gerade Verbindung 3" o:spid="_x0000_s1037" style="position:absolute;visibility:visible;mso-wrap-style:square" from="41,41" to="41,15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" strokecolor="black [3213]" strokeweight=".5mm">
                          <v:stroke endcap="square"/>
                        </v:line>
                        <v:line id="Gerade Verbindung 4" o:spid="_x0000_s1038" style="position:absolute;visibility:visible;mso-wrap-style:square" from="43237,41" to="43237,15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" strokecolor="black [3213]" strokeweight=".5mm">
                          <v:stroke endcap="square"/>
                        </v:line>
                        <v:line id="Gerade Verbindung 5" o:spid="_x0000_s1039" style="position:absolute;visibility:visible;mso-wrap-style:square" from="21639,41" to="21639,15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" strokecolor="black [3213]" strokeweight=".5mm">
                          <v:stroke endcap="square"/>
                        </v:line>
                        <v:line id="Gerade Verbindung 6" o:spid="_x0000_s1040" style="position:absolute;visibility:visible;mso-wrap-style:square" from="41,3806" to="64841,3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" strokecolor="black [3213]" strokeweight=".5mm"/>
                        <v:line id="Gerade Verbindung 7" o:spid="_x0000_s1041" style="position:absolute;visibility:visible;mso-wrap-style:square" from="21639,7571" to="64839,7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" strokecolor="black [3213]" strokeweight=".5mm"/>
                        <v:line id="Gerade Verbindung 8" o:spid="_x0000_s1042" style="position:absolute;visibility:visible;mso-wrap-style:square" from="43237,11378" to="64837,11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" strokecolor="black [3213]" strokeweight=".5mm"/>
                        <v:line id="Gerade Verbindung 12" o:spid="_x0000_s1043" style="position:absolute;visibility:visible;mso-wrap-style:square" from="52257,41" to="52257,3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" strokecolor="black [3213]" strokeweight=".5mm">
                          <v:stroke endcap="square"/>
                        </v:line>
                        <v:line id="Gerade Verbindung 14" o:spid="_x0000_s1044" style="position:absolute;visibility:visible;mso-wrap-style:square" from="54781,7613" to="54781,11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" strokecolor="black [3213]" strokeweight=".5mm">
                          <v:stroke endcap="square"/>
                        </v:line>
                        <v:line id="Gerade Verbindung 15" o:spid="_x0000_s1045" style="position:absolute;visibility:visible;mso-wrap-style:square" from="50436,7613" to="50436,11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" strokecolor="black [3213]" strokeweight=".5mm">
                          <v:stroke endcap="square"/>
                        </v:line>
                        <v:line id="Gerade Verbindung 16" o:spid="_x0000_s1046" style="position:absolute;visibility:visible;mso-wrap-style:square" from="47581,11378" to="47581,15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" strokecolor="black [3213]" strokeweight=".5mm">
                          <v:stroke endcap="square"/>
                        </v:line>
                        <v:line id="Gerade Verbindung 17" o:spid="_x0000_s1047" style="position:absolute;visibility:visible;mso-wrap-style:square" from="50478,11378" to="50478,15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" strokecolor="black [3213]" strokeweight=".5mm">
                          <v:stroke endcap="square"/>
                        </v:line>
                        <v:line id="Gerade Verbindung 18" o:spid="_x0000_s1048" style="position:absolute;visibility:visible;mso-wrap-style:square" from="59084,11378" to="59084,15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" strokecolor="black [3213]" strokeweight=".5mm">
                          <v:stroke endcap="square"/>
                        </v:line>
                        <v:line id="Gerade Verbindung 19" o:spid="_x0000_s1049" style="position:absolute;visibility:visible;mso-wrap-style:square" from="61980,11419" to="61980,15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" strokecolor="black [3213]" strokeweight=".5mm">
                          <v:stroke endcap="square"/>
                        </v:line>
                      </v:group>
                    </v:group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50" type="#_x0000_t202" style="position:absolute;left:52629;top:620;width:4788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" filled="f" stroked="f">
                    <o:lock v:ext="edit" aspectratio="t"/>
                    <v:textbox inset="0,0,0,0">
                      <w:txbxContent>
                        <w:p w14:paraId="6CC2E471" w14:textId="77777777" w:rsidR="00D50569" w:rsidRPr="00833108" w:rsidRDefault="00D50569" w:rsidP="00D50569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Werkstoff:</w:t>
                          </w:r>
                        </w:p>
                      </w:txbxContent>
                    </v:textbox>
                  </v:shape>
                  <v:shape id="Textfeld 2" o:spid="_x0000_s1051" type="#_x0000_t202" style="position:absolute;left:34838;top:5585;width:378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" filled="f" stroked="f">
                    <o:lock v:ext="edit" aspectratio="t"/>
                    <v:textbox inset="0,0,0,0">
                      <w:txbxContent>
                        <w:p w14:paraId="46B8A9BE" w14:textId="77777777" w:rsidR="00D50569" w:rsidRPr="00DF75BF" w:rsidRDefault="00D50569" w:rsidP="00D50569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fik 309" o:spid="_x0000_s1052" type="#_x0000_t75" style="position:absolute;left:2937;top:4675;width:15583;height:5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">
                    <v:imagedata r:id="rId9" o:title=""/>
                  </v:shape>
                  <v:shape id="Textfeld 310" o:spid="_x0000_s1053" type="#_x0000_t202" style="position:absolute;left:413;top:620;width:9720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" filled="f" stroked="f">
                    <o:lock v:ext="edit" aspectratio="t"/>
                    <v:textbox inset="0,0,0,0">
                      <w:txbxContent>
                        <w:p w14:paraId="0C44204D" w14:textId="77777777" w:rsidR="00D50569" w:rsidRPr="00833108" w:rsidRDefault="00D50569" w:rsidP="00D50569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Sachnummer, Dateiname</w:t>
                          </w:r>
                          <w:r w:rsidRPr="00833108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:</w:t>
                          </w:r>
                        </w:p>
                      </w:txbxContent>
                    </v:textbox>
                  </v:shape>
                  <v:shape id="Textfeld 2" o:spid="_x0000_s1054" type="#_x0000_t202" style="position:absolute;left:22053;top:620;width:4788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5770C975" w14:textId="77777777" w:rsidR="00D50569" w:rsidRPr="00833108" w:rsidRDefault="00D50569" w:rsidP="00D50569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Name</w:t>
                          </w:r>
                          <w:r w:rsidRPr="00833108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:</w:t>
                          </w:r>
                        </w:p>
                      </w:txbxContent>
                    </v:textbox>
                  </v:shape>
                  <v:shape id="Textfeld 2" o:spid="_x0000_s1055" type="#_x0000_t202" style="position:absolute;left:21804;top:8109;width:4788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5F1D590A" w14:textId="77777777" w:rsidR="00D50569" w:rsidRPr="00833108" w:rsidRDefault="00D50569" w:rsidP="00D50569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 w:rsidRPr="00833108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Benennung:</w:t>
                          </w:r>
                        </w:p>
                      </w:txbxContent>
                    </v:textbox>
                  </v:shape>
                  <v:shape id="Textfeld 2" o:spid="_x0000_s1056" type="#_x0000_t202" style="position:absolute;left:43485;top:620;width:4788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" filled="f" stroked="f">
                    <o:lock v:ext="edit" aspectratio="t"/>
                    <v:textbox inset="0,0,0,0">
                      <w:txbxContent>
                        <w:p w14:paraId="51060139" w14:textId="77777777" w:rsidR="00D50569" w:rsidRPr="00833108" w:rsidRDefault="00D50569" w:rsidP="00D50569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Toleranz:</w:t>
                          </w:r>
                        </w:p>
                      </w:txbxContent>
                    </v:textbox>
                  </v:shape>
                  <v:shape id="Textfeld 2" o:spid="_x0000_s1057" type="#_x0000_t202" style="position:absolute;left:59208;top:11916;width:2311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6A3B8924" w14:textId="77777777" w:rsidR="00D50569" w:rsidRPr="00833108" w:rsidRDefault="00D50569" w:rsidP="00D50569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Blatt:</w:t>
                          </w:r>
                        </w:p>
                      </w:txbxContent>
                    </v:textbox>
                  </v:shape>
                  <v:shape id="Textfeld 2" o:spid="_x0000_s1058" type="#_x0000_t202" style="position:absolute;left:62187;top:11916;width:2592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3DBF33D0" w14:textId="77777777" w:rsidR="00D50569" w:rsidRPr="00833108" w:rsidRDefault="00D50569" w:rsidP="00D50569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Blätter:</w:t>
                          </w:r>
                        </w:p>
                      </w:txbxContent>
                    </v:textbox>
                  </v:shape>
                  <v:shape id="Textfeld 2" o:spid="_x0000_s1059" type="#_x0000_t202" style="position:absolute;left:50726;top:12040;width:3365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350E0C89" w14:textId="77777777" w:rsidR="00D50569" w:rsidRPr="00833108" w:rsidRDefault="00D50569" w:rsidP="00D50569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Datum:</w:t>
                          </w:r>
                        </w:p>
                      </w:txbxContent>
                    </v:textbox>
                  </v:shape>
                  <v:shape id="Textfeld 2" o:spid="_x0000_s1060" type="#_x0000_t202" style="position:absolute;left:47664;top:12040;width:2312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66F24B4E" w14:textId="77777777" w:rsidR="00D50569" w:rsidRPr="00833108" w:rsidRDefault="00D50569" w:rsidP="00D50569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Spr.:</w:t>
                          </w:r>
                        </w:p>
                      </w:txbxContent>
                    </v:textbox>
                  </v:shape>
                  <v:shape id="Textfeld 2" o:spid="_x0000_s1061" type="#_x0000_t202" style="position:absolute;left:43402;top:11998;width:3741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" filled="f" stroked="f">
                    <o:lock v:ext="edit" aspectratio="t"/>
                    <v:textbox inset="0,0,0,0">
                      <w:txbxContent>
                        <w:p w14:paraId="45F26888" w14:textId="77777777" w:rsidR="00D50569" w:rsidRPr="00833108" w:rsidRDefault="00D50569" w:rsidP="00D50569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Maßstab:</w:t>
                          </w:r>
                        </w:p>
                      </w:txbxContent>
                    </v:textbox>
                  </v:shape>
                  <v:shape id="Textfeld 2" o:spid="_x0000_s1062" type="#_x0000_t202" style="position:absolute;left:43402;top:4427;width:5519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" filled="f" stroked="f">
                    <o:lock v:ext="edit" aspectratio="t"/>
                    <v:textbox inset="0,0,0,0">
                      <w:txbxContent>
                        <w:p w14:paraId="5F3FD6F8" w14:textId="77777777" w:rsidR="00D50569" w:rsidRPr="00833108" w:rsidRDefault="00D50569" w:rsidP="00D50569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Dokumentart</w:t>
                          </w:r>
                          <w:r w:rsidRPr="00833108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:</w:t>
                          </w:r>
                        </w:p>
                      </w:txbxContent>
                    </v:textbox>
                  </v:shape>
                  <v:shape id="Textfeld 2" o:spid="_x0000_s1063" type="#_x0000_t202" style="position:absolute;left:21804;top:4509;width:6846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" filled="f" stroked="f">
                    <o:lock v:ext="edit" aspectratio="t"/>
                    <v:textbox inset="0,0,0,0">
                      <w:txbxContent>
                        <w:p w14:paraId="01C487A2" w14:textId="77777777" w:rsidR="00D50569" w:rsidRPr="00833108" w:rsidRDefault="00D50569" w:rsidP="00D50569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ID-Nr.:</w:t>
                          </w:r>
                        </w:p>
                      </w:txbxContent>
                    </v:textbox>
                  </v:shape>
                  <v:shape id="Textfeld 2" o:spid="_x0000_s1064" type="#_x0000_t202" style="position:absolute;left:43485;top:8233;width:4788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" filled="f" stroked="f">
                    <o:lock v:ext="edit" aspectratio="t"/>
                    <v:textbox inset="0,0,0,0">
                      <w:txbxContent>
                        <w:p w14:paraId="263614DE" w14:textId="77777777" w:rsidR="00D50569" w:rsidRPr="00833108" w:rsidRDefault="00D50569" w:rsidP="00D50569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Version</w:t>
                          </w:r>
                          <w:r w:rsidRPr="00833108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:</w:t>
                          </w:r>
                        </w:p>
                      </w:txbxContent>
                    </v:textbox>
                  </v:shape>
                  <v:shape id="Textfeld 2" o:spid="_x0000_s1065" type="#_x0000_t202" style="position:absolute;left:54946;top:8316;width:654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2A214305" w14:textId="77777777" w:rsidR="00D50569" w:rsidRPr="00833108" w:rsidRDefault="00D50569" w:rsidP="00D50569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Dokumentstatus</w:t>
                          </w:r>
                          <w:r w:rsidRPr="00833108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:</w:t>
                          </w:r>
                        </w:p>
                      </w:txbxContent>
                    </v:textbox>
                  </v:shape>
                  <v:shape id="Textfeld 2" o:spid="_x0000_s1066" type="#_x0000_t202" style="position:absolute;left:30493;top:4303;width:3575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0EBB243F" w14:textId="77777777" w:rsidR="00D50569" w:rsidRPr="00833108" w:rsidRDefault="00D50569" w:rsidP="00D50569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Gez.:</w:t>
                          </w:r>
                        </w:p>
                      </w:txbxContent>
                    </v:textbox>
                  </v:shape>
                  <v:shape id="Textfeld 2" o:spid="_x0000_s1067" type="#_x0000_t202" style="position:absolute;left:34838;top:4344;width:353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54A77AEF" w14:textId="77777777" w:rsidR="00D50569" w:rsidRPr="00833108" w:rsidRDefault="00D50569" w:rsidP="00D50569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Geprüft:</w:t>
                          </w:r>
                        </w:p>
                      </w:txbxContent>
                    </v:textbox>
                  </v:shape>
                  <v:shape id="Textfeld 2" o:spid="_x0000_s1068" type="#_x0000_t202" style="position:absolute;left:39017;top:4303;width:3740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" filled="f" stroked="f">
                    <o:lock v:ext="edit" aspectratio="t"/>
                    <v:textbox inset="0,0,0,0">
                      <w:txbxContent>
                        <w:p w14:paraId="5B49ED45" w14:textId="77777777" w:rsidR="00D50569" w:rsidRPr="00833108" w:rsidRDefault="00D50569" w:rsidP="00D50569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Betreuer:</w:t>
                          </w:r>
                        </w:p>
                      </w:txbxContent>
                    </v:textbox>
                  </v:shape>
                  <v:shape id="Textfeld 2" o:spid="_x0000_s1069" type="#_x0000_t202" style="position:absolute;left:59167;top:4344;width:3784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77921D05" w14:textId="77777777" w:rsidR="00D50569" w:rsidRPr="00833108" w:rsidRDefault="00D50569" w:rsidP="00D50569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Freigabe:</w:t>
                          </w:r>
                        </w:p>
                      </w:txbxContent>
                    </v:textbox>
                  </v:shape>
                  <v:shape id="Textfeld 2" o:spid="_x0000_s1070" type="#_x0000_t202" style="position:absolute;left:50726;top:8316;width:3721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5BFEE9F6" w14:textId="77777777" w:rsidR="00D50569" w:rsidRPr="00833108" w:rsidRDefault="00D50569" w:rsidP="00D50569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Revision:</w:t>
                          </w:r>
                        </w:p>
                      </w:txbxContent>
                    </v:textbox>
                  </v:shape>
                  <v:shape id="Textfeld 2" o:spid="_x0000_s1071" type="#_x0000_t202" style="position:absolute;left:43485;top:9557;width:6579;height:1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" filled="f" stroked="f">
                    <o:lock v:ext="edit" aspectratio="t"/>
                    <v:textbox inset="0,0,0,0">
                      <w:txbxContent>
                        <w:p w14:paraId="2318FC2D" w14:textId="77777777" w:rsidR="00D50569" w:rsidRPr="00E90F85" w:rsidRDefault="00D50569" w:rsidP="00D50569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feld 2" o:spid="_x0000_s1072" type="#_x0000_t202" style="position:absolute;left:55070;top:9557;width:9360;height:1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" filled="f" stroked="f">
                    <o:lock v:ext="edit" aspectratio="t"/>
                    <v:textbox inset="0,0,0,0">
                      <w:txbxContent>
                        <w:p w14:paraId="5B0ADE09" w14:textId="77777777" w:rsidR="00D50569" w:rsidRPr="00E90F85" w:rsidRDefault="00D50569" w:rsidP="00D50569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feld 2" o:spid="_x0000_s1073" type="#_x0000_t202" style="position:absolute;left:50726;top:9557;width:3562;height:1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" filled="f" stroked="f">
                    <o:lock v:ext="edit" aspectratio="t"/>
                    <v:textbox inset="0,0,0,0">
                      <w:txbxContent>
                        <w:p w14:paraId="30142382" w14:textId="77777777" w:rsidR="00D50569" w:rsidRPr="00E90F85" w:rsidRDefault="00D50569" w:rsidP="00D50569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feld 2" o:spid="_x0000_s1074" type="#_x0000_t202" style="position:absolute;left:289;top:1944;width:20880;height:2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" filled="f" stroked="f">
                    <o:lock v:ext="edit" aspectratio="t"/>
                    <v:textbox inset="0,0,0,0">
                      <w:txbxContent>
                        <w:p w14:paraId="78D70A9A" w14:textId="77777777" w:rsidR="00D50569" w:rsidRPr="00E90F85" w:rsidRDefault="00D50569" w:rsidP="00D50569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Beilage 2</w:t>
                          </w:r>
                        </w:p>
                      </w:txbxContent>
                    </v:textbox>
                  </v:shape>
                  <v:shape id="Textfeld 2" o:spid="_x0000_s1075" type="#_x0000_t202" style="position:absolute;left:52629;top:1944;width:11844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" filled="f" stroked="f">
                    <o:lock v:ext="edit" aspectratio="t"/>
                    <v:textbox inset="0,0,0,0">
                      <w:txbxContent>
                        <w:p w14:paraId="686AA37D" w14:textId="77777777" w:rsidR="00D50569" w:rsidRPr="00E90F85" w:rsidRDefault="00D50569" w:rsidP="00D50569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feld 2" o:spid="_x0000_s1076" type="#_x0000_t202" style="position:absolute;left:43485;top:1944;width:8388;height:1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" filled="f" stroked="f">
                    <o:lock v:ext="edit" aspectratio="t"/>
                    <v:textbox inset="0,0,0,0">
                      <w:txbxContent>
                        <w:p w14:paraId="7A22F4E2" w14:textId="77777777" w:rsidR="00D50569" w:rsidRPr="00E90F85" w:rsidRDefault="00D50569" w:rsidP="00D50569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feld 2" o:spid="_x0000_s1077" type="#_x0000_t202" style="position:absolute;left:22011;top:1572;width:20844;height:2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" filled="f" stroked="f">
                    <o:lock v:ext="edit" aspectratio="t"/>
                    <v:textbox inset="0,0,0,0">
                      <w:txbxContent>
                        <w:p w14:paraId="2DC01212" w14:textId="77777777" w:rsidR="00D50569" w:rsidRPr="00E90F85" w:rsidRDefault="00D50569" w:rsidP="00D50569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Grundner, Ihninger</w:t>
                          </w:r>
                        </w:p>
                      </w:txbxContent>
                    </v:textbox>
                  </v:shape>
                  <v:shape id="Textfeld 2" o:spid="_x0000_s1078" type="#_x0000_t202" style="position:absolute;left:22260;top:9640;width:20262;height:5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625CDE8B" w14:textId="77777777" w:rsidR="00D50569" w:rsidRDefault="00D50569" w:rsidP="00D50569">
                          <w:pPr>
                            <w:spacing w:after="0" w:line="24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Sequenzer</w:t>
                          </w:r>
                        </w:p>
                        <w:p w14:paraId="1FD25DDA" w14:textId="77777777" w:rsidR="00D50569" w:rsidRPr="006C2DF9" w:rsidRDefault="00D50569" w:rsidP="00D50569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feld 2" o:spid="_x0000_s1079" type="#_x0000_t202" style="position:absolute;left:43485;top:5585;width:15048;height:1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6954CA82" w14:textId="77777777" w:rsidR="00D50569" w:rsidRPr="005D5C55" w:rsidRDefault="00D50569" w:rsidP="00D50569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Layout top</w:t>
                          </w:r>
                        </w:p>
                      </w:txbxContent>
                    </v:textbox>
                  </v:shape>
                  <v:shape id="Textfeld 2" o:spid="_x0000_s1080" type="#_x0000_t202" style="position:absolute;left:21929;top:5585;width:7992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" filled="f" stroked="f">
                    <o:lock v:ext="edit" aspectratio="t"/>
                    <v:textbox inset="0,0,0,0">
                      <w:txbxContent>
                        <w:p w14:paraId="4A849AC5" w14:textId="77777777" w:rsidR="00D50569" w:rsidRPr="005D5C55" w:rsidRDefault="00D50569" w:rsidP="00D50569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4AHEL</w:t>
                          </w:r>
                        </w:p>
                      </w:txbxContent>
                    </v:textbox>
                  </v:shape>
                  <v:shape id="Textfeld 2" o:spid="_x0000_s1081" type="#_x0000_t202" style="position:absolute;left:59291;top:5585;width:5184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13E23801" w14:textId="77777777" w:rsidR="00D50569" w:rsidRPr="00DF75BF" w:rsidRDefault="00D50569" w:rsidP="00D50569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feld 2" o:spid="_x0000_s1082" type="#_x0000_t202" style="position:absolute;left:43402;top:13116;width:3741;height:1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" filled="f" stroked="f">
                    <o:lock v:ext="edit" aspectratio="t"/>
                    <v:textbox inset="0,0,0,0">
                      <w:txbxContent>
                        <w:p w14:paraId="410EFF3E" w14:textId="77777777" w:rsidR="00D50569" w:rsidRPr="00DF75BF" w:rsidRDefault="00D50569" w:rsidP="00D50569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ohne</w:t>
                          </w:r>
                        </w:p>
                      </w:txbxContent>
                    </v:textbox>
                  </v:shape>
                  <v:shape id="Textfeld 2" o:spid="_x0000_s1083" type="#_x0000_t202" style="position:absolute;left:47706;top:13116;width:2311;height:1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204B31B5" w14:textId="77777777" w:rsidR="00D50569" w:rsidRPr="00DF75BF" w:rsidRDefault="00D50569" w:rsidP="00D50569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DE</w:t>
                          </w:r>
                        </w:p>
                      </w:txbxContent>
                    </v:textbox>
                  </v:shape>
                  <v:shape id="Textfeld 2" o:spid="_x0000_s1084" type="#_x0000_t202" style="position:absolute;left:59291;top:13198;width:2311;height:1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" filled="f" stroked="f">
                    <o:lock v:ext="edit" aspectratio="t"/>
                    <v:textbox inset="0,0,0,0">
                      <w:txbxContent>
                        <w:p w14:paraId="4EAE4DC3" w14:textId="77777777" w:rsidR="00D50569" w:rsidRPr="00DF75BF" w:rsidRDefault="00D50569" w:rsidP="00D50569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feld 2" o:spid="_x0000_s1085" type="#_x0000_t202" style="position:absolute;left:62270;top:13116;width:2304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1FFFED32" w14:textId="77777777" w:rsidR="00D50569" w:rsidRPr="00DF75BF" w:rsidRDefault="00D50569" w:rsidP="00D50569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feld 2" o:spid="_x0000_s1086" type="#_x0000_t202" style="position:absolute;left:50767;top:13116;width:7884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59D2D766" w14:textId="77777777" w:rsidR="00D50569" w:rsidRPr="00DF75BF" w:rsidRDefault="00D50569" w:rsidP="00D50569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instrText xml:space="preserve"> TIME \@ "dd.MM.yyyy" </w:instrTex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noProof/>
                              <w:sz w:val="20"/>
                              <w:szCs w:val="20"/>
                            </w:rPr>
                            <w:t>18.06.2022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feld 2" o:spid="_x0000_s1087" type="#_x0000_t202" style="position:absolute;left:620;top:10633;width:20244;height:2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3B1DBBD4" w14:textId="77777777" w:rsidR="00D50569" w:rsidRPr="00922583" w:rsidRDefault="00D50569" w:rsidP="00D50569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</w:pPr>
                          <w:proofErr w:type="spellStart"/>
                          <w:r w:rsidRPr="00922583"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  <w:t>HTBLuVA</w:t>
                          </w:r>
                          <w:proofErr w:type="spellEnd"/>
                          <w:r w:rsidRPr="00922583"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  <w:t xml:space="preserve"> Salzburg</w:t>
                          </w:r>
                        </w:p>
                      </w:txbxContent>
                    </v:textbox>
                  </v:shape>
                  <v:shape id="Textfeld 2" o:spid="_x0000_s1088" type="#_x0000_t202" style="position:absolute;left:744;top:12867;width:20244;height:1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" filled="f" stroked="f">
                    <o:lock v:ext="edit" aspectratio="t"/>
                    <v:textbox inset="0,0,0,0">
                      <w:txbxContent>
                        <w:p w14:paraId="7A553236" w14:textId="77777777" w:rsidR="00D50569" w:rsidRPr="00D00A94" w:rsidRDefault="00D50569" w:rsidP="00D50569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Elektronik</w:t>
                          </w:r>
                        </w:p>
                      </w:txbxContent>
                    </v:textbox>
                  </v:shape>
                  <v:shape id="Textfeld 2" o:spid="_x0000_s1089" type="#_x0000_t202" style="position:absolute;left:30493;top:5585;width:378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" filled="f" stroked="f">
                    <o:lock v:ext="edit" aspectratio="t"/>
                    <v:textbox inset="0,0,0,0">
                      <w:txbxContent>
                        <w:p w14:paraId="557DD67B" w14:textId="77777777" w:rsidR="00D50569" w:rsidRPr="00DF75BF" w:rsidRDefault="00D50569" w:rsidP="00D50569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GruS</w:t>
                          </w:r>
                          <w:proofErr w:type="spellEnd"/>
                        </w:p>
                      </w:txbxContent>
                    </v:textbox>
                  </v:shape>
                  <v:shape id="Textfeld 2" o:spid="_x0000_s1090" type="#_x0000_t202" style="position:absolute;left:39099;top:5585;width:378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4D63188C" w14:textId="77777777" w:rsidR="00D50569" w:rsidRPr="00DF75BF" w:rsidRDefault="00D50569" w:rsidP="00D50569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2886C81" w14:textId="77777777" w:rsidR="00D50569" w:rsidRDefault="00D50569" w:rsidP="00D50569">
      <w:pPr>
        <w:spacing w:after="0" w:line="240" w:lineRule="auto"/>
        <w:jc w:val="center"/>
        <w:rPr>
          <w:rFonts w:ascii="Arial" w:hAnsi="Arial" w:cs="Arial"/>
        </w:rPr>
      </w:pPr>
    </w:p>
    <w:p w14:paraId="56B777D0" w14:textId="77777777" w:rsidR="00D50569" w:rsidRDefault="00D50569" w:rsidP="00D50569">
      <w:pPr>
        <w:spacing w:after="0" w:line="240" w:lineRule="auto"/>
        <w:jc w:val="center"/>
        <w:rPr>
          <w:rFonts w:ascii="Arial" w:hAnsi="Arial" w:cs="Arial"/>
        </w:rPr>
      </w:pPr>
    </w:p>
    <w:p w14:paraId="577C566E" w14:textId="77777777" w:rsidR="00D50569" w:rsidRDefault="00D50569" w:rsidP="00D50569">
      <w:pPr>
        <w:spacing w:after="0" w:line="240" w:lineRule="auto"/>
        <w:jc w:val="center"/>
        <w:rPr>
          <w:rFonts w:ascii="Arial" w:hAnsi="Arial" w:cs="Arial"/>
        </w:rPr>
      </w:pPr>
    </w:p>
    <w:p w14:paraId="580C9B11" w14:textId="6A389EDB" w:rsidR="00D50569" w:rsidRDefault="00D50569" w:rsidP="00D50569">
      <w:pPr>
        <w:spacing w:after="0" w:line="240" w:lineRule="auto"/>
        <w:jc w:val="center"/>
        <w:rPr>
          <w:rFonts w:ascii="Arial" w:hAnsi="Arial" w:cs="Arial"/>
        </w:rPr>
      </w:pPr>
    </w:p>
    <w:p w14:paraId="76A5C499" w14:textId="55D3F0A2" w:rsidR="00D50569" w:rsidRDefault="00E93AB3" w:rsidP="00D50569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792384" behindDoc="0" locked="0" layoutInCell="1" allowOverlap="1" wp14:anchorId="7DC4BC64" wp14:editId="68147089">
            <wp:simplePos x="0" y="0"/>
            <wp:positionH relativeFrom="column">
              <wp:posOffset>518795</wp:posOffset>
            </wp:positionH>
            <wp:positionV relativeFrom="paragraph">
              <wp:posOffset>51223</wp:posOffset>
            </wp:positionV>
            <wp:extent cx="9000000" cy="3272400"/>
            <wp:effectExtent l="0" t="0" r="0" b="4445"/>
            <wp:wrapSquare wrapText="bothSides"/>
            <wp:docPr id="398" name="Grafik 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0" cy="32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FA6ED5" w14:textId="3EC351D1" w:rsidR="00623BC5" w:rsidRPr="007F7F96" w:rsidRDefault="00E93AB3" w:rsidP="00D50569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793408" behindDoc="0" locked="0" layoutInCell="1" allowOverlap="1" wp14:anchorId="36D3B9FC" wp14:editId="2840DB0C">
            <wp:simplePos x="0" y="0"/>
            <wp:positionH relativeFrom="column">
              <wp:posOffset>445029</wp:posOffset>
            </wp:positionH>
            <wp:positionV relativeFrom="paragraph">
              <wp:posOffset>870040</wp:posOffset>
            </wp:positionV>
            <wp:extent cx="9000000" cy="3272400"/>
            <wp:effectExtent l="0" t="0" r="0" b="4445"/>
            <wp:wrapSquare wrapText="bothSides"/>
            <wp:docPr id="399" name="Grafik 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0" cy="32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569" w:rsidRPr="007F7F96">
        <w:rPr>
          <w:rFonts w:ascii="Arial" w:hAnsi="Arial" w:cs="Arial"/>
          <w:noProof/>
          <w:lang w:eastAsia="de-AT"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2C7A9980" wp14:editId="5FA600FB">
                <wp:simplePos x="0" y="0"/>
                <wp:positionH relativeFrom="column">
                  <wp:posOffset>-29845</wp:posOffset>
                </wp:positionH>
                <wp:positionV relativeFrom="paragraph">
                  <wp:posOffset>423</wp:posOffset>
                </wp:positionV>
                <wp:extent cx="9972040" cy="6479540"/>
                <wp:effectExtent l="0" t="0" r="29210" b="35560"/>
                <wp:wrapSquare wrapText="bothSides"/>
                <wp:docPr id="54" name="Gruppieren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72040" cy="6479540"/>
                          <a:chOff x="0" y="0"/>
                          <a:chExt cx="9972098" cy="6480000"/>
                        </a:xfrm>
                      </wpg:grpSpPr>
                      <wps:wsp>
                        <wps:cNvPr id="48" name="Rechteck 48"/>
                        <wps:cNvSpPr/>
                        <wps:spPr>
                          <a:xfrm>
                            <a:off x="0" y="0"/>
                            <a:ext cx="9972000" cy="6480000"/>
                          </a:xfrm>
                          <a:prstGeom prst="rect">
                            <a:avLst/>
                          </a:prstGeom>
                          <a:noFill/>
                          <a:ln w="180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3" name="Gruppieren 53"/>
                        <wpg:cNvGrpSpPr/>
                        <wpg:grpSpPr>
                          <a:xfrm>
                            <a:off x="3487961" y="4948518"/>
                            <a:ext cx="6484137" cy="1519965"/>
                            <a:chOff x="0" y="0"/>
                            <a:chExt cx="6484137" cy="1519965"/>
                          </a:xfrm>
                        </wpg:grpSpPr>
                        <wpg:grpSp>
                          <wpg:cNvPr id="52" name="Gruppieren 52"/>
                          <wpg:cNvGrpSpPr/>
                          <wpg:grpSpPr>
                            <a:xfrm>
                              <a:off x="0" y="0"/>
                              <a:ext cx="6484137" cy="1519965"/>
                              <a:chOff x="0" y="0"/>
                              <a:chExt cx="6484137" cy="1519965"/>
                            </a:xfrm>
                          </wpg:grpSpPr>
                          <wps:wsp>
                            <wps:cNvPr id="9" name="Gerade Verbindung 9"/>
                            <wps:cNvCnPr/>
                            <wps:spPr>
                              <a:xfrm>
                                <a:off x="3028691" y="380655"/>
                                <a:ext cx="0" cy="377825"/>
                              </a:xfrm>
                              <a:prstGeom prst="line">
                                <a:avLst/>
                              </a:prstGeom>
                              <a:ln w="18000" cap="sq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Gerade Verbindung 10"/>
                            <wps:cNvCnPr/>
                            <wps:spPr>
                              <a:xfrm>
                                <a:off x="3893440" y="380655"/>
                                <a:ext cx="0" cy="377825"/>
                              </a:xfrm>
                              <a:prstGeom prst="line">
                                <a:avLst/>
                              </a:prstGeom>
                              <a:ln w="18000" cap="sq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Gerade Verbindung 11"/>
                            <wps:cNvCnPr/>
                            <wps:spPr>
                              <a:xfrm>
                                <a:off x="3463134" y="380655"/>
                                <a:ext cx="0" cy="377825"/>
                              </a:xfrm>
                              <a:prstGeom prst="line">
                                <a:avLst/>
                              </a:prstGeom>
                              <a:ln w="18000" cap="sq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1" name="Gruppieren 51"/>
                            <wpg:cNvGrpSpPr/>
                            <wpg:grpSpPr>
                              <a:xfrm>
                                <a:off x="0" y="0"/>
                                <a:ext cx="6484137" cy="1519965"/>
                                <a:chOff x="0" y="0"/>
                                <a:chExt cx="6484137" cy="1519965"/>
                              </a:xfrm>
                            </wpg:grpSpPr>
                            <wps:wsp>
                              <wps:cNvPr id="13" name="Gerade Verbindung 13"/>
                              <wps:cNvCnPr/>
                              <wps:spPr>
                                <a:xfrm>
                                  <a:off x="5908430" y="380655"/>
                                  <a:ext cx="0" cy="377825"/>
                                </a:xfrm>
                                <a:prstGeom prst="line">
                                  <a:avLst/>
                                </a:prstGeom>
                                <a:ln w="18000" cap="sq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50" name="Gruppieren 50"/>
                              <wpg:cNvGrpSpPr/>
                              <wpg:grpSpPr>
                                <a:xfrm>
                                  <a:off x="0" y="0"/>
                                  <a:ext cx="6484137" cy="1519965"/>
                                  <a:chOff x="0" y="0"/>
                                  <a:chExt cx="6484137" cy="1519965"/>
                                </a:xfrm>
                              </wpg:grpSpPr>
                              <wps:wsp>
                                <wps:cNvPr id="2" name="Gerade Verbindung 2"/>
                                <wps:cNvCnPr/>
                                <wps:spPr>
                                  <a:xfrm>
                                    <a:off x="0" y="0"/>
                                    <a:ext cx="6479540" cy="0"/>
                                  </a:xfrm>
                                  <a:prstGeom prst="line">
                                    <a:avLst/>
                                  </a:prstGeom>
                                  <a:ln w="180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" name="Gerade Verbindung 3"/>
                                <wps:cNvCnPr/>
                                <wps:spPr>
                                  <a:xfrm>
                                    <a:off x="4137" y="4137"/>
                                    <a:ext cx="0" cy="1512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" name="Gerade Verbindung 4"/>
                                <wps:cNvCnPr/>
                                <wps:spPr>
                                  <a:xfrm>
                                    <a:off x="4323746" y="4137"/>
                                    <a:ext cx="0" cy="1512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" name="Gerade Verbindung 5"/>
                                <wps:cNvCnPr/>
                                <wps:spPr>
                                  <a:xfrm>
                                    <a:off x="2163942" y="4137"/>
                                    <a:ext cx="0" cy="1512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" name="Gerade Verbindung 6"/>
                                <wps:cNvCnPr/>
                                <wps:spPr>
                                  <a:xfrm>
                                    <a:off x="4137" y="380655"/>
                                    <a:ext cx="6480000" cy="0"/>
                                  </a:xfrm>
                                  <a:prstGeom prst="line">
                                    <a:avLst/>
                                  </a:prstGeom>
                                  <a:ln w="180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" name="Gerade Verbindung 7"/>
                                <wps:cNvCnPr/>
                                <wps:spPr>
                                  <a:xfrm>
                                    <a:off x="2163942" y="757173"/>
                                    <a:ext cx="4320000" cy="0"/>
                                  </a:xfrm>
                                  <a:prstGeom prst="line">
                                    <a:avLst/>
                                  </a:prstGeom>
                                  <a:ln w="180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" name="Gerade Verbindung 8"/>
                                <wps:cNvCnPr/>
                                <wps:spPr>
                                  <a:xfrm>
                                    <a:off x="4323746" y="1137828"/>
                                    <a:ext cx="2160000" cy="0"/>
                                  </a:xfrm>
                                  <a:prstGeom prst="line">
                                    <a:avLst/>
                                  </a:prstGeom>
                                  <a:ln w="180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" name="Gerade Verbindung 12"/>
                                <wps:cNvCnPr/>
                                <wps:spPr>
                                  <a:xfrm>
                                    <a:off x="5225734" y="4137"/>
                                    <a:ext cx="0" cy="378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" name="Gerade Verbindung 14"/>
                                <wps:cNvCnPr/>
                                <wps:spPr>
                                  <a:xfrm>
                                    <a:off x="5478124" y="761310"/>
                                    <a:ext cx="0" cy="378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" name="Gerade Verbindung 15"/>
                                <wps:cNvCnPr/>
                                <wps:spPr>
                                  <a:xfrm>
                                    <a:off x="5043681" y="761310"/>
                                    <a:ext cx="0" cy="378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" name="Gerade Verbindung 16"/>
                                <wps:cNvCnPr/>
                                <wps:spPr>
                                  <a:xfrm>
                                    <a:off x="4758190" y="1137828"/>
                                    <a:ext cx="0" cy="378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" name="Gerade Verbindung 17"/>
                                <wps:cNvCnPr/>
                                <wps:spPr>
                                  <a:xfrm>
                                    <a:off x="5047819" y="1137828"/>
                                    <a:ext cx="0" cy="378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" name="Gerade Verbindung 18"/>
                                <wps:cNvCnPr/>
                                <wps:spPr>
                                  <a:xfrm>
                                    <a:off x="5908430" y="1137828"/>
                                    <a:ext cx="0" cy="378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" name="Gerade Verbindung 19"/>
                                <wps:cNvCnPr/>
                                <wps:spPr>
                                  <a:xfrm>
                                    <a:off x="6198059" y="1141965"/>
                                    <a:ext cx="0" cy="378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  <wps:wsp>
                          <wps:cNvPr id="26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262972" y="62063"/>
                              <a:ext cx="478800" cy="126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53B990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Werkstoff: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37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483822" y="558570"/>
                              <a:ext cx="378000" cy="165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F0C90F2" w14:textId="77777777" w:rsidR="00101D34" w:rsidRPr="00DF75BF" w:rsidRDefault="00101D34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1" name="Grafik 2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93766" y="467544"/>
                              <a:ext cx="1558290" cy="52895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s:wsp>
                          <wps:cNvPr id="1" name="Textfeld 1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1375" y="62063"/>
                              <a:ext cx="972000" cy="126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F15802" w14:textId="77777777" w:rsidR="005E693D" w:rsidRPr="00833108" w:rsidRDefault="005E693D" w:rsidP="005E693D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Sachnummer, Dateiname</w:t>
                                </w:r>
                                <w:r w:rsidRPr="00833108"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24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2205317" y="62063"/>
                              <a:ext cx="478800" cy="126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CCD4CE" w14:textId="77777777" w:rsidR="005E693D" w:rsidRPr="00833108" w:rsidRDefault="005E693D" w:rsidP="005E693D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Name</w:t>
                                </w:r>
                                <w:r w:rsidRPr="00833108"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25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2180492" y="810961"/>
                              <a:ext cx="478790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DA2895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 w:rsidRPr="00833108"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Benennung: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27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348572" y="62063"/>
                              <a:ext cx="478790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E3C606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Toleranz: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58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920843" y="1191616"/>
                              <a:ext cx="231140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4998C2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Blatt: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59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6218747" y="1191616"/>
                              <a:ext cx="259200" cy="126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A02C72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Blätter: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60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072644" y="1204029"/>
                              <a:ext cx="336550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700827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Datum: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61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766465" y="1204029"/>
                              <a:ext cx="231140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19F351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Spr.: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16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340296" y="1199891"/>
                              <a:ext cx="374015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7436E4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Maßstab: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18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340296" y="442718"/>
                              <a:ext cx="551815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567030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Dokumentart</w:t>
                                </w:r>
                                <w:r w:rsidRPr="00833108"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19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2180492" y="450993"/>
                              <a:ext cx="684530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5A7639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ID-Nr.: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20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348572" y="823373"/>
                              <a:ext cx="478790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E3C689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Version</w:t>
                                </w:r>
                                <w:r w:rsidRPr="00833108"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21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494675" y="831648"/>
                              <a:ext cx="654685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DDE856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Dokumentstatus</w:t>
                                </w:r>
                                <w:r w:rsidRPr="00833108"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22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049379" y="430306"/>
                              <a:ext cx="357505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DE609E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Gez.: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23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483822" y="434443"/>
                              <a:ext cx="353695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2CD6E5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Geprüft: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24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901715" y="430306"/>
                              <a:ext cx="374015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63F309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Betreuer: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25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916705" y="434443"/>
                              <a:ext cx="378460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B21595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Freigabe: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26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072644" y="831648"/>
                              <a:ext cx="372110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6D1EA1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Revision: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27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348572" y="955775"/>
                              <a:ext cx="657860" cy="1841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5780A2" w14:textId="77777777" w:rsidR="00101D34" w:rsidRPr="00E90F85" w:rsidRDefault="00101D34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28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507087" y="955775"/>
                              <a:ext cx="935990" cy="1873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8406EA" w14:textId="77777777" w:rsidR="00101D34" w:rsidRPr="00E90F85" w:rsidRDefault="00101D34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29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072644" y="955775"/>
                              <a:ext cx="356235" cy="1873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10CD66" w14:textId="77777777" w:rsidR="00101D34" w:rsidRPr="00E90F85" w:rsidRDefault="00101D34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30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28962" y="194465"/>
                              <a:ext cx="2088000" cy="201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22B6FCC" w14:textId="483351AB" w:rsidR="00101D34" w:rsidRPr="00E90F85" w:rsidRDefault="00D2306B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Beilage</w:t>
                                </w:r>
                                <w:r w:rsidR="00A07F64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D50569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31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262972" y="194465"/>
                              <a:ext cx="1184400" cy="18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B8F20F" w14:textId="77777777" w:rsidR="00101D34" w:rsidRPr="00E90F85" w:rsidRDefault="00101D34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32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348572" y="194465"/>
                              <a:ext cx="838800" cy="176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F51BB36" w14:textId="77777777" w:rsidR="00101D34" w:rsidRPr="00E90F85" w:rsidRDefault="00101D34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33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2201180" y="157227"/>
                              <a:ext cx="2084400" cy="219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58252C" w14:textId="37F865BA" w:rsidR="00101D34" w:rsidRPr="00E90F85" w:rsidRDefault="00A07F64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Grundner, Ihninger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34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2226005" y="964050"/>
                              <a:ext cx="2026285" cy="5130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B37CE1" w14:textId="773EB509" w:rsidR="00101D34" w:rsidRDefault="00A07F64" w:rsidP="00D2306B">
                                <w:pPr>
                                  <w:spacing w:after="0" w:line="240" w:lineRule="auto"/>
                                  <w:contextualSpacing/>
                                  <w:jc w:val="center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Sequenzer</w:t>
                                </w:r>
                              </w:p>
                              <w:p w14:paraId="21CA702D" w14:textId="77777777" w:rsidR="00104C88" w:rsidRPr="006C2DF9" w:rsidRDefault="00104C88" w:rsidP="006C2DF9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35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348572" y="558570"/>
                              <a:ext cx="1504800" cy="194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B71C7B" w14:textId="0F4403FF" w:rsidR="00101D34" w:rsidRPr="005D5C55" w:rsidRDefault="00D50569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Layout bot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36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2192905" y="558570"/>
                              <a:ext cx="799200" cy="165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2E15D9" w14:textId="4DD1931B" w:rsidR="00101D34" w:rsidRPr="005D5C55" w:rsidRDefault="00A07F64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4AHEL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38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929118" y="558570"/>
                              <a:ext cx="518400" cy="165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AD648B" w14:textId="77777777" w:rsidR="00101D34" w:rsidRPr="00DF75BF" w:rsidRDefault="00101D34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39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340296" y="1311605"/>
                              <a:ext cx="374015" cy="1638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785913" w14:textId="100A1477" w:rsidR="00101D34" w:rsidRPr="00DF75BF" w:rsidRDefault="00D50569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ohne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40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770602" y="1311605"/>
                              <a:ext cx="231140" cy="1638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87552E" w14:textId="77777777" w:rsidR="00101D34" w:rsidRPr="00DF75BF" w:rsidRDefault="00D2306B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DE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41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929118" y="1319880"/>
                              <a:ext cx="231140" cy="1638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FB131F" w14:textId="6DBFC00A" w:rsidR="00101D34" w:rsidRPr="00DF75BF" w:rsidRDefault="00D50569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42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6227022" y="1311605"/>
                              <a:ext cx="230400" cy="165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F5B388" w14:textId="70374347" w:rsidR="00101D34" w:rsidRPr="00DF75BF" w:rsidRDefault="00D50569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43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076782" y="1311605"/>
                              <a:ext cx="788400" cy="165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6925AF" w14:textId="2C045E47" w:rsidR="00101D34" w:rsidRPr="00DF75BF" w:rsidRDefault="00D2306B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instrText xml:space="preserve"> TIME \@ "dd.MM.yyyy" </w:instrTex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D50569">
                                  <w:rPr>
                                    <w:rFonts w:ascii="Arial" w:hAnsi="Arial" w:cs="Arial"/>
                                    <w:noProof/>
                                    <w:sz w:val="20"/>
                                    <w:szCs w:val="20"/>
                                  </w:rPr>
                                  <w:t>18.06.2022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44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62063" y="1063352"/>
                              <a:ext cx="2024380" cy="2228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DA1E5B" w14:textId="77777777" w:rsidR="00101D34" w:rsidRPr="00922583" w:rsidRDefault="00101D34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922583"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  <w:t>HTBLuVA</w:t>
                                </w:r>
                                <w:proofErr w:type="spellEnd"/>
                                <w:r w:rsidRPr="00922583"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  <w:t xml:space="preserve"> Salzburg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45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74476" y="1286780"/>
                              <a:ext cx="2024380" cy="1885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E130D2" w14:textId="77777777" w:rsidR="00101D34" w:rsidRPr="00D00A94" w:rsidRDefault="00DF4F55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Elektronik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20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049379" y="558570"/>
                              <a:ext cx="378000" cy="165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D7ACCC" w14:textId="60E231C9" w:rsidR="00DF4F55" w:rsidRPr="00DF75BF" w:rsidRDefault="00D50569" w:rsidP="00DF4F55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GruS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22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909991" y="558570"/>
                              <a:ext cx="378000" cy="165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175EE0" w14:textId="77777777" w:rsidR="00DF4F55" w:rsidRPr="00DF75BF" w:rsidRDefault="00DF4F55" w:rsidP="00DF4F55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C7A9980" id="Gruppieren 54" o:spid="_x0000_s1091" style="position:absolute;left:0;text-align:left;margin-left:-2.35pt;margin-top:.05pt;width:785.2pt;height:510.2pt;z-index:251767808" coordsize="99720,64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">
                <v:rect id="Rechteck 48" o:spid="_x0000_s1092" style="position:absolute;width:99720;height:6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" filled="f" strokecolor="black [3213]" strokeweight=".5mm"/>
                <v:group id="Gruppieren 53" o:spid="_x0000_s1093" style="position:absolute;left:34879;top:49485;width:64841;height:15199" coordsize="64841,15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group id="Gruppieren 52" o:spid="_x0000_s1094" style="position:absolute;width:64841;height:15199" coordsize="64841,15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<v:line id="Gerade Verbindung 9" o:spid="_x0000_s1095" style="position:absolute;visibility:visible;mso-wrap-style:square" from="30286,3806" to="30286,7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" strokecolor="black [3213]" strokeweight=".5mm">
                      <v:stroke endcap="square"/>
                    </v:line>
                    <v:line id="Gerade Verbindung 10" o:spid="_x0000_s1096" style="position:absolute;visibility:visible;mso-wrap-style:square" from="38934,3806" to="38934,7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" strokecolor="black [3213]" strokeweight=".5mm">
                      <v:stroke endcap="square"/>
                    </v:line>
                    <v:line id="Gerade Verbindung 11" o:spid="_x0000_s1097" style="position:absolute;visibility:visible;mso-wrap-style:square" from="34631,3806" to="34631,7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" strokecolor="black [3213]" strokeweight=".5mm">
                      <v:stroke endcap="square"/>
                    </v:line>
                    <v:group id="Gruppieren 51" o:spid="_x0000_s1098" style="position:absolute;width:64841;height:15199" coordsize="64841,15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line id="Gerade Verbindung 13" o:spid="_x0000_s1099" style="position:absolute;visibility:visible;mso-wrap-style:square" from="59084,3806" to="59084,7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" strokecolor="black [3213]" strokeweight=".5mm">
                        <v:stroke endcap="square"/>
                      </v:line>
                      <v:group id="Gruppieren 50" o:spid="_x0000_s1100" style="position:absolute;width:64841;height:15199" coordsize="64841,15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<v:line id="Gerade Verbindung 2" o:spid="_x0000_s1101" style="position:absolute;visibility:visible;mso-wrap-style:square" from="0,0" to="6479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" strokecolor="black [3213]" strokeweight=".5mm"/>
                        <v:line id="Gerade Verbindung 3" o:spid="_x0000_s1102" style="position:absolute;visibility:visible;mso-wrap-style:square" from="41,41" to="41,15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" strokecolor="black [3213]" strokeweight=".5mm">
                          <v:stroke endcap="square"/>
                        </v:line>
                        <v:line id="Gerade Verbindung 4" o:spid="_x0000_s1103" style="position:absolute;visibility:visible;mso-wrap-style:square" from="43237,41" to="43237,15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" strokecolor="black [3213]" strokeweight=".5mm">
                          <v:stroke endcap="square"/>
                        </v:line>
                        <v:line id="Gerade Verbindung 5" o:spid="_x0000_s1104" style="position:absolute;visibility:visible;mso-wrap-style:square" from="21639,41" to="21639,15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" strokecolor="black [3213]" strokeweight=".5mm">
                          <v:stroke endcap="square"/>
                        </v:line>
                        <v:line id="Gerade Verbindung 6" o:spid="_x0000_s1105" style="position:absolute;visibility:visible;mso-wrap-style:square" from="41,3806" to="64841,3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" strokecolor="black [3213]" strokeweight=".5mm"/>
                        <v:line id="Gerade Verbindung 7" o:spid="_x0000_s1106" style="position:absolute;visibility:visible;mso-wrap-style:square" from="21639,7571" to="64839,7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" strokecolor="black [3213]" strokeweight=".5mm"/>
                        <v:line id="Gerade Verbindung 8" o:spid="_x0000_s1107" style="position:absolute;visibility:visible;mso-wrap-style:square" from="43237,11378" to="64837,11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" strokecolor="black [3213]" strokeweight=".5mm"/>
                        <v:line id="Gerade Verbindung 12" o:spid="_x0000_s1108" style="position:absolute;visibility:visible;mso-wrap-style:square" from="52257,41" to="52257,3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" strokecolor="black [3213]" strokeweight=".5mm">
                          <v:stroke endcap="square"/>
                        </v:line>
                        <v:line id="Gerade Verbindung 14" o:spid="_x0000_s1109" style="position:absolute;visibility:visible;mso-wrap-style:square" from="54781,7613" to="54781,11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" strokecolor="black [3213]" strokeweight=".5mm">
                          <v:stroke endcap="square"/>
                        </v:line>
                        <v:line id="Gerade Verbindung 15" o:spid="_x0000_s1110" style="position:absolute;visibility:visible;mso-wrap-style:square" from="50436,7613" to="50436,11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" strokecolor="black [3213]" strokeweight=".5mm">
                          <v:stroke endcap="square"/>
                        </v:line>
                        <v:line id="Gerade Verbindung 16" o:spid="_x0000_s1111" style="position:absolute;visibility:visible;mso-wrap-style:square" from="47581,11378" to="47581,15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" strokecolor="black [3213]" strokeweight=".5mm">
                          <v:stroke endcap="square"/>
                        </v:line>
                        <v:line id="Gerade Verbindung 17" o:spid="_x0000_s1112" style="position:absolute;visibility:visible;mso-wrap-style:square" from="50478,11378" to="50478,15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" strokecolor="black [3213]" strokeweight=".5mm">
                          <v:stroke endcap="square"/>
                        </v:line>
                        <v:line id="Gerade Verbindung 18" o:spid="_x0000_s1113" style="position:absolute;visibility:visible;mso-wrap-style:square" from="59084,11378" to="59084,15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" strokecolor="black [3213]" strokeweight=".5mm">
                          <v:stroke endcap="square"/>
                        </v:line>
                        <v:line id="Gerade Verbindung 19" o:spid="_x0000_s1114" style="position:absolute;visibility:visible;mso-wrap-style:square" from="61980,11419" to="61980,15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" strokecolor="black [3213]" strokeweight=".5mm">
                          <v:stroke endcap="square"/>
                        </v:line>
                      </v:group>
                    </v:group>
                  </v:group>
                  <v:shape id="Textfeld 2" o:spid="_x0000_s1115" type="#_x0000_t202" style="position:absolute;left:52629;top:620;width:4788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" filled="f" stroked="f">
                    <o:lock v:ext="edit" aspectratio="t"/>
                    <v:textbox inset="0,0,0,0">
                      <w:txbxContent>
                        <w:p w14:paraId="1853B990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Werkstoff:</w:t>
                          </w:r>
                        </w:p>
                      </w:txbxContent>
                    </v:textbox>
                  </v:shape>
                  <v:shape id="Textfeld 2" o:spid="_x0000_s1116" type="#_x0000_t202" style="position:absolute;left:34838;top:5585;width:378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7F0C90F2" w14:textId="77777777" w:rsidR="00101D34" w:rsidRPr="00DF75BF" w:rsidRDefault="00101D34" w:rsidP="00101D34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Grafik 21" o:spid="_x0000_s1117" type="#_x0000_t75" style="position:absolute;left:2937;top:4675;width:15583;height:5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">
                    <v:imagedata r:id="rId9" o:title=""/>
                  </v:shape>
                  <v:shape id="Textfeld 1" o:spid="_x0000_s1118" type="#_x0000_t202" style="position:absolute;left:413;top:620;width:9720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" filled="f" stroked="f">
                    <o:lock v:ext="edit" aspectratio="t"/>
                    <v:textbox inset="0,0,0,0">
                      <w:txbxContent>
                        <w:p w14:paraId="42F15802" w14:textId="77777777" w:rsidR="005E693D" w:rsidRPr="00833108" w:rsidRDefault="005E693D" w:rsidP="005E693D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Sachnummer, Dateiname</w:t>
                          </w:r>
                          <w:r w:rsidRPr="00833108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:</w:t>
                          </w:r>
                        </w:p>
                      </w:txbxContent>
                    </v:textbox>
                  </v:shape>
                  <v:shape id="Textfeld 2" o:spid="_x0000_s1119" type="#_x0000_t202" style="position:absolute;left:22053;top:620;width:4788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47CCD4CE" w14:textId="77777777" w:rsidR="005E693D" w:rsidRPr="00833108" w:rsidRDefault="005E693D" w:rsidP="005E693D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Name</w:t>
                          </w:r>
                          <w:r w:rsidRPr="00833108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:</w:t>
                          </w:r>
                        </w:p>
                      </w:txbxContent>
                    </v:textbox>
                  </v:shape>
                  <v:shape id="Textfeld 2" o:spid="_x0000_s1120" type="#_x0000_t202" style="position:absolute;left:21804;top:8109;width:4788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3BDA2895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 w:rsidRPr="00833108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Benennung:</w:t>
                          </w:r>
                        </w:p>
                      </w:txbxContent>
                    </v:textbox>
                  </v:shape>
                  <v:shape id="Textfeld 2" o:spid="_x0000_s1121" type="#_x0000_t202" style="position:absolute;left:43485;top:620;width:4788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" filled="f" stroked="f">
                    <o:lock v:ext="edit" aspectratio="t"/>
                    <v:textbox inset="0,0,0,0">
                      <w:txbxContent>
                        <w:p w14:paraId="11E3C606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Toleranz:</w:t>
                          </w:r>
                        </w:p>
                      </w:txbxContent>
                    </v:textbox>
                  </v:shape>
                  <v:shape id="Textfeld 2" o:spid="_x0000_s1122" type="#_x0000_t202" style="position:absolute;left:59208;top:11916;width:2311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" filled="f" stroked="f">
                    <o:lock v:ext="edit" aspectratio="t"/>
                    <v:textbox inset="0,0,0,0">
                      <w:txbxContent>
                        <w:p w14:paraId="644998C2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Blatt:</w:t>
                          </w:r>
                        </w:p>
                      </w:txbxContent>
                    </v:textbox>
                  </v:shape>
                  <v:shape id="Textfeld 2" o:spid="_x0000_s1123" type="#_x0000_t202" style="position:absolute;left:62187;top:11916;width:2592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" filled="f" stroked="f">
                    <o:lock v:ext="edit" aspectratio="t"/>
                    <v:textbox inset="0,0,0,0">
                      <w:txbxContent>
                        <w:p w14:paraId="32A02C72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Blätter:</w:t>
                          </w:r>
                        </w:p>
                      </w:txbxContent>
                    </v:textbox>
                  </v:shape>
                  <v:shape id="Textfeld 2" o:spid="_x0000_s1124" type="#_x0000_t202" style="position:absolute;left:50726;top:12040;width:3365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" filled="f" stroked="f">
                    <o:lock v:ext="edit" aspectratio="t"/>
                    <v:textbox inset="0,0,0,0">
                      <w:txbxContent>
                        <w:p w14:paraId="38700827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Datum:</w:t>
                          </w:r>
                        </w:p>
                      </w:txbxContent>
                    </v:textbox>
                  </v:shape>
                  <v:shape id="Textfeld 2" o:spid="_x0000_s1125" type="#_x0000_t202" style="position:absolute;left:47664;top:12040;width:2312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" filled="f" stroked="f">
                    <o:lock v:ext="edit" aspectratio="t"/>
                    <v:textbox inset="0,0,0,0">
                      <w:txbxContent>
                        <w:p w14:paraId="3219F351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Spr.:</w:t>
                          </w:r>
                        </w:p>
                      </w:txbxContent>
                    </v:textbox>
                  </v:shape>
                  <v:shape id="Textfeld 2" o:spid="_x0000_s1126" type="#_x0000_t202" style="position:absolute;left:43402;top:11998;width:3741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" filled="f" stroked="f">
                    <o:lock v:ext="edit" aspectratio="t"/>
                    <v:textbox inset="0,0,0,0">
                      <w:txbxContent>
                        <w:p w14:paraId="747436E4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Maßstab:</w:t>
                          </w:r>
                        </w:p>
                      </w:txbxContent>
                    </v:textbox>
                  </v:shape>
                  <v:shape id="Textfeld 2" o:spid="_x0000_s1127" type="#_x0000_t202" style="position:absolute;left:43402;top:4427;width:5519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" filled="f" stroked="f">
                    <o:lock v:ext="edit" aspectratio="t"/>
                    <v:textbox inset="0,0,0,0">
                      <w:txbxContent>
                        <w:p w14:paraId="7D567030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Dokumentart</w:t>
                          </w:r>
                          <w:r w:rsidRPr="00833108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:</w:t>
                          </w:r>
                        </w:p>
                      </w:txbxContent>
                    </v:textbox>
                  </v:shape>
                  <v:shape id="Textfeld 2" o:spid="_x0000_s1128" type="#_x0000_t202" style="position:absolute;left:21804;top:4509;width:6846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3B5A7639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ID-Nr.:</w:t>
                          </w:r>
                        </w:p>
                      </w:txbxContent>
                    </v:textbox>
                  </v:shape>
                  <v:shape id="Textfeld 2" o:spid="_x0000_s1129" type="#_x0000_t202" style="position:absolute;left:43485;top:8233;width:4788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" filled="f" stroked="f">
                    <o:lock v:ext="edit" aspectratio="t"/>
                    <v:textbox inset="0,0,0,0">
                      <w:txbxContent>
                        <w:p w14:paraId="0BE3C689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Version</w:t>
                          </w:r>
                          <w:r w:rsidRPr="00833108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:</w:t>
                          </w:r>
                        </w:p>
                      </w:txbxContent>
                    </v:textbox>
                  </v:shape>
                  <v:shape id="Textfeld 2" o:spid="_x0000_s1130" type="#_x0000_t202" style="position:absolute;left:54946;top:8316;width:654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1DDDE856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Dokumentstatus</w:t>
                          </w:r>
                          <w:r w:rsidRPr="00833108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:</w:t>
                          </w:r>
                        </w:p>
                      </w:txbxContent>
                    </v:textbox>
                  </v:shape>
                  <v:shape id="Textfeld 2" o:spid="_x0000_s1131" type="#_x0000_t202" style="position:absolute;left:30493;top:4303;width:3575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" filled="f" stroked="f">
                    <o:lock v:ext="edit" aspectratio="t"/>
                    <v:textbox inset="0,0,0,0">
                      <w:txbxContent>
                        <w:p w14:paraId="22DE609E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Gez.:</w:t>
                          </w:r>
                        </w:p>
                      </w:txbxContent>
                    </v:textbox>
                  </v:shape>
                  <v:shape id="Textfeld 2" o:spid="_x0000_s1132" type="#_x0000_t202" style="position:absolute;left:34838;top:4344;width:353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" filled="f" stroked="f">
                    <o:lock v:ext="edit" aspectratio="t"/>
                    <v:textbox inset="0,0,0,0">
                      <w:txbxContent>
                        <w:p w14:paraId="0C2CD6E5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Geprüft:</w:t>
                          </w:r>
                        </w:p>
                      </w:txbxContent>
                    </v:textbox>
                  </v:shape>
                  <v:shape id="Textfeld 2" o:spid="_x0000_s1133" type="#_x0000_t202" style="position:absolute;left:39017;top:4303;width:3740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4863F309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Betreuer:</w:t>
                          </w:r>
                        </w:p>
                      </w:txbxContent>
                    </v:textbox>
                  </v:shape>
                  <v:shape id="Textfeld 2" o:spid="_x0000_s1134" type="#_x0000_t202" style="position:absolute;left:59167;top:4344;width:3784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78B21595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Freigabe:</w:t>
                          </w:r>
                        </w:p>
                      </w:txbxContent>
                    </v:textbox>
                  </v:shape>
                  <v:shape id="Textfeld 2" o:spid="_x0000_s1135" type="#_x0000_t202" style="position:absolute;left:50726;top:8316;width:3721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" filled="f" stroked="f">
                    <o:lock v:ext="edit" aspectratio="t"/>
                    <v:textbox inset="0,0,0,0">
                      <w:txbxContent>
                        <w:p w14:paraId="1C6D1EA1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Revision:</w:t>
                          </w:r>
                        </w:p>
                      </w:txbxContent>
                    </v:textbox>
                  </v:shape>
                  <v:shape id="Textfeld 2" o:spid="_x0000_s1136" type="#_x0000_t202" style="position:absolute;left:43485;top:9557;width:6579;height:1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355780A2" w14:textId="77777777" w:rsidR="00101D34" w:rsidRPr="00E90F85" w:rsidRDefault="00101D34" w:rsidP="00101D34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feld 2" o:spid="_x0000_s1137" type="#_x0000_t202" style="position:absolute;left:55070;top:9557;width:9360;height:1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" filled="f" stroked="f">
                    <o:lock v:ext="edit" aspectratio="t"/>
                    <v:textbox inset="0,0,0,0">
                      <w:txbxContent>
                        <w:p w14:paraId="718406EA" w14:textId="77777777" w:rsidR="00101D34" w:rsidRPr="00E90F85" w:rsidRDefault="00101D34" w:rsidP="00101D34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feld 2" o:spid="_x0000_s1138" type="#_x0000_t202" style="position:absolute;left:50726;top:9557;width:3562;height:1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3110CD66" w14:textId="77777777" w:rsidR="00101D34" w:rsidRPr="00E90F85" w:rsidRDefault="00101D34" w:rsidP="00101D34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feld 2" o:spid="_x0000_s1139" type="#_x0000_t202" style="position:absolute;left:289;top:1944;width:20880;height:2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" filled="f" stroked="f">
                    <o:lock v:ext="edit" aspectratio="t"/>
                    <v:textbox inset="0,0,0,0">
                      <w:txbxContent>
                        <w:p w14:paraId="022B6FCC" w14:textId="483351AB" w:rsidR="00101D34" w:rsidRPr="00E90F85" w:rsidRDefault="00D2306B" w:rsidP="00101D34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Beilage</w:t>
                          </w:r>
                          <w:r w:rsidR="00A07F64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</w:t>
                          </w:r>
                          <w:r w:rsidR="00D50569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feld 2" o:spid="_x0000_s1140" type="#_x0000_t202" style="position:absolute;left:52629;top:1944;width:11844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" filled="f" stroked="f">
                    <o:lock v:ext="edit" aspectratio="t"/>
                    <v:textbox inset="0,0,0,0">
                      <w:txbxContent>
                        <w:p w14:paraId="7DB8F20F" w14:textId="77777777" w:rsidR="00101D34" w:rsidRPr="00E90F85" w:rsidRDefault="00101D34" w:rsidP="00101D34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feld 2" o:spid="_x0000_s1141" type="#_x0000_t202" style="position:absolute;left:43485;top:1944;width:8388;height:1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" filled="f" stroked="f">
                    <o:lock v:ext="edit" aspectratio="t"/>
                    <v:textbox inset="0,0,0,0">
                      <w:txbxContent>
                        <w:p w14:paraId="7F51BB36" w14:textId="77777777" w:rsidR="00101D34" w:rsidRPr="00E90F85" w:rsidRDefault="00101D34" w:rsidP="00101D34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feld 2" o:spid="_x0000_s1142" type="#_x0000_t202" style="position:absolute;left:22011;top:1572;width:20844;height:2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" filled="f" stroked="f">
                    <o:lock v:ext="edit" aspectratio="t"/>
                    <v:textbox inset="0,0,0,0">
                      <w:txbxContent>
                        <w:p w14:paraId="6558252C" w14:textId="37F865BA" w:rsidR="00101D34" w:rsidRPr="00E90F85" w:rsidRDefault="00A07F64" w:rsidP="00101D34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Grundner, Ihninger</w:t>
                          </w:r>
                        </w:p>
                      </w:txbxContent>
                    </v:textbox>
                  </v:shape>
                  <v:shape id="Textfeld 2" o:spid="_x0000_s1143" type="#_x0000_t202" style="position:absolute;left:22260;top:9640;width:20262;height:5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15B37CE1" w14:textId="773EB509" w:rsidR="00101D34" w:rsidRDefault="00A07F64" w:rsidP="00D2306B">
                          <w:pPr>
                            <w:spacing w:after="0" w:line="24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Sequenzer</w:t>
                          </w:r>
                        </w:p>
                        <w:p w14:paraId="21CA702D" w14:textId="77777777" w:rsidR="00104C88" w:rsidRPr="006C2DF9" w:rsidRDefault="00104C88" w:rsidP="006C2DF9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feld 2" o:spid="_x0000_s1144" type="#_x0000_t202" style="position:absolute;left:43485;top:5585;width:15048;height:1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60B71C7B" w14:textId="0F4403FF" w:rsidR="00101D34" w:rsidRPr="005D5C55" w:rsidRDefault="00D50569" w:rsidP="00101D34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Layout bot</w:t>
                          </w:r>
                        </w:p>
                      </w:txbxContent>
                    </v:textbox>
                  </v:shape>
                  <v:shape id="Textfeld 2" o:spid="_x0000_s1145" type="#_x0000_t202" style="position:absolute;left:21929;top:5585;width:7992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" filled="f" stroked="f">
                    <o:lock v:ext="edit" aspectratio="t"/>
                    <v:textbox inset="0,0,0,0">
                      <w:txbxContent>
                        <w:p w14:paraId="222E15D9" w14:textId="4DD1931B" w:rsidR="00101D34" w:rsidRPr="005D5C55" w:rsidRDefault="00A07F64" w:rsidP="00101D34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4AHEL</w:t>
                          </w:r>
                        </w:p>
                      </w:txbxContent>
                    </v:textbox>
                  </v:shape>
                  <v:shape id="Textfeld 2" o:spid="_x0000_s1146" type="#_x0000_t202" style="position:absolute;left:59291;top:5585;width:5184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" filled="f" stroked="f">
                    <o:lock v:ext="edit" aspectratio="t"/>
                    <v:textbox inset="0,0,0,0">
                      <w:txbxContent>
                        <w:p w14:paraId="39AD648B" w14:textId="77777777" w:rsidR="00101D34" w:rsidRPr="00DF75BF" w:rsidRDefault="00101D34" w:rsidP="00101D34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feld 2" o:spid="_x0000_s1147" type="#_x0000_t202" style="position:absolute;left:43402;top:13116;width:3741;height:1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5A785913" w14:textId="100A1477" w:rsidR="00101D34" w:rsidRPr="00DF75BF" w:rsidRDefault="00D50569" w:rsidP="00101D34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ohne</w:t>
                          </w:r>
                        </w:p>
                      </w:txbxContent>
                    </v:textbox>
                  </v:shape>
                  <v:shape id="Textfeld 2" o:spid="_x0000_s1148" type="#_x0000_t202" style="position:absolute;left:47706;top:13116;width:2311;height:1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" filled="f" stroked="f">
                    <o:lock v:ext="edit" aspectratio="t"/>
                    <v:textbox inset="0,0,0,0">
                      <w:txbxContent>
                        <w:p w14:paraId="0D87552E" w14:textId="77777777" w:rsidR="00101D34" w:rsidRPr="00DF75BF" w:rsidRDefault="00D2306B" w:rsidP="00101D34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DE</w:t>
                          </w:r>
                        </w:p>
                      </w:txbxContent>
                    </v:textbox>
                  </v:shape>
                  <v:shape id="Textfeld 2" o:spid="_x0000_s1149" type="#_x0000_t202" style="position:absolute;left:59291;top:13198;width:2311;height:1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50FB131F" w14:textId="6DBFC00A" w:rsidR="00101D34" w:rsidRPr="00DF75BF" w:rsidRDefault="00D50569" w:rsidP="00101D34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feld 2" o:spid="_x0000_s1150" type="#_x0000_t202" style="position:absolute;left:62270;top:13116;width:2304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29F5B388" w14:textId="70374347" w:rsidR="00101D34" w:rsidRPr="00DF75BF" w:rsidRDefault="00D50569" w:rsidP="00101D34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feld 2" o:spid="_x0000_s1151" type="#_x0000_t202" style="position:absolute;left:50767;top:13116;width:7884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456925AF" w14:textId="2C045E47" w:rsidR="00101D34" w:rsidRPr="00DF75BF" w:rsidRDefault="00D2306B" w:rsidP="00101D34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instrText xml:space="preserve"> TIME \@ "dd.MM.yyyy" </w:instrTex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D50569">
                            <w:rPr>
                              <w:rFonts w:ascii="Arial" w:hAnsi="Arial" w:cs="Arial"/>
                              <w:noProof/>
                              <w:sz w:val="20"/>
                              <w:szCs w:val="20"/>
                            </w:rPr>
                            <w:t>18.06.2022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feld 2" o:spid="_x0000_s1152" type="#_x0000_t202" style="position:absolute;left:620;top:10633;width:20244;height:2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00DA1E5B" w14:textId="77777777" w:rsidR="00101D34" w:rsidRPr="00922583" w:rsidRDefault="00101D34" w:rsidP="00101D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</w:pPr>
                          <w:proofErr w:type="spellStart"/>
                          <w:r w:rsidRPr="00922583"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  <w:t>HTBLuVA</w:t>
                          </w:r>
                          <w:proofErr w:type="spellEnd"/>
                          <w:r w:rsidRPr="00922583"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  <w:t xml:space="preserve"> Salzburg</w:t>
                          </w:r>
                        </w:p>
                      </w:txbxContent>
                    </v:textbox>
                  </v:shape>
                  <v:shape id="Textfeld 2" o:spid="_x0000_s1153" type="#_x0000_t202" style="position:absolute;left:744;top:12867;width:20244;height:1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" filled="f" stroked="f">
                    <o:lock v:ext="edit" aspectratio="t"/>
                    <v:textbox inset="0,0,0,0">
                      <w:txbxContent>
                        <w:p w14:paraId="70E130D2" w14:textId="77777777" w:rsidR="00101D34" w:rsidRPr="00D00A94" w:rsidRDefault="00DF4F55" w:rsidP="00101D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Elektronik</w:t>
                          </w:r>
                        </w:p>
                      </w:txbxContent>
                    </v:textbox>
                  </v:shape>
                  <v:shape id="Textfeld 2" o:spid="_x0000_s1154" type="#_x0000_t202" style="position:absolute;left:30493;top:5585;width:378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" filled="f" stroked="f">
                    <o:lock v:ext="edit" aspectratio="t"/>
                    <v:textbox inset="0,0,0,0">
                      <w:txbxContent>
                        <w:p w14:paraId="43D7ACCC" w14:textId="60E231C9" w:rsidR="00DF4F55" w:rsidRPr="00DF75BF" w:rsidRDefault="00D50569" w:rsidP="00DF4F55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GruS</w:t>
                          </w:r>
                          <w:proofErr w:type="spellEnd"/>
                        </w:p>
                      </w:txbxContent>
                    </v:textbox>
                  </v:shape>
                  <v:shape id="Textfeld 2" o:spid="_x0000_s1155" type="#_x0000_t202" style="position:absolute;left:39099;top:5585;width:378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3C175EE0" w14:textId="77777777" w:rsidR="00DF4F55" w:rsidRPr="00DF75BF" w:rsidRDefault="00DF4F55" w:rsidP="00DF4F55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="00D50569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B2D837E" wp14:editId="4C1A76A7">
                <wp:simplePos x="0" y="0"/>
                <wp:positionH relativeFrom="margin">
                  <wp:posOffset>2312035</wp:posOffset>
                </wp:positionH>
                <wp:positionV relativeFrom="bottomMargin">
                  <wp:posOffset>3067685</wp:posOffset>
                </wp:positionV>
                <wp:extent cx="4323080" cy="0"/>
                <wp:effectExtent l="0" t="0" r="20320" b="19050"/>
                <wp:wrapNone/>
                <wp:docPr id="377" name="Gerade Verbindung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3080" cy="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A310D" id="Gerade Verbindung 40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182.05pt,241.55pt" to="522.45pt,2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" strokecolor="black [3213]" strokeweight="1.42pt">
                <w10:wrap anchorx="margin" anchory="margin"/>
              </v:line>
            </w:pict>
          </mc:Fallback>
        </mc:AlternateContent>
      </w:r>
      <w:r w:rsidR="00D50569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70880" behindDoc="0" locked="1" layoutInCell="0" allowOverlap="1" wp14:anchorId="2E46C481" wp14:editId="6BED488D">
                <wp:simplePos x="0" y="0"/>
                <wp:positionH relativeFrom="margin">
                  <wp:posOffset>151765</wp:posOffset>
                </wp:positionH>
                <wp:positionV relativeFrom="bottomMargin">
                  <wp:posOffset>2312035</wp:posOffset>
                </wp:positionV>
                <wp:extent cx="6483600" cy="0"/>
                <wp:effectExtent l="0" t="0" r="12700" b="19050"/>
                <wp:wrapNone/>
                <wp:docPr id="378" name="Gerade Verbindung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3600" cy="0"/>
                        </a:xfrm>
                        <a:prstGeom prst="line">
                          <a:avLst/>
                        </a:prstGeom>
                        <a:ln w="180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11984" id="Gerade Verbindung 38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11.95pt,182.05pt" to="522.45pt,1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" o:allowincell="f" strokecolor="black [3213]" strokeweight=".5mm">
                <w10:wrap anchorx="margin" anchory="margin"/>
                <w10:anchorlock/>
              </v:line>
            </w:pict>
          </mc:Fallback>
        </mc:AlternateContent>
      </w:r>
      <w:r w:rsidR="00D50569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71904" behindDoc="0" locked="1" layoutInCell="1" allowOverlap="1" wp14:anchorId="09053233" wp14:editId="27639470">
                <wp:simplePos x="0" y="0"/>
                <wp:positionH relativeFrom="margin">
                  <wp:posOffset>151765</wp:posOffset>
                </wp:positionH>
                <wp:positionV relativeFrom="bottomMargin">
                  <wp:posOffset>2689225</wp:posOffset>
                </wp:positionV>
                <wp:extent cx="6483600" cy="0"/>
                <wp:effectExtent l="0" t="0" r="12700" b="19050"/>
                <wp:wrapNone/>
                <wp:docPr id="379" name="Gerade Verbindung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3600" cy="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43495" id="Gerade Verbindung 39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11.95pt,211.75pt" to="522.45pt,2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" strokecolor="black [3213]" strokeweight="1.42pt">
                <w10:wrap anchorx="margin" anchory="margin"/>
                <w10:anchorlock/>
              </v:line>
            </w:pict>
          </mc:Fallback>
        </mc:AlternateContent>
      </w:r>
      <w:r w:rsidR="00D50569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2425239" wp14:editId="35591DC3">
                <wp:simplePos x="0" y="0"/>
                <wp:positionH relativeFrom="column">
                  <wp:posOffset>4472305</wp:posOffset>
                </wp:positionH>
                <wp:positionV relativeFrom="bottomMargin">
                  <wp:posOffset>3444875</wp:posOffset>
                </wp:positionV>
                <wp:extent cx="2162175" cy="0"/>
                <wp:effectExtent l="0" t="0" r="9525" b="19050"/>
                <wp:wrapNone/>
                <wp:docPr id="380" name="Gerade Verbindung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F8FAA" id="Gerade Verbindung 37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52.15pt,271.25pt" to="522.4pt,2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" strokecolor="black [3213]" strokeweight="1.42pt">
                <w10:wrap anchory="margin"/>
              </v:line>
            </w:pict>
          </mc:Fallback>
        </mc:AlternateContent>
      </w:r>
      <w:r w:rsidR="00D50569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6D79F80" wp14:editId="090ECD4A">
                <wp:simplePos x="0" y="0"/>
                <wp:positionH relativeFrom="margin">
                  <wp:posOffset>2313940</wp:posOffset>
                </wp:positionH>
                <wp:positionV relativeFrom="bottomMargin">
                  <wp:posOffset>2312035</wp:posOffset>
                </wp:positionV>
                <wp:extent cx="0" cy="381600"/>
                <wp:effectExtent l="0" t="0" r="19050" b="19050"/>
                <wp:wrapNone/>
                <wp:docPr id="381" name="Gerade Verbindung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78688" id="Gerade Verbindung 47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182.2pt,182.05pt" to="182.2pt,2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" strokecolor="black [3213]" strokeweight="1.42pt">
                <w10:wrap anchorx="margin" anchory="margin"/>
              </v:line>
            </w:pict>
          </mc:Fallback>
        </mc:AlternateContent>
      </w:r>
      <w:r w:rsidR="00D50569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7E656EB" wp14:editId="7AA13056">
                <wp:simplePos x="0" y="0"/>
                <wp:positionH relativeFrom="margin">
                  <wp:posOffset>2313940</wp:posOffset>
                </wp:positionH>
                <wp:positionV relativeFrom="bottomMargin">
                  <wp:posOffset>2689860</wp:posOffset>
                </wp:positionV>
                <wp:extent cx="0" cy="381600"/>
                <wp:effectExtent l="0" t="0" r="19050" b="19050"/>
                <wp:wrapNone/>
                <wp:docPr id="382" name="Gerade Verbindung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98A8D" id="Gerade Verbindung 46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182.2pt,211.8pt" to="182.2pt,2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" strokecolor="black [3213]" strokeweight="1.42pt">
                <w10:wrap anchorx="margin" anchory="margin"/>
              </v:line>
            </w:pict>
          </mc:Fallback>
        </mc:AlternateContent>
      </w:r>
      <w:r w:rsidR="00D50569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4C85193" wp14:editId="63EE3178">
                <wp:simplePos x="0" y="0"/>
                <wp:positionH relativeFrom="column">
                  <wp:posOffset>4472940</wp:posOffset>
                </wp:positionH>
                <wp:positionV relativeFrom="bottomMargin">
                  <wp:posOffset>2312035</wp:posOffset>
                </wp:positionV>
                <wp:extent cx="0" cy="381600"/>
                <wp:effectExtent l="0" t="0" r="19050" b="19050"/>
                <wp:wrapNone/>
                <wp:docPr id="383" name="Gerade Verbindung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8616B3" id="Gerade Verbindung 45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52.2pt,182.05pt" to="352.2pt,2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" strokecolor="black [3213]" strokeweight="1.42pt">
                <w10:wrap anchory="margin"/>
              </v:line>
            </w:pict>
          </mc:Fallback>
        </mc:AlternateContent>
      </w:r>
      <w:r w:rsidR="00D50569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3ECA3DB" wp14:editId="6856EB89">
                <wp:simplePos x="0" y="0"/>
                <wp:positionH relativeFrom="column">
                  <wp:posOffset>3177540</wp:posOffset>
                </wp:positionH>
                <wp:positionV relativeFrom="bottomMargin">
                  <wp:posOffset>2689860</wp:posOffset>
                </wp:positionV>
                <wp:extent cx="0" cy="381600"/>
                <wp:effectExtent l="0" t="0" r="19050" b="19050"/>
                <wp:wrapNone/>
                <wp:docPr id="384" name="Gerade Verbindung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6F63A" id="Gerade Verbindung 44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250.2pt,211.8pt" to="250.2pt,2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" strokecolor="black [3213]" strokeweight="1.42pt">
                <w10:wrap anchory="margin"/>
              </v:line>
            </w:pict>
          </mc:Fallback>
        </mc:AlternateContent>
      </w:r>
      <w:r w:rsidR="00D50569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996E4F2" wp14:editId="5CDA139F">
                <wp:simplePos x="0" y="0"/>
                <wp:positionH relativeFrom="column">
                  <wp:posOffset>4472940</wp:posOffset>
                </wp:positionH>
                <wp:positionV relativeFrom="bottomMargin">
                  <wp:posOffset>2689860</wp:posOffset>
                </wp:positionV>
                <wp:extent cx="0" cy="381000"/>
                <wp:effectExtent l="0" t="0" r="19050" b="19050"/>
                <wp:wrapNone/>
                <wp:docPr id="385" name="Gerade Verbindung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757F69" id="Gerade Verbindung 43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52.2pt,211.8pt" to="352.2pt,2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" strokecolor="black [3213]" strokeweight="1.42pt">
                <w10:wrap anchory="margin"/>
              </v:line>
            </w:pict>
          </mc:Fallback>
        </mc:AlternateContent>
      </w:r>
      <w:r w:rsidR="00D50569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52F9055" wp14:editId="7CC0D0FC">
                <wp:simplePos x="0" y="0"/>
                <wp:positionH relativeFrom="margin">
                  <wp:posOffset>2313940</wp:posOffset>
                </wp:positionH>
                <wp:positionV relativeFrom="bottomMargin">
                  <wp:posOffset>3067685</wp:posOffset>
                </wp:positionV>
                <wp:extent cx="0" cy="748800"/>
                <wp:effectExtent l="0" t="0" r="19050" b="13335"/>
                <wp:wrapNone/>
                <wp:docPr id="386" name="Gerade Verbindung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8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90BBB" id="Gerade Verbindung 42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182.2pt,241.55pt" to="182.2pt,3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" strokecolor="black [3213]" strokeweight="1.42pt">
                <w10:wrap anchorx="margin" anchory="margin"/>
              </v:line>
            </w:pict>
          </mc:Fallback>
        </mc:AlternateContent>
      </w:r>
      <w:r w:rsidR="00D50569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C1E5806" wp14:editId="0323970E">
                <wp:simplePos x="0" y="0"/>
                <wp:positionH relativeFrom="margin">
                  <wp:posOffset>4472940</wp:posOffset>
                </wp:positionH>
                <wp:positionV relativeFrom="bottomMargin">
                  <wp:posOffset>3067685</wp:posOffset>
                </wp:positionV>
                <wp:extent cx="0" cy="748800"/>
                <wp:effectExtent l="0" t="0" r="19050" b="13335"/>
                <wp:wrapNone/>
                <wp:docPr id="387" name="Gerade Verbindung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8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70635" id="Gerade Verbindung 41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352.2pt,241.55pt" to="352.2pt,3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" strokecolor="black [3213]" strokeweight="1.42pt">
                <w10:wrap anchorx="margin" anchory="margin"/>
              </v:line>
            </w:pict>
          </mc:Fallback>
        </mc:AlternateContent>
      </w:r>
      <w:r w:rsidR="00D50569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766A265" wp14:editId="0770B9EA">
                <wp:simplePos x="0" y="0"/>
                <wp:positionH relativeFrom="column">
                  <wp:posOffset>4904740</wp:posOffset>
                </wp:positionH>
                <wp:positionV relativeFrom="bottomMargin">
                  <wp:posOffset>3446145</wp:posOffset>
                </wp:positionV>
                <wp:extent cx="0" cy="381600"/>
                <wp:effectExtent l="0" t="0" r="19050" b="19050"/>
                <wp:wrapNone/>
                <wp:docPr id="388" name="Gerade Verbindung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99EFC2" id="Gerade Verbindung 36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86.2pt,271.35pt" to="386.2pt,3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" strokecolor="black [3213]" strokeweight="1.42pt">
                <w10:wrap anchory="margin"/>
              </v:line>
            </w:pict>
          </mc:Fallback>
        </mc:AlternateContent>
      </w:r>
      <w:r w:rsidR="00D50569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A98F97A" wp14:editId="29A77FBD">
                <wp:simplePos x="0" y="0"/>
                <wp:positionH relativeFrom="column">
                  <wp:posOffset>5193030</wp:posOffset>
                </wp:positionH>
                <wp:positionV relativeFrom="bottomMargin">
                  <wp:posOffset>3446145</wp:posOffset>
                </wp:positionV>
                <wp:extent cx="0" cy="381600"/>
                <wp:effectExtent l="0" t="0" r="19050" b="19050"/>
                <wp:wrapNone/>
                <wp:docPr id="389" name="Gerade Verbindung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31C0E" id="Gerade Verbindung 35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408.9pt,271.35pt" to="408.9pt,3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" strokecolor="black [3213]" strokeweight="1.42pt">
                <w10:wrap anchory="margin"/>
              </v:line>
            </w:pict>
          </mc:Fallback>
        </mc:AlternateContent>
      </w:r>
      <w:r w:rsidR="00D50569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9DC2E00" wp14:editId="2EDD7102">
                <wp:simplePos x="0" y="0"/>
                <wp:positionH relativeFrom="column">
                  <wp:posOffset>6057265</wp:posOffset>
                </wp:positionH>
                <wp:positionV relativeFrom="bottomMargin">
                  <wp:posOffset>3446145</wp:posOffset>
                </wp:positionV>
                <wp:extent cx="0" cy="381600"/>
                <wp:effectExtent l="0" t="0" r="19050" b="19050"/>
                <wp:wrapNone/>
                <wp:docPr id="390" name="Gerade Verbindung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A8BE5" id="Gerade Verbindung 34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476.95pt,271.35pt" to="476.95pt,3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" strokecolor="black [3213]" strokeweight="1.42pt">
                <w10:wrap anchory="margin"/>
              </v:line>
            </w:pict>
          </mc:Fallback>
        </mc:AlternateContent>
      </w:r>
      <w:r w:rsidR="00D50569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0452200" wp14:editId="773601AC">
                <wp:simplePos x="0" y="0"/>
                <wp:positionH relativeFrom="column">
                  <wp:posOffset>6344920</wp:posOffset>
                </wp:positionH>
                <wp:positionV relativeFrom="bottomMargin">
                  <wp:posOffset>3446145</wp:posOffset>
                </wp:positionV>
                <wp:extent cx="0" cy="381600"/>
                <wp:effectExtent l="0" t="0" r="19050" b="19050"/>
                <wp:wrapNone/>
                <wp:docPr id="391" name="Gerade Verbindung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5367C" id="Gerade Verbindung 33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499.6pt,271.35pt" to="499.6pt,3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" strokecolor="black [3213]" strokeweight="1.42pt">
                <w10:wrap anchory="margin"/>
              </v:line>
            </w:pict>
          </mc:Fallback>
        </mc:AlternateContent>
      </w:r>
      <w:r w:rsidR="00D50569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DEB175C" wp14:editId="6EEC1C61">
                <wp:simplePos x="0" y="0"/>
                <wp:positionH relativeFrom="margin">
                  <wp:posOffset>5373370</wp:posOffset>
                </wp:positionH>
                <wp:positionV relativeFrom="bottomMargin">
                  <wp:posOffset>2313305</wp:posOffset>
                </wp:positionV>
                <wp:extent cx="0" cy="381600"/>
                <wp:effectExtent l="0" t="0" r="19050" b="19050"/>
                <wp:wrapNone/>
                <wp:docPr id="392" name="Gerade Verbindung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128FB" id="Gerade Verbindung 32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423.1pt,182.15pt" to="423.1pt,2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" strokecolor="black [3213]" strokeweight="1.42pt">
                <w10:wrap anchorx="margin" anchory="margin"/>
              </v:line>
            </w:pict>
          </mc:Fallback>
        </mc:AlternateContent>
      </w:r>
      <w:r w:rsidR="00D50569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309AE18" wp14:editId="5568CE78">
                <wp:simplePos x="0" y="0"/>
                <wp:positionH relativeFrom="column">
                  <wp:posOffset>4041140</wp:posOffset>
                </wp:positionH>
                <wp:positionV relativeFrom="bottomMargin">
                  <wp:posOffset>2689860</wp:posOffset>
                </wp:positionV>
                <wp:extent cx="0" cy="381600"/>
                <wp:effectExtent l="0" t="0" r="19050" b="19050"/>
                <wp:wrapNone/>
                <wp:docPr id="393" name="Gerade Verbindu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460231" id="Gerade Verbindung 31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18.2pt,211.8pt" to="318.2pt,2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" strokecolor="black [3213]" strokeweight="1.42pt">
                <w10:wrap anchory="margin"/>
              </v:line>
            </w:pict>
          </mc:Fallback>
        </mc:AlternateContent>
      </w:r>
      <w:r w:rsidR="00D50569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0C5C642" wp14:editId="2E53A4B3">
                <wp:simplePos x="0" y="0"/>
                <wp:positionH relativeFrom="column">
                  <wp:posOffset>6056630</wp:posOffset>
                </wp:positionH>
                <wp:positionV relativeFrom="bottomMargin">
                  <wp:posOffset>2689860</wp:posOffset>
                </wp:positionV>
                <wp:extent cx="0" cy="381600"/>
                <wp:effectExtent l="0" t="0" r="19050" b="19050"/>
                <wp:wrapNone/>
                <wp:docPr id="394" name="Gerade Verbindung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921B33" id="Gerade Verbindung 30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476.9pt,211.8pt" to="476.9pt,2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" strokecolor="black [3213]" strokeweight="1.42pt">
                <w10:wrap anchory="margin"/>
              </v:line>
            </w:pict>
          </mc:Fallback>
        </mc:AlternateContent>
      </w:r>
      <w:r w:rsidR="00D50569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9E22EE2" wp14:editId="552D755C">
                <wp:simplePos x="0" y="0"/>
                <wp:positionH relativeFrom="column">
                  <wp:posOffset>3608705</wp:posOffset>
                </wp:positionH>
                <wp:positionV relativeFrom="bottomMargin">
                  <wp:posOffset>2689860</wp:posOffset>
                </wp:positionV>
                <wp:extent cx="0" cy="381600"/>
                <wp:effectExtent l="0" t="0" r="19050" b="19050"/>
                <wp:wrapNone/>
                <wp:docPr id="395" name="Gerade Verbindung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21258" id="Gerade Verbindung 29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284.15pt,211.8pt" to="284.15pt,2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" strokecolor="black [3213]" strokeweight="1.42pt">
                <w10:wrap anchory="margin"/>
              </v:line>
            </w:pict>
          </mc:Fallback>
        </mc:AlternateContent>
      </w:r>
      <w:r w:rsidR="00D50569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BFC1B6B" wp14:editId="21B4BF46">
                <wp:simplePos x="0" y="0"/>
                <wp:positionH relativeFrom="column">
                  <wp:posOffset>5624830</wp:posOffset>
                </wp:positionH>
                <wp:positionV relativeFrom="bottomMargin">
                  <wp:posOffset>3067685</wp:posOffset>
                </wp:positionV>
                <wp:extent cx="0" cy="381600"/>
                <wp:effectExtent l="0" t="0" r="19050" b="19050"/>
                <wp:wrapNone/>
                <wp:docPr id="396" name="Gerade Verbindu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2B54F" id="Gerade Verbindung 28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442.9pt,241.55pt" to="442.9pt,2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" strokecolor="black [3213]" strokeweight="1.42pt">
                <w10:wrap anchory="margin"/>
              </v:line>
            </w:pict>
          </mc:Fallback>
        </mc:AlternateContent>
      </w:r>
      <w:r w:rsidR="00D50569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E1AAD62" wp14:editId="507A50FB">
                <wp:simplePos x="0" y="0"/>
                <wp:positionH relativeFrom="column">
                  <wp:posOffset>5194300</wp:posOffset>
                </wp:positionH>
                <wp:positionV relativeFrom="bottomMargin">
                  <wp:posOffset>3067685</wp:posOffset>
                </wp:positionV>
                <wp:extent cx="0" cy="381000"/>
                <wp:effectExtent l="0" t="0" r="19050" b="19050"/>
                <wp:wrapNone/>
                <wp:docPr id="397" name="Gerade Verbindung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5561A" id="Gerade Verbindung 294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409pt,241.55pt" to="409pt,2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" strokecolor="black [3213]" strokeweight="1.42pt">
                <w10:wrap anchory="margin"/>
              </v:line>
            </w:pict>
          </mc:Fallback>
        </mc:AlternateContent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4D6BC10B" wp14:editId="0537192B">
                <wp:simplePos x="0" y="0"/>
                <wp:positionH relativeFrom="margin">
                  <wp:posOffset>2312035</wp:posOffset>
                </wp:positionH>
                <wp:positionV relativeFrom="bottomMargin">
                  <wp:posOffset>3067685</wp:posOffset>
                </wp:positionV>
                <wp:extent cx="4323080" cy="0"/>
                <wp:effectExtent l="0" t="0" r="20320" b="19050"/>
                <wp:wrapNone/>
                <wp:docPr id="40" name="Gerade Verbindung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3080" cy="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B0803" id="Gerade Verbindung 40" o:spid="_x0000_s1026" style="position:absolute;z-index:25161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182.05pt,241.55pt" to="522.45pt,2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" strokecolor="black [3213]" strokeweight="1.42pt">
                <w10:wrap anchorx="margin" anchory="margin"/>
              </v:line>
            </w:pict>
          </mc:Fallback>
        </mc:AlternateContent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11136" behindDoc="0" locked="1" layoutInCell="0" allowOverlap="1" wp14:anchorId="6E22FB3D" wp14:editId="4F0D35D7">
                <wp:simplePos x="0" y="0"/>
                <wp:positionH relativeFrom="margin">
                  <wp:posOffset>151765</wp:posOffset>
                </wp:positionH>
                <wp:positionV relativeFrom="bottomMargin">
                  <wp:posOffset>2312035</wp:posOffset>
                </wp:positionV>
                <wp:extent cx="6483600" cy="0"/>
                <wp:effectExtent l="0" t="0" r="12700" b="19050"/>
                <wp:wrapNone/>
                <wp:docPr id="38" name="Gerade Verbindung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3600" cy="0"/>
                        </a:xfrm>
                        <a:prstGeom prst="line">
                          <a:avLst/>
                        </a:prstGeom>
                        <a:ln w="180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97F432" id="Gerade Verbindung 38" o:spid="_x0000_s1026" style="position:absolute;z-index:251611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11.95pt,182.05pt" to="522.45pt,1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" o:allowincell="f" strokecolor="black [3213]" strokeweight=".5mm">
                <w10:wrap anchorx="margin" anchory="margin"/>
                <w10:anchorlock/>
              </v:line>
            </w:pict>
          </mc:Fallback>
        </mc:AlternateContent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12160" behindDoc="0" locked="1" layoutInCell="1" allowOverlap="1" wp14:anchorId="48D75B7C" wp14:editId="08DD90D9">
                <wp:simplePos x="0" y="0"/>
                <wp:positionH relativeFrom="margin">
                  <wp:posOffset>151765</wp:posOffset>
                </wp:positionH>
                <wp:positionV relativeFrom="bottomMargin">
                  <wp:posOffset>2689225</wp:posOffset>
                </wp:positionV>
                <wp:extent cx="6483600" cy="0"/>
                <wp:effectExtent l="0" t="0" r="12700" b="19050"/>
                <wp:wrapNone/>
                <wp:docPr id="39" name="Gerade Verbindung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3600" cy="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55A0CB" id="Gerade Verbindung 39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11.95pt,211.75pt" to="522.45pt,2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" strokecolor="black [3213]" strokeweight="1.42pt">
                <w10:wrap anchorx="margin" anchory="margin"/>
                <w10:anchorlock/>
              </v:line>
            </w:pict>
          </mc:Fallback>
        </mc:AlternateContent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370A7E6B" wp14:editId="28A0A172">
                <wp:simplePos x="0" y="0"/>
                <wp:positionH relativeFrom="column">
                  <wp:posOffset>4472305</wp:posOffset>
                </wp:positionH>
                <wp:positionV relativeFrom="bottomMargin">
                  <wp:posOffset>3444875</wp:posOffset>
                </wp:positionV>
                <wp:extent cx="2162175" cy="0"/>
                <wp:effectExtent l="0" t="0" r="9525" b="19050"/>
                <wp:wrapNone/>
                <wp:docPr id="37" name="Gerade Verbindung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09EAC3" id="Gerade Verbindung 37" o:spid="_x0000_s1026" style="position:absolute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52.15pt,271.25pt" to="522.4pt,2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" strokecolor="black [3213]" strokeweight="1.42pt">
                <w10:wrap anchory="margin"/>
              </v:line>
            </w:pict>
          </mc:Fallback>
        </mc:AlternateContent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355E4C56" wp14:editId="7DA34260">
                <wp:simplePos x="0" y="0"/>
                <wp:positionH relativeFrom="margin">
                  <wp:posOffset>2313940</wp:posOffset>
                </wp:positionH>
                <wp:positionV relativeFrom="bottomMargin">
                  <wp:posOffset>2312035</wp:posOffset>
                </wp:positionV>
                <wp:extent cx="0" cy="381600"/>
                <wp:effectExtent l="0" t="0" r="19050" b="19050"/>
                <wp:wrapNone/>
                <wp:docPr id="47" name="Gerade Verbindung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77CE5" id="Gerade Verbindung 47" o:spid="_x0000_s1026" style="position:absolute;z-index:25161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182.2pt,182.05pt" to="182.2pt,2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" strokecolor="black [3213]" strokeweight="1.42pt">
                <w10:wrap anchorx="margin" anchory="margin"/>
              </v:line>
            </w:pict>
          </mc:Fallback>
        </mc:AlternateContent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7B36537C" wp14:editId="6E2DAA90">
                <wp:simplePos x="0" y="0"/>
                <wp:positionH relativeFrom="margin">
                  <wp:posOffset>2313940</wp:posOffset>
                </wp:positionH>
                <wp:positionV relativeFrom="bottomMargin">
                  <wp:posOffset>2689860</wp:posOffset>
                </wp:positionV>
                <wp:extent cx="0" cy="381600"/>
                <wp:effectExtent l="0" t="0" r="19050" b="19050"/>
                <wp:wrapNone/>
                <wp:docPr id="46" name="Gerade Verbindung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EB391" id="Gerade Verbindung 46" o:spid="_x0000_s1026" style="position:absolute;z-index:25161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182.2pt,211.8pt" to="182.2pt,2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" strokecolor="black [3213]" strokeweight="1.42pt">
                <w10:wrap anchorx="margin" anchory="margin"/>
              </v:line>
            </w:pict>
          </mc:Fallback>
        </mc:AlternateContent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68F55384" wp14:editId="2691DCE0">
                <wp:simplePos x="0" y="0"/>
                <wp:positionH relativeFrom="column">
                  <wp:posOffset>4472940</wp:posOffset>
                </wp:positionH>
                <wp:positionV relativeFrom="bottomMargin">
                  <wp:posOffset>2312035</wp:posOffset>
                </wp:positionV>
                <wp:extent cx="0" cy="381600"/>
                <wp:effectExtent l="0" t="0" r="19050" b="19050"/>
                <wp:wrapNone/>
                <wp:docPr id="45" name="Gerade Verbindung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AC0D3" id="Gerade Verbindung 45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52.2pt,182.05pt" to="352.2pt,2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" strokecolor="black [3213]" strokeweight="1.42pt">
                <w10:wrap anchory="margin"/>
              </v:line>
            </w:pict>
          </mc:Fallback>
        </mc:AlternateContent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44D342C2" wp14:editId="77B4EDF5">
                <wp:simplePos x="0" y="0"/>
                <wp:positionH relativeFrom="column">
                  <wp:posOffset>3177540</wp:posOffset>
                </wp:positionH>
                <wp:positionV relativeFrom="bottomMargin">
                  <wp:posOffset>2689860</wp:posOffset>
                </wp:positionV>
                <wp:extent cx="0" cy="381600"/>
                <wp:effectExtent l="0" t="0" r="19050" b="19050"/>
                <wp:wrapNone/>
                <wp:docPr id="44" name="Gerade Verbindung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34A4DB" id="Gerade Verbindung 44" o:spid="_x0000_s1026" style="position:absolute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250.2pt,211.8pt" to="250.2pt,2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" strokecolor="black [3213]" strokeweight="1.42pt">
                <w10:wrap anchory="margin"/>
              </v:line>
            </w:pict>
          </mc:Fallback>
        </mc:AlternateContent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7319B5E7" wp14:editId="3C646052">
                <wp:simplePos x="0" y="0"/>
                <wp:positionH relativeFrom="column">
                  <wp:posOffset>4472940</wp:posOffset>
                </wp:positionH>
                <wp:positionV relativeFrom="bottomMargin">
                  <wp:posOffset>2689860</wp:posOffset>
                </wp:positionV>
                <wp:extent cx="0" cy="381000"/>
                <wp:effectExtent l="0" t="0" r="19050" b="19050"/>
                <wp:wrapNone/>
                <wp:docPr id="43" name="Gerade Verbindung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7A061" id="Gerade Verbindung 43" o:spid="_x0000_s1026" style="position:absolute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52.2pt,211.8pt" to="352.2pt,2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" strokecolor="black [3213]" strokeweight="1.42pt">
                <w10:wrap anchory="margin"/>
              </v:line>
            </w:pict>
          </mc:Fallback>
        </mc:AlternateContent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71CFF7F0" wp14:editId="52679D56">
                <wp:simplePos x="0" y="0"/>
                <wp:positionH relativeFrom="margin">
                  <wp:posOffset>2313940</wp:posOffset>
                </wp:positionH>
                <wp:positionV relativeFrom="bottomMargin">
                  <wp:posOffset>3067685</wp:posOffset>
                </wp:positionV>
                <wp:extent cx="0" cy="748800"/>
                <wp:effectExtent l="0" t="0" r="19050" b="13335"/>
                <wp:wrapNone/>
                <wp:docPr id="42" name="Gerade Verbindung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8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3F871" id="Gerade Verbindung 42" o:spid="_x0000_s1026" style="position:absolute;z-index:251619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182.2pt,241.55pt" to="182.2pt,3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" strokecolor="black [3213]" strokeweight="1.42pt">
                <w10:wrap anchorx="margin" anchory="margin"/>
              </v:line>
            </w:pict>
          </mc:Fallback>
        </mc:AlternateContent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6C0BBC7D" wp14:editId="194AF5DB">
                <wp:simplePos x="0" y="0"/>
                <wp:positionH relativeFrom="margin">
                  <wp:posOffset>4472940</wp:posOffset>
                </wp:positionH>
                <wp:positionV relativeFrom="bottomMargin">
                  <wp:posOffset>3067685</wp:posOffset>
                </wp:positionV>
                <wp:extent cx="0" cy="748800"/>
                <wp:effectExtent l="0" t="0" r="19050" b="13335"/>
                <wp:wrapNone/>
                <wp:docPr id="41" name="Gerade Verbindung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8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6D06F" id="Gerade Verbindung 41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352.2pt,241.55pt" to="352.2pt,3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" strokecolor="black [3213]" strokeweight="1.42pt">
                <w10:wrap anchorx="margin" anchory="margin"/>
              </v:line>
            </w:pict>
          </mc:Fallback>
        </mc:AlternateContent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6BC6A281" wp14:editId="3E5527CC">
                <wp:simplePos x="0" y="0"/>
                <wp:positionH relativeFrom="column">
                  <wp:posOffset>4904740</wp:posOffset>
                </wp:positionH>
                <wp:positionV relativeFrom="bottomMargin">
                  <wp:posOffset>3446145</wp:posOffset>
                </wp:positionV>
                <wp:extent cx="0" cy="381600"/>
                <wp:effectExtent l="0" t="0" r="19050" b="19050"/>
                <wp:wrapNone/>
                <wp:docPr id="36" name="Gerade Verbindung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0F870" id="Gerade Verbindung 36" o:spid="_x0000_s1026" style="position:absolute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86.2pt,271.35pt" to="386.2pt,3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" strokecolor="black [3213]" strokeweight="1.42pt">
                <w10:wrap anchory="margin"/>
              </v:line>
            </w:pict>
          </mc:Fallback>
        </mc:AlternateContent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63E49D8A" wp14:editId="547CAE91">
                <wp:simplePos x="0" y="0"/>
                <wp:positionH relativeFrom="column">
                  <wp:posOffset>5193030</wp:posOffset>
                </wp:positionH>
                <wp:positionV relativeFrom="bottomMargin">
                  <wp:posOffset>3446145</wp:posOffset>
                </wp:positionV>
                <wp:extent cx="0" cy="381600"/>
                <wp:effectExtent l="0" t="0" r="19050" b="19050"/>
                <wp:wrapNone/>
                <wp:docPr id="35" name="Gerade Verbindung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27025" id="Gerade Verbindung 35" o:spid="_x0000_s1026" style="position:absolute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408.9pt,271.35pt" to="408.9pt,3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" strokecolor="black [3213]" strokeweight="1.42pt">
                <w10:wrap anchory="margin"/>
              </v:line>
            </w:pict>
          </mc:Fallback>
        </mc:AlternateContent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4E41DF0B" wp14:editId="50169830">
                <wp:simplePos x="0" y="0"/>
                <wp:positionH relativeFrom="column">
                  <wp:posOffset>6057265</wp:posOffset>
                </wp:positionH>
                <wp:positionV relativeFrom="bottomMargin">
                  <wp:posOffset>3446145</wp:posOffset>
                </wp:positionV>
                <wp:extent cx="0" cy="381600"/>
                <wp:effectExtent l="0" t="0" r="19050" b="19050"/>
                <wp:wrapNone/>
                <wp:docPr id="34" name="Gerade Verbindung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2158AF" id="Gerade Verbindung 34" o:spid="_x0000_s1026" style="position:absolute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476.95pt,271.35pt" to="476.95pt,3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" strokecolor="black [3213]" strokeweight="1.42pt">
                <w10:wrap anchory="margin"/>
              </v:line>
            </w:pict>
          </mc:Fallback>
        </mc:AlternateContent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0DD9588F" wp14:editId="662727BC">
                <wp:simplePos x="0" y="0"/>
                <wp:positionH relativeFrom="column">
                  <wp:posOffset>6344920</wp:posOffset>
                </wp:positionH>
                <wp:positionV relativeFrom="bottomMargin">
                  <wp:posOffset>3446145</wp:posOffset>
                </wp:positionV>
                <wp:extent cx="0" cy="381600"/>
                <wp:effectExtent l="0" t="0" r="19050" b="19050"/>
                <wp:wrapNone/>
                <wp:docPr id="33" name="Gerade Verbindung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9F735" id="Gerade Verbindung 33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499.6pt,271.35pt" to="499.6pt,3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" strokecolor="black [3213]" strokeweight="1.42pt">
                <w10:wrap anchory="margin"/>
              </v:line>
            </w:pict>
          </mc:Fallback>
        </mc:AlternateContent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072C4392" wp14:editId="4828FD93">
                <wp:simplePos x="0" y="0"/>
                <wp:positionH relativeFrom="margin">
                  <wp:posOffset>5373370</wp:posOffset>
                </wp:positionH>
                <wp:positionV relativeFrom="bottomMargin">
                  <wp:posOffset>2313305</wp:posOffset>
                </wp:positionV>
                <wp:extent cx="0" cy="381600"/>
                <wp:effectExtent l="0" t="0" r="19050" b="19050"/>
                <wp:wrapNone/>
                <wp:docPr id="32" name="Gerade Verbindung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93552F" id="Gerade Verbindung 32" o:spid="_x0000_s1026" style="position:absolute;z-index: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423.1pt,182.15pt" to="423.1pt,2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" strokecolor="black [3213]" strokeweight="1.42pt">
                <w10:wrap anchorx="margin" anchory="margin"/>
              </v:line>
            </w:pict>
          </mc:Fallback>
        </mc:AlternateContent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6794B975" wp14:editId="4F9B9B2A">
                <wp:simplePos x="0" y="0"/>
                <wp:positionH relativeFrom="column">
                  <wp:posOffset>4041140</wp:posOffset>
                </wp:positionH>
                <wp:positionV relativeFrom="bottomMargin">
                  <wp:posOffset>2689860</wp:posOffset>
                </wp:positionV>
                <wp:extent cx="0" cy="381600"/>
                <wp:effectExtent l="0" t="0" r="19050" b="19050"/>
                <wp:wrapNone/>
                <wp:docPr id="31" name="Gerade Verbindu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FB3E8" id="Gerade Verbindung 31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18.2pt,211.8pt" to="318.2pt,2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" strokecolor="black [3213]" strokeweight="1.42pt">
                <w10:wrap anchory="margin"/>
              </v:line>
            </w:pict>
          </mc:Fallback>
        </mc:AlternateContent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1F9C760C" wp14:editId="50697164">
                <wp:simplePos x="0" y="0"/>
                <wp:positionH relativeFrom="column">
                  <wp:posOffset>6056630</wp:posOffset>
                </wp:positionH>
                <wp:positionV relativeFrom="bottomMargin">
                  <wp:posOffset>2689860</wp:posOffset>
                </wp:positionV>
                <wp:extent cx="0" cy="381600"/>
                <wp:effectExtent l="0" t="0" r="19050" b="19050"/>
                <wp:wrapNone/>
                <wp:docPr id="30" name="Gerade Verbindung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FF9D6" id="Gerade Verbindung 30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476.9pt,211.8pt" to="476.9pt,2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" strokecolor="black [3213]" strokeweight="1.42pt">
                <w10:wrap anchory="margin"/>
              </v:line>
            </w:pict>
          </mc:Fallback>
        </mc:AlternateContent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82FEAA8" wp14:editId="614A2D5C">
                <wp:simplePos x="0" y="0"/>
                <wp:positionH relativeFrom="column">
                  <wp:posOffset>3608705</wp:posOffset>
                </wp:positionH>
                <wp:positionV relativeFrom="bottomMargin">
                  <wp:posOffset>2689860</wp:posOffset>
                </wp:positionV>
                <wp:extent cx="0" cy="381600"/>
                <wp:effectExtent l="0" t="0" r="19050" b="19050"/>
                <wp:wrapNone/>
                <wp:docPr id="29" name="Gerade Verbindung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BB617" id="Gerade Verbindung 29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284.15pt,211.8pt" to="284.15pt,2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" strokecolor="black [3213]" strokeweight="1.42pt">
                <w10:wrap anchory="margin"/>
              </v:line>
            </w:pict>
          </mc:Fallback>
        </mc:AlternateContent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75BB05D9" wp14:editId="22DC5776">
                <wp:simplePos x="0" y="0"/>
                <wp:positionH relativeFrom="column">
                  <wp:posOffset>5624830</wp:posOffset>
                </wp:positionH>
                <wp:positionV relativeFrom="bottomMargin">
                  <wp:posOffset>3067685</wp:posOffset>
                </wp:positionV>
                <wp:extent cx="0" cy="381600"/>
                <wp:effectExtent l="0" t="0" r="19050" b="19050"/>
                <wp:wrapNone/>
                <wp:docPr id="28" name="Gerade Verbindu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648C6" id="Gerade Verbindung 28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442.9pt,241.55pt" to="442.9pt,2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" strokecolor="black [3213]" strokeweight="1.42pt">
                <w10:wrap anchory="margin"/>
              </v:line>
            </w:pict>
          </mc:Fallback>
        </mc:AlternateContent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A1406A1" wp14:editId="6D4F5A9A">
                <wp:simplePos x="0" y="0"/>
                <wp:positionH relativeFrom="column">
                  <wp:posOffset>5194300</wp:posOffset>
                </wp:positionH>
                <wp:positionV relativeFrom="bottomMargin">
                  <wp:posOffset>3067685</wp:posOffset>
                </wp:positionV>
                <wp:extent cx="0" cy="381000"/>
                <wp:effectExtent l="0" t="0" r="19050" b="19050"/>
                <wp:wrapNone/>
                <wp:docPr id="294" name="Gerade Verbindung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99ACF" id="Gerade Verbindung 294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409pt,241.55pt" to="409pt,2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" strokecolor="black [3213]" strokeweight="1.42pt">
                <w10:wrap anchory="margin"/>
              </v:line>
            </w:pict>
          </mc:Fallback>
        </mc:AlternateContent>
      </w:r>
    </w:p>
    <w:sectPr w:rsidR="00623BC5" w:rsidRPr="007F7F96" w:rsidSect="0025270C">
      <w:pgSz w:w="16838" w:h="11906" w:orient="landscape"/>
      <w:pgMar w:top="113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56049"/>
    <w:multiLevelType w:val="hybridMultilevel"/>
    <w:tmpl w:val="4A749E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175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F64"/>
    <w:rsid w:val="00101D34"/>
    <w:rsid w:val="00104C88"/>
    <w:rsid w:val="0012429C"/>
    <w:rsid w:val="00154628"/>
    <w:rsid w:val="0025270C"/>
    <w:rsid w:val="002822E6"/>
    <w:rsid w:val="002C5EC3"/>
    <w:rsid w:val="00351933"/>
    <w:rsid w:val="00415C80"/>
    <w:rsid w:val="004F52BB"/>
    <w:rsid w:val="0052680E"/>
    <w:rsid w:val="0055251E"/>
    <w:rsid w:val="005E693D"/>
    <w:rsid w:val="005F4507"/>
    <w:rsid w:val="00623BC5"/>
    <w:rsid w:val="006C2DF9"/>
    <w:rsid w:val="006D0C96"/>
    <w:rsid w:val="0070225C"/>
    <w:rsid w:val="007F7F96"/>
    <w:rsid w:val="00A07F64"/>
    <w:rsid w:val="00A27985"/>
    <w:rsid w:val="00B323E7"/>
    <w:rsid w:val="00C03D43"/>
    <w:rsid w:val="00C419A1"/>
    <w:rsid w:val="00C45424"/>
    <w:rsid w:val="00CD1C12"/>
    <w:rsid w:val="00D2306B"/>
    <w:rsid w:val="00D50569"/>
    <w:rsid w:val="00DF4F55"/>
    <w:rsid w:val="00E93AB3"/>
    <w:rsid w:val="00F2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8CB6D"/>
  <w15:docId w15:val="{F06DB377-0060-4E25-B31F-A5F7DF50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E693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82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22E6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A07F64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07F64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A27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on\OneDrive%20-%20HTBLuVA%20Salzburg\HTL\FTKL_GruS\DATA_GruS\Templates\HWE_Rahmen_GruS_A4quer_20130731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0" tIns="0" rIns="0" bIns="0" anchor="ctr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464921A11011E40B346AA40B0CBE741" ma:contentTypeVersion="1" ma:contentTypeDescription="Ein neues Dokument erstellen." ma:contentTypeScope="" ma:versionID="c01241c994ee314457d3ce8e3dc31af9">
  <xsd:schema xmlns:xsd="http://www.w3.org/2001/XMLSchema" xmlns:p="http://schemas.microsoft.com/office/2006/metadata/properties" targetNamespace="http://schemas.microsoft.com/office/2006/metadata/properties" ma:root="true" ma:fieldsID="23eb77e6de0ab2618a48db5944c6617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or"/>
        <xsd:element ref="dcterms:created" minOccurs="0" maxOccurs="1"/>
        <xsd:element ref="dc:identifier" minOccurs="0" maxOccurs="1"/>
        <xsd:element name="contentType" minOccurs="0" maxOccurs="1" type="xsd:string" ma:index="0" ma:displayName="Inhaltstyp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229F4712-2A25-414E-AC69-531079C159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360284-2CDA-4A90-A22B-1111045EE4AE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66F3C758-D39B-4315-BD90-45315F387E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HWE_Rahmen_GruS_A4quer_20130731.dotx</Template>
  <TotalTime>0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Grundner</dc:creator>
  <cp:lastModifiedBy>Hanna Hanna</cp:lastModifiedBy>
  <cp:revision>4</cp:revision>
  <cp:lastPrinted>2012-11-27T18:48:00Z</cp:lastPrinted>
  <dcterms:created xsi:type="dcterms:W3CDTF">2022-02-07T16:43:00Z</dcterms:created>
  <dcterms:modified xsi:type="dcterms:W3CDTF">2022-06-18T19:45:00Z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0x0101000464921A11011E40B346AA40B0CBE741</vt:lpwstr>
  </property>
</Properties>
</file>