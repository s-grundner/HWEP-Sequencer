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781A" w14:textId="77777777" w:rsidR="00CD1C12" w:rsidRDefault="007F7F96" w:rsidP="00CD1C12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C7A9980" wp14:editId="765F9F36">
                <wp:simplePos x="0" y="0"/>
                <wp:positionH relativeFrom="column">
                  <wp:posOffset>0</wp:posOffset>
                </wp:positionH>
                <wp:positionV relativeFrom="paragraph">
                  <wp:posOffset>-328</wp:posOffset>
                </wp:positionV>
                <wp:extent cx="9972098" cy="6480000"/>
                <wp:effectExtent l="0" t="0" r="29210" b="3556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98" cy="6480000"/>
                          <a:chOff x="0" y="0"/>
                          <a:chExt cx="9972098" cy="6480000"/>
                        </a:xfrm>
                      </wpg:grpSpPr>
                      <wps:wsp>
                        <wps:cNvPr id="48" name="Rechteck 48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uppieren 53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2" name="Gruppieren 52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9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uppieren 51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13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" name="Gruppieren 50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3B99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0C90F2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Grafik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" name="Textfeld 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15802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CD4CE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A28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3C60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998C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02C7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00827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9F35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436E4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6703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A763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3C68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DE85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E609E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CD6E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3F30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215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D1EA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780A2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8406EA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0CD6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B6FCC" w14:textId="282E039C" w:rsidR="00101D34" w:rsidRPr="00E90F85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Beilage</w:t>
                                </w:r>
                                <w:r w:rsidR="00A07F6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276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8F20F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1BB3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8252C" w14:textId="37F865BA" w:rsidR="00101D34" w:rsidRPr="00E90F8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Grundner, Ihninger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B37CE1" w14:textId="773EB509" w:rsidR="00101D34" w:rsidRDefault="00A07F64" w:rsidP="00D2306B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Sequenzer</w:t>
                                </w:r>
                              </w:p>
                              <w:p w14:paraId="21CA702D" w14:textId="77777777" w:rsidR="00104C88" w:rsidRPr="006C2DF9" w:rsidRDefault="00104C88" w:rsidP="006C2DF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71C7B" w14:textId="0D2E43DA" w:rsidR="00101D34" w:rsidRPr="005D5C55" w:rsidRDefault="00F2766A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Blockschaltbild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15D9" w14:textId="4DD1931B" w:rsidR="00101D34" w:rsidRPr="005D5C5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D648B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85913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7552E" w14:textId="77777777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FB131F" w14:textId="42EDBDB0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5B388" w14:textId="3592EB52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925AF" w14:textId="4CCCEEFC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5251E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07.02.2022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A1E5B" w14:textId="77777777" w:rsidR="00101D34" w:rsidRPr="00922583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130D2" w14:textId="77777777" w:rsidR="00101D34" w:rsidRPr="00D00A94" w:rsidRDefault="00DF4F55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7ACCC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75EE0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7A9980" id="Gruppieren 54" o:spid="_x0000_s1026" style="position:absolute;left:0;text-align:left;margin-left:0;margin-top:-.05pt;width:785.2pt;height:510.25pt;z-index:251767808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">
                <v:rect id="Rechteck 48" o:spid="_x0000_s1027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" filled="f" strokecolor="black [3213]" strokeweight=".5mm"/>
                <v:group id="Gruppieren 53" o:spid="_x0000_s1028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uppieren 52" o:spid="_x0000_s1029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Gerade Verbindung 9" o:spid="_x0000_s1030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31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qm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" strokecolor="black [3213]" strokeweight=".5mm">
                      <v:stroke endcap="square"/>
                    </v:line>
                    <v:line id="Gerade Verbindung 11" o:spid="_x0000_s1032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" strokecolor="black [3213]" strokeweight=".5mm">
                      <v:stroke endcap="square"/>
                    </v:line>
                    <v:group id="Gruppieren 51" o:spid="_x0000_s1033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Gerade Verbindung 13" o:spid="_x0000_s1034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TRwgAAANsAAAAPAAAAZHJzL2Rvd25yZXYueG1sRE/basJA&#10;EH0X+g/LCH3TjS1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Cq5lTRwgAAANsAAAAPAAAA&#10;AAAAAAAAAAAAAAcCAABkcnMvZG93bnJldi54bWxQSwUGAAAAAAMAAwC3AAAA9gIAAAAA&#10;" strokecolor="black [3213]" strokeweight=".5mm">
                        <v:stroke endcap="square"/>
                      </v:line>
                      <v:group id="Gruppieren 50" o:spid="_x0000_s1035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Gerade Verbindung 2" o:spid="_x0000_s1036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" strokecolor="black [3213]" strokeweight=".5mm"/>
                        <v:line id="Gerade Verbindung 3" o:spid="_x0000_s1037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SpwwAAANoAAAAPAAAAZHJzL2Rvd25yZXYueG1sRI/dasJA&#10;FITvC77DcgTv6kaF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bNE0q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4" o:spid="_x0000_s1038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zdwwAAANoAAAAPAAAAZHJzL2Rvd25yZXYueG1sRI/dasJA&#10;FITvC77DcgTv6kaR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4zis3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5" o:spid="_x0000_s1039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lGwwAAANoAAAAPAAAAZHJzL2Rvd25yZXYueG1sRI/dasJA&#10;FITvC77DcgTv6kbB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jHQJRs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6" o:spid="_x0000_s1040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" strokecolor="black [3213]" strokeweight=".5mm"/>
                        <v:line id="Gerade Verbindung 7" o:spid="_x0000_s1041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" strokecolor="black [3213]" strokeweight=".5mm"/>
                        <v:line id="Gerade Verbindung 8" o:spid="_x0000_s1042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" strokecolor="black [3213]" strokeweight=".5mm"/>
                        <v:line id="Gerade Verbindung 12" o:spid="_x0000_s1043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4" o:spid="_x0000_s1044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8ylwgAAANsAAAAPAAAAZHJzL2Rvd25yZXYueG1sRE/basJA&#10;EH0X+g/LCH3TjaV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AlD8yl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5" o:spid="_x0000_s1045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2k+wgAAANsAAAAPAAAAZHJzL2Rvd25yZXYueG1sRE/basJA&#10;EH0X+g/LCH3TjYVK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BKQ2k+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6" o:spid="_x0000_s1046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7" o:spid="_x0000_s1047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8" o:spid="_x0000_s1048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ag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WP1FB7DzPwAAAP//AwBQSwECLQAUAAYACAAAACEA2+H2y+4AAACFAQAAEwAAAAAAAAAA&#10;AAAAAAAAAAAAW0NvbnRlbnRfVHlwZXNdLnhtbFBLAQItABQABgAIAAAAIQBa9CxbvwAAABUBAAAL&#10;AAAAAAAAAAAAAAAAAB8BAABfcmVscy8ucmVsc1BLAQItABQABgAIAAAAIQCkQsagxQAAANs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049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" strokecolor="black [3213]" strokeweight=".5mm">
                          <v:stroke endcap="square"/>
                        </v:lin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50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1853B99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051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f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jCXzPhCMgFx8AAAD//wMAUEsBAi0AFAAGAAgAAAAhANvh9svuAAAAhQEAABMAAAAAAAAAAAAA&#10;AAAAAAAAAFtDb250ZW50X1R5cGVzXS54bWxQSwECLQAUAAYACAAAACEAWvQsW78AAAAVAQAACwAA&#10;AAAAAAAAAAAAAAAfAQAAX3JlbHMvLnJlbHNQSwECLQAUAAYACAAAACEAc4xrn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F0C90F2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21" o:spid="_x0000_s1052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">
                    <v:imagedata r:id="rId9" o:title=""/>
                  </v:shape>
                  <v:shape id="Textfeld 1" o:spid="_x0000_s1053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" filled="f" stroked="f">
                    <o:lock v:ext="edit" aspectratio="t"/>
                    <v:textbox inset="0,0,0,0">
                      <w:txbxContent>
                        <w:p w14:paraId="42F15802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4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7CCD4CE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5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DA28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056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1E3C60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057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644998C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058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32A02C7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059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6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sD58&#10;CT9ALr8AAAD//wMAUEsBAi0AFAAGAAgAAAAhANvh9svuAAAAhQEAABMAAAAAAAAAAAAAAAAAAAAA&#10;AFtDb250ZW50X1R5cGVzXS54bWxQSwECLQAUAAYACAAAACEAWvQsW78AAAAVAQAACwAAAAAAAAAA&#10;AAAAAAAfAQAAX3JlbHMvLnJlbHNQSwECLQAUAAYACAAAACEAcNCOp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38700827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060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s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IXy/hB8g5x8AAAD//wMAUEsBAi0AFAAGAAgAAAAhANvh9svuAAAAhQEAABMAAAAAAAAAAAAAAAAA&#10;AAAAAFtDb250ZW50X1R5cGVzXS54bWxQSwECLQAUAAYACAAAACEAWvQsW78AAAAVAQAACwAAAAAA&#10;AAAAAAAAAAAfAQAAX3JlbHMvLnJlbHNQSwECLQAUAAYACAAAACEAH5wrP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3219F35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061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Jk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Fd1km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47436E4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062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ON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Emmo4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D56703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3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YW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JuoGF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5A763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064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Zgf&#10;zoQjIBdfAAAA//8DAFBLAQItABQABgAIAAAAIQDb4fbL7gAAAIUBAAATAAAAAAAAAAAAAAAAAAAA&#10;AABbQ29udGVudF9UeXBlc10ueG1sUEsBAi0AFAAGAAgAAAAhAFr0LFu/AAAAFQEAAAsAAAAAAAAA&#10;AAAAAAAAHwEAAF9yZWxzLy5yZWxzUEsBAi0AFAAGAAgAAAAhAHm8ZT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BE3C68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5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MCt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xHQ3ifCUdAzl8AAAD//wMAUEsBAi0AFAAGAAgAAAAhANvh9svuAAAAhQEAABMAAAAAAAAAAAAA&#10;AAAAAAAAAFtDb250ZW50X1R5cGVzXS54bWxQSwECLQAUAAYACAAAACEAWvQsW78AAAAVAQAACwAA&#10;AAAAAAAAAAAAAAAfAQAAX3JlbHMvLnJlbHNQSwECLQAUAAYACAAAACEAFvDAr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DDDE85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6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DE609E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067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tB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IlnA/5lwBOT6DgAA//8DAFBLAQItABQABgAIAAAAIQDb4fbL7gAAAIUBAAATAAAAAAAAAAAA&#10;AAAAAAAAAABbQ29udGVudF9UeXBlc10ueG1sUEsBAi0AFAAGAAgAAAAhAFr0LFu/AAAAFQEAAAsA&#10;AAAAAAAAAAAAAAAAHwEAAF9yZWxzLy5yZWxzUEsBAi0AFAAGAAgAAAAhAIlu+0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0C2CD6E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068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M1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/A9E46AXHwAAAD//wMAUEsBAi0AFAAGAAgAAAAhANvh9svuAAAAhQEAABMAAAAAAAAAAAAA&#10;AAAAAAAAAFtDb250ZW50X1R5cGVzXS54bWxQSwECLQAUAAYACAAAACEAWvQsW78AAAAVAQAACwAA&#10;AAAAAAAAAAAAAAAfAQAAX3JlbHMvLnJlbHNQSwECLQAUAAYACAAAACEABodjN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863F30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069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au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DMXzPhCMgFx8AAAD//wMAUEsBAi0AFAAGAAgAAAAhANvh9svuAAAAhQEAABMAAAAAAAAAAAAA&#10;AAAAAAAAAFtDb250ZW50X1R5cGVzXS54bWxQSwECLQAUAAYACAAAACEAWvQsW78AAAAVAQAACwAA&#10;AAAAAAAAAAAAAAAfAQAAX3JlbHMvLnJlbHNQSwECLQAUAAYACAAAACEAacvGr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8B215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070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Z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WTKHx5lwBOTqDgAA//8DAFBLAQItABQABgAIAAAAIQDb4fbL7gAAAIUBAAATAAAAAAAAAAAA&#10;AAAAAAAAAABbQ29udGVudF9UeXBlc10ueG1sUEsBAi0AFAAGAAgAAAAhAFr0LFu/AAAAFQEAAAsA&#10;AAAAAAAAAAAAAAAAHwEAAF9yZWxzLy5yZWxzUEsBAi0AFAAGAAgAAAAhAJkZWNn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C6D1EA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071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bDCXzPhCMgFx8AAAD//wMAUEsBAi0AFAAGAAgAAAAhANvh9svuAAAAhQEAABMAAAAAAAAAAAAA&#10;AAAAAAAAAFtDb250ZW50X1R5cGVzXS54bWxQSwECLQAUAAYACAAAACEAWvQsW78AAAAVAQAACwAA&#10;AAAAAAAAAAAAAAAfAQAAX3JlbHMvLnJlbHNQSwECLQAUAAYACAAAACEA9lX9Q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55780A2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2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k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Vgb&#10;zoQjIBdfAAAA//8DAFBLAQItABQABgAIAAAAIQDb4fbL7gAAAIUBAAATAAAAAAAAAAAAAAAAAAAA&#10;AABbQ29udGVudF9UeXBlc10ueG1sUEsBAi0AFAAGAAgAAAAhAFr0LFu/AAAAFQEAAAsAAAAAAAAA&#10;AAAAAAAAHwEAAF9yZWxzLy5yZWxzUEsBAi0AFAAGAAgAAAAhAIfKaT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18406EA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3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y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bDKXzPhCMgFx8AAAD//wMAUEsBAi0AFAAGAAgAAAAhANvh9svuAAAAhQEAABMAAAAAAAAAAAAA&#10;AAAAAAAAAFtDb250ZW50X1R5cGVzXS54bWxQSwECLQAUAAYACAAAACEAWvQsW78AAAAVAQAACwAA&#10;AAAAAAAAAAAAAAAfAQAAX3JlbHMvLnJlbHNQSwECLQAUAAYACAAAACEA6IbMq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110CD6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4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fPr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Zgf&#10;zoQjIBdfAAAA//8DAFBLAQItABQABgAIAAAAIQDb4fbL7gAAAIUBAAATAAAAAAAAAAAAAAAAAAAA&#10;AABbQ29udGVudF9UeXBlc10ueG1sUEsBAi0AFAAGAAgAAAAhAFr0LFu/AAAAFQEAAAsAAAAAAAAA&#10;AAAAAAAAHwEAAF9yZWxzLy5yZWxzUEsBAi0AFAAGAAgAAAAhAPxl8+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22B6FCC" w14:textId="282E039C" w:rsidR="00101D34" w:rsidRPr="00E90F85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Beilage</w:t>
                          </w:r>
                          <w:r w:rsidR="00A07F6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F2766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75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Zw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9XcD8TjoDMfgEAAP//AwBQSwECLQAUAAYACAAAACEA2+H2y+4AAACFAQAAEwAAAAAAAAAA&#10;AAAAAAAAAAAAW0NvbnRlbnRfVHlwZXNdLnhtbFBLAQItABQABgAIAAAAIQBa9CxbvwAAABUBAAAL&#10;AAAAAAAAAAAAAAAAAB8BAABfcmVscy8ucmVsc1BLAQItABQABgAIAAAAIQCTKVZ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DB8F20F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6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gH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YpHA/5lwBOT6DgAA//8DAFBLAQItABQABgAIAAAAIQDb4fbL7gAAAIUBAAATAAAAAAAAAAAA&#10;AAAAAAAAAABbQ29udGVudF9UeXBlc10ueG1sUEsBAi0AFAAGAAgAAAAhAFr0LFu/AAAAFQEAAAsA&#10;AAAAAAAAAAAAAAAAHwEAAF9yZWxzLy5yZWxzUEsBAi0AFAAGAAgAAAAhAGP7yAf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F51BB3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7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558252C" w14:textId="37F865BA" w:rsidR="00101D34" w:rsidRPr="00E90F8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Grundner, Ihninger</w:t>
                          </w:r>
                        </w:p>
                      </w:txbxContent>
                    </v:textbox>
                  </v:shape>
                  <v:shape id="Textfeld 2" o:spid="_x0000_s1078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Xo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xvA9E46AXHwAAAD//wMAUEsBAi0AFAAGAAgAAAAhANvh9svuAAAAhQEAABMAAAAAAAAAAAAA&#10;AAAAAAAAAFtDb250ZW50X1R5cGVzXS54bWxQSwECLQAUAAYACAAAACEAWvQsW78AAAAVAQAACwAA&#10;AAAAAAAAAAAAAAAfAQAAX3JlbHMvLnJlbHNQSwECLQAUAAYACAAAACEAg1716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5B37CE1" w14:textId="773EB509" w:rsidR="00101D34" w:rsidRDefault="00A07F64" w:rsidP="00D2306B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Sequenzer</w:t>
                          </w:r>
                        </w:p>
                        <w:p w14:paraId="21CA702D" w14:textId="77777777" w:rsidR="00104C88" w:rsidRPr="006C2DF9" w:rsidRDefault="00104C88" w:rsidP="006C2DF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9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Bz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jMXzPhCMgFx8AAAD//wMAUEsBAi0AFAAGAAgAAAAhANvh9svuAAAAhQEAABMAAAAAAAAAAAAA&#10;AAAAAAAAAFtDb250ZW50X1R5cGVzXS54bWxQSwECLQAUAAYACAAAACEAWvQsW78AAAAVAQAACwAA&#10;AAAAAAAAAAAAAAAfAQAAX3JlbHMvLnJlbHNQSwECLQAUAAYACAAAACEA7BJQc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0B71C7B" w14:textId="0D2E43DA" w:rsidR="00101D34" w:rsidRPr="005D5C55" w:rsidRDefault="00F2766A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Blockschaltbild</w:t>
                          </w:r>
                        </w:p>
                      </w:txbxContent>
                    </v:textbox>
                  </v:shape>
                  <v:shape id="Textfeld 2" o:spid="_x0000_s1080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4E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kszh70w4AnL1CwAA//8DAFBLAQItABQABgAIAAAAIQDb4fbL7gAAAIUBAAATAAAAAAAAAAAA&#10;AAAAAAAAAABbQ29udGVudF9UeXBlc10ueG1sUEsBAi0AFAAGAAgAAAAhAFr0LFu/AAAAFQEAAAsA&#10;AAAAAAAAAAAAAAAAHwEAAF9yZWxzLy5yZWxzUEsBAi0AFAAGAAgAAAAhABzAzg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2E15D9" w14:textId="4DD1931B" w:rsidR="00101D34" w:rsidRPr="005D5C5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4AHEL</w:t>
                          </w:r>
                        </w:p>
                      </w:txbxContent>
                    </v:textbox>
                  </v:shape>
                  <v:shape id="Textfeld 2" o:spid="_x0000_s1081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/t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Vgb&#10;zoQjIBdfAAAA//8DAFBLAQItABQABgAIAAAAIQDb4fbL7gAAAIUBAAATAAAAAAAAAAAAAAAAAAAA&#10;AABbQ29udGVudF9UeXBlc10ueG1sUEsBAi0AFAAGAAgAAAAhAFr0LFu/AAAAFQEAAAsAAAAAAAAA&#10;AAAAAAAAHwEAAF9yZWxzLy5yZWxzUEsBAi0AFAAGAAgAAAAhAAIT/+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39AD648B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2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p2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jKXzPhCMgFx8AAAD//wMAUEsBAi0AFAAGAAgAAAAhANvh9svuAAAAhQEAABMAAAAAAAAAAAAA&#10;AAAAAAAAAFtDb250ZW50X1R5cGVzXS54bWxQSwECLQAUAAYACAAAACEAWvQsW78AAAAVAQAACwAA&#10;AAAAAAAAAAAAAAAfAQAAX3JlbHMvLnJlbHNQSwECLQAUAAYACAAAACEAbV9ad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A785913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3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CW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KRjgJb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0D87552E" w14:textId="77777777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084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UN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B/A9E46AXHwAAAD//wMAUEsBAi0AFAAGAAgAAAAhANvh9svuAAAAhQEAABMAAAAAAAAAAAAA&#10;AAAAAAAAAFtDb250ZW50X1R5cGVzXS54bWxQSwECLQAUAAYACAAAACEAWvQsW78AAAAVAQAACwAA&#10;AAAAAAAAAAAAAAAfAQAAX3JlbHMvLnJlbHNQSwECLQAUAAYACAAAACEAyy8lD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0FB131F" w14:textId="42EDBDB0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5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t6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h/A9E46AXHwAAAD//wMAUEsBAi0AFAAGAAgAAAAhANvh9svuAAAAhQEAABMAAAAAAAAAAAAA&#10;AAAAAAAAAFtDb250ZW50X1R5cGVzXS54bWxQSwECLQAUAAYACAAAACEAWvQsW78AAAAVAQAACwAA&#10;AAAAAAAAAAAAAAAfAQAAX3JlbHMvLnJlbHNQSwECLQAUAAYACAAAACEAO/27e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9F5B388" w14:textId="3592EB52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6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7h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R/A9E46AXHwAAAD//wMAUEsBAi0AFAAGAAgAAAAhANvh9svuAAAAhQEAABMAAAAAAAAAAAAA&#10;AAAAAAAAAFtDb250ZW50X1R5cGVzXS54bWxQSwECLQAUAAYACAAAACEAWvQsW78AAAAVAQAACwAA&#10;AAAAAAAAAAAAAAAfAQAAX3JlbHMvLnJlbHNQSwECLQAUAAYACAAAACEAVLEe4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56925AF" w14:textId="4CCCEEFC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5251E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07.02.2022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087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aVwwAAANwAAAAPAAAAZHJzL2Rvd25yZXYueG1sRI/NqsIw&#10;FIT3gu8QjuDmoqleEa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21iGl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00DA1E5B" w14:textId="77777777" w:rsidR="00101D34" w:rsidRPr="00922583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088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MO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Ywv+ZcARk8gcAAP//AwBQSwECLQAUAAYACAAAACEA2+H2y+4AAACFAQAAEwAAAAAAAAAA&#10;AAAAAAAAAAAAW0NvbnRlbnRfVHlwZXNdLnhtbFBLAQItABQABgAIAAAAIQBa9CxbvwAAABUBAAAL&#10;AAAAAAAAAAAAAAAAAB8BAABfcmVscy8ucmVsc1BLAQItABQABgAIAAAAIQC0FCM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0E130D2" w14:textId="77777777" w:rsidR="00101D34" w:rsidRPr="00D00A94" w:rsidRDefault="00DF4F55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089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43D7ACCC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90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C175EE0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9AA5D3F" w14:textId="1C8CC2CA" w:rsidR="00A27985" w:rsidRPr="00CD1C12" w:rsidRDefault="00A27985" w:rsidP="00CD1C12">
      <w:pPr>
        <w:spacing w:after="0" w:line="240" w:lineRule="auto"/>
        <w:jc w:val="center"/>
        <w:rPr>
          <w:rFonts w:ascii="Arial" w:hAnsi="Arial" w:cs="Arial"/>
        </w:rPr>
      </w:pPr>
      <w:r w:rsidRPr="00CD1C12">
        <w:rPr>
          <w:rFonts w:ascii="Arial" w:hAnsi="Arial" w:cs="Arial"/>
          <w:b/>
          <w:bCs/>
        </w:rPr>
        <w:t>2. Blockschaltbild</w:t>
      </w:r>
    </w:p>
    <w:p w14:paraId="78298DFE" w14:textId="6F216A8A" w:rsidR="00A07F64" w:rsidRDefault="00A07F64" w:rsidP="007F7F96">
      <w:pPr>
        <w:spacing w:after="0" w:line="240" w:lineRule="auto"/>
        <w:jc w:val="center"/>
        <w:rPr>
          <w:rFonts w:ascii="Arial" w:hAnsi="Arial" w:cs="Arial"/>
        </w:rPr>
      </w:pPr>
    </w:p>
    <w:p w14:paraId="70011BF4" w14:textId="25DF7C78" w:rsidR="00CD1C12" w:rsidRDefault="00C03D43" w:rsidP="007F7F96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5B2BCB24" wp14:editId="5038CFC2">
            <wp:simplePos x="0" y="0"/>
            <wp:positionH relativeFrom="column">
              <wp:posOffset>2395411</wp:posOffset>
            </wp:positionH>
            <wp:positionV relativeFrom="paragraph">
              <wp:posOffset>42545</wp:posOffset>
            </wp:positionV>
            <wp:extent cx="5346700" cy="4210050"/>
            <wp:effectExtent l="0" t="0" r="635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F5C15" w14:textId="5EF16A5D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38302482" w14:textId="57FA5027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442BE11C" w14:textId="32800966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12FA6ED5" w14:textId="698B739F" w:rsidR="00623BC5" w:rsidRPr="007F7F96" w:rsidRDefault="0025270C" w:rsidP="007F7F96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6BC10B" wp14:editId="0537192B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B0803" id="Gerade Verbindung 40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v12po4QAAAAwBAAAPAAAAZHJzL2Rvd25y&#10;ZXYueG1sTI9NS8NAEIbvBf/DMoKXYjc1sR8xm1IKIp6K1YPettkxCd2dDbubJvrr3YKgt/l4eOeZ&#10;YjMazc7ofGtJwHyWAEOqrGqpFvD2+ni7AuaDJCW1JRTwhR425dWkkLmyA73g+RBqFkPI51JAE0KX&#10;c+6rBo30M9shxd2ndUaG2LqaKyeHGG40v0uSBTeypXihkR3uGqxOh94IUKrbt0/LtZ5+P6f98G6X&#10;u/sPJ8TN9bh9ABZwDH8wXPSjOpTR6Wh7Up5pAekim0dUQLZKY3EhkixbAzv+jnhZ8P9PlD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L9dqaOEAAAAM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1136" behindDoc="0" locked="1" layoutInCell="0" allowOverlap="1" wp14:anchorId="6E22FB3D" wp14:editId="4F0D35D7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F432" id="Gerade Verbindung 3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2160" behindDoc="0" locked="1" layoutInCell="1" allowOverlap="1" wp14:anchorId="48D75B7C" wp14:editId="08DD90D9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A0CB" id="Gerade Verbindung 39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70A7E6B" wp14:editId="28A0A172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9EAC3" id="Gerade Verbindung 37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55E4C56" wp14:editId="7DA3426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7CE5" id="Gerade Verbindung 47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B36537C" wp14:editId="6E2DAA9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B391" id="Gerade Verbindung 4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G4F&#10;0WrXAQAADQQAAA4AAAAAAAAAAAAAAAAALgIAAGRycy9lMm9Eb2MueG1sUEsBAi0AFAAGAAgAAAAh&#10;ACorzyT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8F55384" wp14:editId="2691DCE0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0D3" id="Gerade Verbindung 45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4D342C2" wp14:editId="77B4EDF5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4A4DB" id="Gerade Verbindung 4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319B5E7" wp14:editId="3C646052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7A061" id="Gerade Verbindung 4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1CFF7F0" wp14:editId="52679D56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F871" id="Gerade Verbindung 4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B0/Zh/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0BBC7D" wp14:editId="194AF5DB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06F" id="Gerade Verbindung 4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LgrscOAAAAALAQAADwAAAAAAAAAAAAAAAAAwBAAAZHJzL2Rvd25yZXYueG1sUEsFBgAAAAAEAAQA&#10;8wAAAD0FAAAAAA=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BC6A281" wp14:editId="3E5527CC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F870" id="Gerade Verbindung 3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3E49D8A" wp14:editId="547CAE91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27025" id="Gerade Verbindung 35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41DF0B" wp14:editId="50169830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58AF" id="Gerade Verbindung 3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DD9588F" wp14:editId="662727BC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F735" id="Gerade Verbindung 3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2C4392" wp14:editId="4828FD93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552F" id="Gerade Verbindung 3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PvrNgL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94B975" wp14:editId="4F9B9B2A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B3E8" id="Gerade Verbindung 3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9C760C" wp14:editId="50697164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F9D6" id="Gerade Verbindung 3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2FEAA8" wp14:editId="614A2D5C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BB617" id="Gerade Verbindung 2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BB05D9" wp14:editId="22DC5776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48C6" id="Gerade Verbindung 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1406A1" wp14:editId="6D4F5A9A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9ACF" id="Gerade Verbindung 29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D6bRj7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</w:p>
    <w:sectPr w:rsidR="00623BC5" w:rsidRPr="007F7F96" w:rsidSect="0025270C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049"/>
    <w:multiLevelType w:val="hybridMultilevel"/>
    <w:tmpl w:val="4A749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64"/>
    <w:rsid w:val="00101D34"/>
    <w:rsid w:val="00104C88"/>
    <w:rsid w:val="0012429C"/>
    <w:rsid w:val="00154628"/>
    <w:rsid w:val="0025270C"/>
    <w:rsid w:val="002822E6"/>
    <w:rsid w:val="002C5EC3"/>
    <w:rsid w:val="00351933"/>
    <w:rsid w:val="00415C80"/>
    <w:rsid w:val="004F52BB"/>
    <w:rsid w:val="0052680E"/>
    <w:rsid w:val="0055251E"/>
    <w:rsid w:val="005E693D"/>
    <w:rsid w:val="005F4507"/>
    <w:rsid w:val="00623BC5"/>
    <w:rsid w:val="006C2DF9"/>
    <w:rsid w:val="006D0C96"/>
    <w:rsid w:val="0070225C"/>
    <w:rsid w:val="007F7F96"/>
    <w:rsid w:val="00A07F64"/>
    <w:rsid w:val="00A27985"/>
    <w:rsid w:val="00B323E7"/>
    <w:rsid w:val="00C03D43"/>
    <w:rsid w:val="00C419A1"/>
    <w:rsid w:val="00C45424"/>
    <w:rsid w:val="00CD1C12"/>
    <w:rsid w:val="00D2306B"/>
    <w:rsid w:val="00DF4F55"/>
    <w:rsid w:val="00F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CB6D"/>
  <w15:docId w15:val="{F06DB377-0060-4E25-B31F-A5F7DF50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07F6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7F6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2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Rahmen_GruS_A4quer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4360284-2CDA-4A90-A22B-1111045EE4A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29F4712-2A25-414E-AC69-531079C1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3C758-D39B-4315-BD90-45315F387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HWE_Rahmen_GruS_A4quer_20130731.dotx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Grundner</dc:creator>
  <cp:lastModifiedBy>Hanna Hanna</cp:lastModifiedBy>
  <cp:revision>2</cp:revision>
  <cp:lastPrinted>2012-11-27T18:48:00Z</cp:lastPrinted>
  <dcterms:created xsi:type="dcterms:W3CDTF">2022-02-07T16:43:00Z</dcterms:created>
  <dcterms:modified xsi:type="dcterms:W3CDTF">2022-02-07T16:43:00Z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