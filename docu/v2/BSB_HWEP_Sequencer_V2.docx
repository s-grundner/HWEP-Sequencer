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63EA" w14:textId="77777777" w:rsidR="00640624" w:rsidRPr="00640624" w:rsidRDefault="00640624" w:rsidP="0064062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962D615" w14:textId="7429F879" w:rsidR="00640624" w:rsidRDefault="00640624" w:rsidP="0064062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FBBC7CE" w14:textId="092E31FF" w:rsidR="0075688C" w:rsidRPr="00640624" w:rsidRDefault="00680672" w:rsidP="0064062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B082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819008" behindDoc="1" locked="0" layoutInCell="1" allowOverlap="1" wp14:anchorId="647C03E0" wp14:editId="2288A149">
            <wp:simplePos x="0" y="0"/>
            <wp:positionH relativeFrom="column">
              <wp:posOffset>180975</wp:posOffset>
            </wp:positionH>
            <wp:positionV relativeFrom="paragraph">
              <wp:posOffset>1518767</wp:posOffset>
            </wp:positionV>
            <wp:extent cx="6120000" cy="4831200"/>
            <wp:effectExtent l="0" t="0" r="0" b="762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83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A82" w:rsidRPr="00640624">
        <w:rPr>
          <w:rFonts w:ascii="Arial" w:hAnsi="Arial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815936" behindDoc="1" locked="1" layoutInCell="1" allowOverlap="1" wp14:anchorId="11ED246C" wp14:editId="519AFD01">
            <wp:simplePos x="0" y="0"/>
            <wp:positionH relativeFrom="column">
              <wp:posOffset>320675</wp:posOffset>
            </wp:positionH>
            <wp:positionV relativeFrom="margin">
              <wp:posOffset>8914765</wp:posOffset>
            </wp:positionV>
            <wp:extent cx="1508400" cy="511200"/>
            <wp:effectExtent l="0" t="0" r="0" b="317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L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400" cy="5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E8EAED" wp14:editId="1F895E97">
                <wp:simplePos x="0" y="0"/>
                <wp:positionH relativeFrom="column">
                  <wp:posOffset>3025140</wp:posOffset>
                </wp:positionH>
                <wp:positionV relativeFrom="bottomMargin">
                  <wp:posOffset>-1134110</wp:posOffset>
                </wp:positionV>
                <wp:extent cx="0" cy="381600"/>
                <wp:effectExtent l="0" t="0" r="19050" b="19050"/>
                <wp:wrapNone/>
                <wp:docPr id="44" name="Gerade Verbindu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CE940" id="Gerade Verbindung 4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238.2pt,-89.3pt" to="238.2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ABAj0OEAAAANAQAADwAAAGRycy9kb3ducmV2&#10;LnhtbEyPwU7DMAyG70i8Q2QkLmhLC1tbStMJTUKI08TgALesMW1F4lRJuhaenkwc4Ojfn35/rjaz&#10;0eyIzveWBKTLBBhSY1VPrYDXl4dFAcwHSUpqSyjgCz1s6vOzSpbKTvSMx31oWSwhX0oBXQhDyblv&#10;OjTSL+2AFHcf1hkZ4uharpycYrnR/DpJMm5kT/FCJwfcdth87kcjQKlh1z/mt/rq++lmnN5svl2/&#10;OyEuL+b7O2AB5/AHw0k/qkMdnQ52JOWZFrDKs1VEBSzSvMiAReQ3OpyitFgDryv+/4v6Bw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AAQI9DhAAAADQ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FE8E2F" wp14:editId="07A19E48">
                <wp:simplePos x="0" y="0"/>
                <wp:positionH relativeFrom="column">
                  <wp:posOffset>3888740</wp:posOffset>
                </wp:positionH>
                <wp:positionV relativeFrom="bottomMargin">
                  <wp:posOffset>-1134110</wp:posOffset>
                </wp:positionV>
                <wp:extent cx="0" cy="381600"/>
                <wp:effectExtent l="0" t="0" r="19050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D71C3" id="Gerade Verbindung 3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06.2pt,-89.3pt" to="306.2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n+yOjuEAAAANAQAADwAAAGRycy9kb3ducmV2&#10;LnhtbEyPwU7DMAyG70i8Q2QkLmhLO1hbStMJTUKI08TgALesMW1F4lRJuhaenkwc4Ojfn35/rjaz&#10;0eyIzveWBKTLBBhSY1VPrYDXl4dFAcwHSUpqSyjgCz1s6vOzSpbKTvSMx31oWSwhX0oBXQhDyblv&#10;OjTSL+2AFHcf1hkZ4uharpycYrnRfJUkGTeyp3ihkwNuO2w+96MRoNSw6x/zW331/XQ9Tm82367f&#10;nRCXF/P9HbCAc/iD4aQf1aGOTgc7kvJMC8jS1U1EBSzSvMiAReQ3OpyitFgDryv+/4v6Bw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J/sjo7hAAAADQ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41F7B6" wp14:editId="23C8ECDE">
                <wp:simplePos x="0" y="0"/>
                <wp:positionH relativeFrom="column">
                  <wp:posOffset>3456305</wp:posOffset>
                </wp:positionH>
                <wp:positionV relativeFrom="bottomMargin">
                  <wp:posOffset>-1134110</wp:posOffset>
                </wp:positionV>
                <wp:extent cx="0" cy="381600"/>
                <wp:effectExtent l="0" t="0" r="19050" b="19050"/>
                <wp:wrapNone/>
                <wp:docPr id="29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0DFA2" id="Gerade Verbindung 2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272.15pt,-89.3pt" to="272.15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" strokecolor="black [3213]" strokeweight="1.42pt">
                <w10:wrap anchory="margin"/>
              </v:lin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62688" behindDoc="0" locked="1" layoutInCell="1" allowOverlap="1" wp14:anchorId="6E33BBC4" wp14:editId="51B7341B">
                <wp:simplePos x="0" y="0"/>
                <wp:positionH relativeFrom="column">
                  <wp:posOffset>3060700</wp:posOffset>
                </wp:positionH>
                <wp:positionV relativeFrom="page">
                  <wp:posOffset>9210675</wp:posOffset>
                </wp:positionV>
                <wp:extent cx="357505" cy="125730"/>
                <wp:effectExtent l="0" t="0" r="4445" b="7620"/>
                <wp:wrapNone/>
                <wp:docPr id="290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750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3E73E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Gez.: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3BBC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41pt;margin-top:725.25pt;width:28.15pt;height:9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" filled="f" stroked="f">
                <o:lock v:ext="edit" aspectratio="t"/>
                <v:textbox inset="0,0,0,0">
                  <w:txbxContent>
                    <w:p w14:paraId="75A3E73E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Gez.: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64736" behindDoc="0" locked="1" layoutInCell="1" allowOverlap="1" wp14:anchorId="7C56CAD8" wp14:editId="28B0B4E9">
                <wp:simplePos x="0" y="0"/>
                <wp:positionH relativeFrom="column">
                  <wp:posOffset>3488055</wp:posOffset>
                </wp:positionH>
                <wp:positionV relativeFrom="page">
                  <wp:posOffset>9214485</wp:posOffset>
                </wp:positionV>
                <wp:extent cx="353695" cy="125730"/>
                <wp:effectExtent l="0" t="0" r="8255" b="7620"/>
                <wp:wrapNone/>
                <wp:docPr id="291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369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EA7BA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Geprüft: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6CAD8" id="_x0000_s1027" type="#_x0000_t202" style="position:absolute;left:0;text-align:left;margin-left:274.65pt;margin-top:725.55pt;width:27.85pt;height:9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" filled="f" stroked="f">
                <o:lock v:ext="edit" aspectratio="t"/>
                <v:textbox inset="0,0,0,0">
                  <w:txbxContent>
                    <w:p w14:paraId="779EA7BA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Geprüft: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66784" behindDoc="0" locked="1" layoutInCell="1" allowOverlap="1" wp14:anchorId="1E190C9D" wp14:editId="42059ED4">
                <wp:simplePos x="0" y="0"/>
                <wp:positionH relativeFrom="column">
                  <wp:posOffset>3911600</wp:posOffset>
                </wp:positionH>
                <wp:positionV relativeFrom="page">
                  <wp:posOffset>9210675</wp:posOffset>
                </wp:positionV>
                <wp:extent cx="374015" cy="125730"/>
                <wp:effectExtent l="0" t="0" r="6985" b="7620"/>
                <wp:wrapNone/>
                <wp:docPr id="29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401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9BAB5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Betreuer: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90C9D" id="_x0000_s1028" type="#_x0000_t202" style="position:absolute;left:0;text-align:left;margin-left:308pt;margin-top:725.25pt;width:29.45pt;height:9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3069BAB5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Betreuer: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95456" behindDoc="0" locked="1" layoutInCell="1" allowOverlap="1" wp14:anchorId="6CAB02E7" wp14:editId="779B5A97">
                <wp:simplePos x="0" y="0"/>
                <wp:positionH relativeFrom="column">
                  <wp:posOffset>3053715</wp:posOffset>
                </wp:positionH>
                <wp:positionV relativeFrom="page">
                  <wp:posOffset>9334500</wp:posOffset>
                </wp:positionV>
                <wp:extent cx="379095" cy="163830"/>
                <wp:effectExtent l="0" t="0" r="1905" b="7620"/>
                <wp:wrapNone/>
                <wp:docPr id="306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909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2AD28" w14:textId="77777777" w:rsidR="00922583" w:rsidRPr="00DF75BF" w:rsidRDefault="008070E4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IhnH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B02E7" id="_x0000_s1029" type="#_x0000_t202" style="position:absolute;left:0;text-align:left;margin-left:240.45pt;margin-top:735pt;width:29.85pt;height:12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" filled="f" stroked="f">
                <o:lock v:ext="edit" aspectratio="t"/>
                <v:textbox inset="0,0,0,0">
                  <w:txbxContent>
                    <w:p w14:paraId="3FE2AD28" w14:textId="77777777" w:rsidR="00922583" w:rsidRPr="00DF75BF" w:rsidRDefault="008070E4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IhnH</w:t>
                      </w:r>
                      <w:proofErr w:type="spellEnd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97504" behindDoc="0" locked="1" layoutInCell="1" allowOverlap="1" wp14:anchorId="1DEF4AAB" wp14:editId="001046AF">
                <wp:simplePos x="0" y="0"/>
                <wp:positionH relativeFrom="column">
                  <wp:posOffset>3470275</wp:posOffset>
                </wp:positionH>
                <wp:positionV relativeFrom="page">
                  <wp:posOffset>9316720</wp:posOffset>
                </wp:positionV>
                <wp:extent cx="379095" cy="163830"/>
                <wp:effectExtent l="0" t="0" r="1905" b="7620"/>
                <wp:wrapNone/>
                <wp:docPr id="308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909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0B666" w14:textId="77777777" w:rsidR="00922583" w:rsidRPr="00DF75BF" w:rsidRDefault="00922583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F4AAB" id="_x0000_s1030" type="#_x0000_t202" style="position:absolute;left:0;text-align:left;margin-left:273.25pt;margin-top:733.6pt;width:29.85pt;height:12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5320B666" w14:textId="77777777" w:rsidR="00922583" w:rsidRPr="00DF75BF" w:rsidRDefault="00922583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A7723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99552" behindDoc="0" locked="1" layoutInCell="1" allowOverlap="1" wp14:anchorId="0B7462C5" wp14:editId="0AFDE614">
                <wp:simplePos x="0" y="0"/>
                <wp:positionH relativeFrom="column">
                  <wp:posOffset>3911600</wp:posOffset>
                </wp:positionH>
                <wp:positionV relativeFrom="page">
                  <wp:posOffset>9323705</wp:posOffset>
                </wp:positionV>
                <wp:extent cx="399415" cy="163830"/>
                <wp:effectExtent l="0" t="0" r="635" b="7620"/>
                <wp:wrapNone/>
                <wp:docPr id="309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941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761D4" w14:textId="77777777" w:rsidR="00922583" w:rsidRPr="00DF75BF" w:rsidRDefault="00922583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462C5" id="_x0000_s1031" type="#_x0000_t202" style="position:absolute;left:0;text-align:left;margin-left:308pt;margin-top:734.15pt;width:31.45pt;height:12.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569761D4" w14:textId="77777777" w:rsidR="00922583" w:rsidRPr="00DF75BF" w:rsidRDefault="00922583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704B79" wp14:editId="740C502B">
                <wp:simplePos x="0" y="0"/>
                <wp:positionH relativeFrom="margin">
                  <wp:posOffset>5220970</wp:posOffset>
                </wp:positionH>
                <wp:positionV relativeFrom="bottomMargin">
                  <wp:posOffset>-1510665</wp:posOffset>
                </wp:positionV>
                <wp:extent cx="0" cy="381600"/>
                <wp:effectExtent l="0" t="0" r="19050" b="19050"/>
                <wp:wrapNone/>
                <wp:docPr id="32" name="Gerade Verbindu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6396A" id="Gerade Verbindung 3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411.1pt,-118.95pt" to="411.1pt,-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erUgTuEAAAANAQAADwAAAGRycy9kb3ducmV2&#10;LnhtbEyPwU7DMAyG70i8Q2QkLmhLlwnSlaYTmoQQJ7TBAW5ZE9qKxqmSdC08PUYc4Ojfn35/Lrez&#10;69nJhth5VLBaZsAs1t502Ch4eb5f5MBi0mh079Eq+LQRttX5WakL4yfc29MhNYxKMBZaQZvSUHAe&#10;69Y6HZd+sEi7dx+cTjSGhpugJyp3PRdZdsOd7pAutHqwu9bWH4fRKTBmeOoe5Ka/+npcj9Orl7vr&#10;t6DU5cV8dwss2Tn9wfCjT+pQkdPRj2gi6xXkQghCFSzEWm6AEfIbHSlaSZkDr0r+/4vqGw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Hq1IE7hAAAADQEAAA8AAAAAAAAAAAAAAAAAEgQA&#10;AGRycy9kb3ducmV2LnhtbFBLBQYAAAAABAAEAPMAAAAgBQAAAAA=&#10;" strokecolor="black [3213]" strokeweight="1.42pt">
                <w10:wrap anchorx="margin" anchory="margin"/>
              </v:lin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40160" behindDoc="0" locked="1" layoutInCell="1" allowOverlap="1" wp14:anchorId="176C68E0" wp14:editId="3500188A">
                <wp:simplePos x="0" y="0"/>
                <wp:positionH relativeFrom="column">
                  <wp:posOffset>5257800</wp:posOffset>
                </wp:positionH>
                <wp:positionV relativeFrom="page">
                  <wp:posOffset>8837930</wp:posOffset>
                </wp:positionV>
                <wp:extent cx="478790" cy="125730"/>
                <wp:effectExtent l="0" t="0" r="0" b="7620"/>
                <wp:wrapNone/>
                <wp:docPr id="51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79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CE9B2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Werkstoff: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C68E0" id="_x0000_s1032" type="#_x0000_t202" style="position:absolute;left:0;text-align:left;margin-left:414pt;margin-top:695.9pt;width:37.7pt;height:9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390CE9B2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Werkstoff: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42208" behindDoc="0" locked="1" layoutInCell="1" allowOverlap="1" wp14:anchorId="5FBA44B1" wp14:editId="07EA1CFC">
                <wp:simplePos x="0" y="0"/>
                <wp:positionH relativeFrom="column">
                  <wp:posOffset>4351020</wp:posOffset>
                </wp:positionH>
                <wp:positionV relativeFrom="page">
                  <wp:posOffset>8841740</wp:posOffset>
                </wp:positionV>
                <wp:extent cx="478790" cy="125730"/>
                <wp:effectExtent l="0" t="0" r="0" b="7620"/>
                <wp:wrapNone/>
                <wp:docPr id="5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79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24C42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Toleranz: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44B1" id="_x0000_s1033" type="#_x0000_t202" style="position:absolute;left:0;text-align:left;margin-left:342.6pt;margin-top:696.2pt;width:37.7pt;height:9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" filled="f" stroked="f">
                <o:lock v:ext="edit" aspectratio="t"/>
                <v:textbox inset="0,0,0,0">
                  <w:txbxContent>
                    <w:p w14:paraId="7FF24C42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Toleranz: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83168" behindDoc="0" locked="1" layoutInCell="1" allowOverlap="1" wp14:anchorId="3B66AB7D" wp14:editId="6CCDC03C">
                <wp:simplePos x="0" y="0"/>
                <wp:positionH relativeFrom="column">
                  <wp:posOffset>5263515</wp:posOffset>
                </wp:positionH>
                <wp:positionV relativeFrom="page">
                  <wp:posOffset>8950960</wp:posOffset>
                </wp:positionV>
                <wp:extent cx="1184910" cy="181610"/>
                <wp:effectExtent l="0" t="0" r="0" b="8890"/>
                <wp:wrapNone/>
                <wp:docPr id="300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84910" cy="181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392A6" w14:textId="77777777" w:rsidR="00922583" w:rsidRPr="00E90F85" w:rsidRDefault="00922583" w:rsidP="0011159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6AB7D" id="_x0000_s1034" type="#_x0000_t202" style="position:absolute;left:0;text-align:left;margin-left:414.45pt;margin-top:704.8pt;width:93.3pt;height:14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" filled="f" stroked="f">
                <o:lock v:ext="edit" aspectratio="t"/>
                <v:textbox inset="0,0,0,0">
                  <w:txbxContent>
                    <w:p w14:paraId="612392A6" w14:textId="77777777" w:rsidR="00922583" w:rsidRPr="00E90F85" w:rsidRDefault="00922583" w:rsidP="0011159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85216" behindDoc="0" locked="1" layoutInCell="1" allowOverlap="1" wp14:anchorId="2C54B83B" wp14:editId="492C81C8">
                <wp:simplePos x="0" y="0"/>
                <wp:positionH relativeFrom="column">
                  <wp:posOffset>4349115</wp:posOffset>
                </wp:positionH>
                <wp:positionV relativeFrom="page">
                  <wp:posOffset>8957945</wp:posOffset>
                </wp:positionV>
                <wp:extent cx="836930" cy="174625"/>
                <wp:effectExtent l="0" t="0" r="1270" b="0"/>
                <wp:wrapNone/>
                <wp:docPr id="301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36930" cy="174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BCA31" w14:textId="77777777" w:rsidR="00922583" w:rsidRPr="00E90F85" w:rsidRDefault="00922583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B83B" id="_x0000_s1035" type="#_x0000_t202" style="position:absolute;left:0;text-align:left;margin-left:342.45pt;margin-top:705.35pt;width:65.9pt;height:13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" filled="f" stroked="f">
                <o:lock v:ext="edit" aspectratio="t"/>
                <v:textbox inset="0,0,0,0">
                  <w:txbxContent>
                    <w:p w14:paraId="0A7BCA31" w14:textId="77777777" w:rsidR="00922583" w:rsidRPr="00E90F85" w:rsidRDefault="00922583" w:rsidP="005D5C5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74976" behindDoc="0" locked="1" layoutInCell="1" allowOverlap="1" wp14:anchorId="4B7BA109" wp14:editId="60DDA5C4">
                <wp:simplePos x="0" y="0"/>
                <wp:positionH relativeFrom="column">
                  <wp:posOffset>4352925</wp:posOffset>
                </wp:positionH>
                <wp:positionV relativeFrom="page">
                  <wp:posOffset>9725660</wp:posOffset>
                </wp:positionV>
                <wp:extent cx="614045" cy="163830"/>
                <wp:effectExtent l="0" t="0" r="0" b="7620"/>
                <wp:wrapNone/>
                <wp:docPr id="296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404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8455B" w14:textId="77777777" w:rsidR="00922583" w:rsidRPr="00E90F85" w:rsidRDefault="00922583" w:rsidP="0011159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A109" id="_x0000_s1036" type="#_x0000_t202" style="position:absolute;left:0;text-align:left;margin-left:342.75pt;margin-top:765.8pt;width:48.35pt;height:12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3E58455B" w14:textId="77777777" w:rsidR="00922583" w:rsidRPr="00E90F85" w:rsidRDefault="00922583" w:rsidP="0011159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77024" behindDoc="0" locked="1" layoutInCell="1" allowOverlap="1" wp14:anchorId="322D45B1" wp14:editId="0DD769F3">
                <wp:simplePos x="0" y="0"/>
                <wp:positionH relativeFrom="column">
                  <wp:posOffset>5507355</wp:posOffset>
                </wp:positionH>
                <wp:positionV relativeFrom="page">
                  <wp:posOffset>9728835</wp:posOffset>
                </wp:positionV>
                <wp:extent cx="937260" cy="192405"/>
                <wp:effectExtent l="0" t="0" r="0" b="0"/>
                <wp:wrapNone/>
                <wp:docPr id="29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3726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86218" w14:textId="77777777" w:rsidR="00922583" w:rsidRPr="00E90F85" w:rsidRDefault="008070E4" w:rsidP="0011159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Prototyp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45B1" id="_x0000_s1037" type="#_x0000_t202" style="position:absolute;left:0;text-align:left;margin-left:433.65pt;margin-top:766.05pt;width:73.8pt;height:15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" filled="f" stroked="f">
                <o:lock v:ext="edit" aspectratio="t"/>
                <v:textbox inset="0,0,0,0">
                  <w:txbxContent>
                    <w:p w14:paraId="7B786218" w14:textId="77777777" w:rsidR="00922583" w:rsidRPr="00E90F85" w:rsidRDefault="008070E4" w:rsidP="0011159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Prototyp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58592" behindDoc="0" locked="1" layoutInCell="1" allowOverlap="1" wp14:anchorId="1C08502B" wp14:editId="05F840A4">
                <wp:simplePos x="0" y="0"/>
                <wp:positionH relativeFrom="column">
                  <wp:posOffset>4352290</wp:posOffset>
                </wp:positionH>
                <wp:positionV relativeFrom="page">
                  <wp:posOffset>9598660</wp:posOffset>
                </wp:positionV>
                <wp:extent cx="478790" cy="125730"/>
                <wp:effectExtent l="0" t="0" r="0" b="7620"/>
                <wp:wrapNone/>
                <wp:docPr id="288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79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70172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Version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502B" id="_x0000_s1038" type="#_x0000_t202" style="position:absolute;left:0;text-align:left;margin-left:342.7pt;margin-top:755.8pt;width:37.7pt;height:9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" filled="f" stroked="f">
                <o:lock v:ext="edit" aspectratio="t"/>
                <v:textbox inset="0,0,0,0">
                  <w:txbxContent>
                    <w:p w14:paraId="55F70172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Version</w:t>
                      </w: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60640" behindDoc="0" locked="1" layoutInCell="1" allowOverlap="1" wp14:anchorId="1FD47DD7" wp14:editId="35EC65AA">
                <wp:simplePos x="0" y="0"/>
                <wp:positionH relativeFrom="column">
                  <wp:posOffset>5504180</wp:posOffset>
                </wp:positionH>
                <wp:positionV relativeFrom="page">
                  <wp:posOffset>9605010</wp:posOffset>
                </wp:positionV>
                <wp:extent cx="654685" cy="125730"/>
                <wp:effectExtent l="0" t="0" r="12065" b="7620"/>
                <wp:wrapNone/>
                <wp:docPr id="289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468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0519E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Dokumentstatus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47DD7" id="_x0000_s1039" type="#_x0000_t202" style="position:absolute;left:0;text-align:left;margin-left:433.4pt;margin-top:756.3pt;width:51.55pt;height:9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7F90519E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Dokumentstatus</w:t>
                      </w: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72928" behindDoc="0" locked="1" layoutInCell="1" allowOverlap="1" wp14:anchorId="49050C50" wp14:editId="61B645EE">
                <wp:simplePos x="0" y="0"/>
                <wp:positionH relativeFrom="column">
                  <wp:posOffset>5076190</wp:posOffset>
                </wp:positionH>
                <wp:positionV relativeFrom="page">
                  <wp:posOffset>9605010</wp:posOffset>
                </wp:positionV>
                <wp:extent cx="372110" cy="125730"/>
                <wp:effectExtent l="0" t="0" r="8890" b="7620"/>
                <wp:wrapNone/>
                <wp:docPr id="295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211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706E2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Revision: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50C50" id="_x0000_s1040" type="#_x0000_t202" style="position:absolute;left:0;text-align:left;margin-left:399.7pt;margin-top:756.3pt;width:29.3pt;height:9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0DB706E2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Revision: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A5B8BE" wp14:editId="78AD1F78">
                <wp:simplePos x="0" y="0"/>
                <wp:positionH relativeFrom="column">
                  <wp:posOffset>5472430</wp:posOffset>
                </wp:positionH>
                <wp:positionV relativeFrom="bottomMargin">
                  <wp:posOffset>-756285</wp:posOffset>
                </wp:positionV>
                <wp:extent cx="0" cy="381600"/>
                <wp:effectExtent l="0" t="0" r="19050" b="19050"/>
                <wp:wrapNone/>
                <wp:docPr id="28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1F132" id="Gerade Verbindung 28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30.9pt,-59.55pt" to="430.9pt,-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" strokecolor="black [3213]" strokeweight="1.42pt">
                <w10:wrap anchory="margin"/>
              </v:lin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9D459E" wp14:editId="40847E2A">
                <wp:simplePos x="0" y="0"/>
                <wp:positionH relativeFrom="column">
                  <wp:posOffset>5041900</wp:posOffset>
                </wp:positionH>
                <wp:positionV relativeFrom="bottomMargin">
                  <wp:posOffset>-756285</wp:posOffset>
                </wp:positionV>
                <wp:extent cx="0" cy="381000"/>
                <wp:effectExtent l="0" t="0" r="19050" b="19050"/>
                <wp:wrapNone/>
                <wp:docPr id="294" name="Gerade Verbindung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0BCD5" id="Gerade Verbindung 29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97pt,-59.55pt" to="397pt,-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" strokecolor="black [3213]" strokeweight="1.42pt">
                <w10:wrap anchory="margin"/>
              </v:lin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79072" behindDoc="0" locked="1" layoutInCell="1" allowOverlap="1" wp14:anchorId="35E8DAD7" wp14:editId="41202BD1">
                <wp:simplePos x="0" y="0"/>
                <wp:positionH relativeFrom="column">
                  <wp:posOffset>5076825</wp:posOffset>
                </wp:positionH>
                <wp:positionV relativeFrom="page">
                  <wp:posOffset>9728835</wp:posOffset>
                </wp:positionV>
                <wp:extent cx="357505" cy="192405"/>
                <wp:effectExtent l="0" t="0" r="4445" b="0"/>
                <wp:wrapNone/>
                <wp:docPr id="298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750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334DC" w14:textId="77777777" w:rsidR="00922583" w:rsidRPr="00E90F85" w:rsidRDefault="00922583" w:rsidP="0011159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DAD7" id="_x0000_s1041" type="#_x0000_t202" style="position:absolute;left:0;text-align:left;margin-left:399.75pt;margin-top:766.05pt;width:28.15pt;height:15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" filled="f" stroked="f">
                <o:lock v:ext="edit" aspectratio="t"/>
                <v:textbox inset="0,0,0,0">
                  <w:txbxContent>
                    <w:p w14:paraId="43E334DC" w14:textId="77777777" w:rsidR="00922583" w:rsidRPr="00E90F85" w:rsidRDefault="00922583" w:rsidP="0011159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54496" behindDoc="0" locked="1" layoutInCell="1" allowOverlap="1" wp14:anchorId="0A3DD63C" wp14:editId="01505F18">
                <wp:simplePos x="0" y="0"/>
                <wp:positionH relativeFrom="column">
                  <wp:posOffset>4345305</wp:posOffset>
                </wp:positionH>
                <wp:positionV relativeFrom="page">
                  <wp:posOffset>9220835</wp:posOffset>
                </wp:positionV>
                <wp:extent cx="551815" cy="125730"/>
                <wp:effectExtent l="0" t="0" r="635" b="7620"/>
                <wp:wrapNone/>
                <wp:docPr id="6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181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07EC9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Dokumentart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D63C" id="_x0000_s1042" type="#_x0000_t202" style="position:absolute;left:0;text-align:left;margin-left:342.15pt;margin-top:726.05pt;width:43.45pt;height: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1CF07EC9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Dokumentart</w:t>
                      </w: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68832" behindDoc="0" locked="1" layoutInCell="1" allowOverlap="1" wp14:anchorId="035CBE0A" wp14:editId="17F34075">
                <wp:simplePos x="0" y="0"/>
                <wp:positionH relativeFrom="column">
                  <wp:posOffset>5923280</wp:posOffset>
                </wp:positionH>
                <wp:positionV relativeFrom="page">
                  <wp:posOffset>9213850</wp:posOffset>
                </wp:positionV>
                <wp:extent cx="378460" cy="125730"/>
                <wp:effectExtent l="0" t="0" r="2540" b="7620"/>
                <wp:wrapNone/>
                <wp:docPr id="29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846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D5212" w14:textId="77777777" w:rsidR="00922583" w:rsidRPr="00833108" w:rsidRDefault="00922583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Freigabe: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BE0A" id="_x0000_s1043" type="#_x0000_t202" style="position:absolute;left:0;text-align:left;margin-left:466.4pt;margin-top:725.5pt;width:29.8pt;height:9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1CAD5212" w14:textId="77777777" w:rsidR="00922583" w:rsidRPr="00833108" w:rsidRDefault="00922583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Freigabe: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FC77AA" wp14:editId="1587A74F">
                <wp:simplePos x="0" y="0"/>
                <wp:positionH relativeFrom="column">
                  <wp:posOffset>5904230</wp:posOffset>
                </wp:positionH>
                <wp:positionV relativeFrom="bottomMargin">
                  <wp:posOffset>-1134110</wp:posOffset>
                </wp:positionV>
                <wp:extent cx="0" cy="381600"/>
                <wp:effectExtent l="0" t="0" r="19050" b="19050"/>
                <wp:wrapNone/>
                <wp:docPr id="30" name="Gerade Verbind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7C33E" id="Gerade Verbindung 3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64.9pt,-89.3pt" to="464.9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SdlOw+EAAAANAQAADwAAAGRycy9kb3ducmV2&#10;LnhtbEyPy07DMBBF90j8gzVIbFDrpKjNgzgVqoQQK9TCAnZuPCQR9jiynSbw9bhiAcv70J0z1XY2&#10;mp3Q+d6SgHSZAENqrOqpFfD68rDIgfkgSUltCQV8oYdtfXlRyVLZifZ4OoSWxRHypRTQhTCUnPum&#10;QyP90g5IMfuwzsgQpWu5cnKK40bzVZJsuJE9xQudHHDXYfN5GI0ApYbn/jEr9M330+04vdlst353&#10;Qlxfzfd3wALO4a8MZ/yIDnVkOtqRlGdaQLEqInoQsEizfAMsVn6t49lK8zXwuuL/v6h/AA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EnZTsPhAAAADQ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91360" behindDoc="0" locked="1" layoutInCell="1" allowOverlap="1" wp14:anchorId="102A32A1" wp14:editId="3DE5156B">
                <wp:simplePos x="0" y="0"/>
                <wp:positionH relativeFrom="column">
                  <wp:posOffset>4352290</wp:posOffset>
                </wp:positionH>
                <wp:positionV relativeFrom="page">
                  <wp:posOffset>9340850</wp:posOffset>
                </wp:positionV>
                <wp:extent cx="1504315" cy="194945"/>
                <wp:effectExtent l="0" t="0" r="635" b="0"/>
                <wp:wrapNone/>
                <wp:docPr id="304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04315" cy="194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3CDAC" w14:textId="7FD8B5D5" w:rsidR="00922583" w:rsidRPr="005D5C55" w:rsidRDefault="001B082F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Blockschaltbild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A32A1" id="_x0000_s1044" type="#_x0000_t202" style="position:absolute;left:0;text-align:left;margin-left:342.7pt;margin-top:735.5pt;width:118.45pt;height:15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6193CDAC" w14:textId="7FD8B5D5" w:rsidR="00922583" w:rsidRPr="005D5C55" w:rsidRDefault="001B082F" w:rsidP="005D5C5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Blockschaltbild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01600" behindDoc="0" locked="1" layoutInCell="1" allowOverlap="1" wp14:anchorId="187375ED" wp14:editId="207FC696">
                <wp:simplePos x="0" y="0"/>
                <wp:positionH relativeFrom="column">
                  <wp:posOffset>5933440</wp:posOffset>
                </wp:positionH>
                <wp:positionV relativeFrom="page">
                  <wp:posOffset>9339580</wp:posOffset>
                </wp:positionV>
                <wp:extent cx="516890" cy="163830"/>
                <wp:effectExtent l="0" t="0" r="0" b="7620"/>
                <wp:wrapNone/>
                <wp:docPr id="310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6890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7E0C4" w14:textId="77777777" w:rsidR="00922583" w:rsidRPr="00DF75BF" w:rsidRDefault="00922583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75ED" id="_x0000_s1045" type="#_x0000_t202" style="position:absolute;left:0;text-align:left;margin-left:467.2pt;margin-top:735.4pt;width:40.7pt;height:12.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" filled="f" stroked="f">
                <o:lock v:ext="edit" aspectratio="t"/>
                <v:textbox inset="0,0,0,0">
                  <w:txbxContent>
                    <w:p w14:paraId="66F7E0C4" w14:textId="77777777" w:rsidR="00922583" w:rsidRPr="00DF75BF" w:rsidRDefault="00922583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56544" behindDoc="0" locked="1" layoutInCell="1" allowOverlap="1" wp14:anchorId="60F238E3" wp14:editId="477D58D8">
                <wp:simplePos x="0" y="0"/>
                <wp:positionH relativeFrom="column">
                  <wp:posOffset>2188845</wp:posOffset>
                </wp:positionH>
                <wp:positionV relativeFrom="page">
                  <wp:posOffset>9224010</wp:posOffset>
                </wp:positionV>
                <wp:extent cx="684530" cy="125730"/>
                <wp:effectExtent l="0" t="0" r="1270" b="7620"/>
                <wp:wrapNone/>
                <wp:docPr id="6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453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886FA" w14:textId="77777777" w:rsidR="00922583" w:rsidRPr="00833108" w:rsidRDefault="009655A1" w:rsidP="002B4FF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ID-Nr.: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238E3" id="_x0000_s1046" type="#_x0000_t202" style="position:absolute;left:0;text-align:left;margin-left:172.35pt;margin-top:726.3pt;width:53.9pt;height:9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" filled="f" stroked="f">
                <o:lock v:ext="edit" aspectratio="t"/>
                <v:textbox inset="0,0,0,0">
                  <w:txbxContent>
                    <w:p w14:paraId="375886FA" w14:textId="77777777" w:rsidR="00922583" w:rsidRPr="00833108" w:rsidRDefault="009655A1" w:rsidP="002B4FFB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ID-Nr.: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71DED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93408" behindDoc="0" locked="1" layoutInCell="1" allowOverlap="1" wp14:anchorId="2EC64464" wp14:editId="073A75B7">
                <wp:simplePos x="0" y="0"/>
                <wp:positionH relativeFrom="column">
                  <wp:posOffset>2195830</wp:posOffset>
                </wp:positionH>
                <wp:positionV relativeFrom="page">
                  <wp:posOffset>9341485</wp:posOffset>
                </wp:positionV>
                <wp:extent cx="799465" cy="163830"/>
                <wp:effectExtent l="0" t="0" r="635" b="7620"/>
                <wp:wrapNone/>
                <wp:docPr id="305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9946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D99BD" w14:textId="77777777" w:rsidR="00922583" w:rsidRPr="005D5C55" w:rsidRDefault="008070E4" w:rsidP="0070654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2AHEL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64464" id="_x0000_s1047" type="#_x0000_t202" style="position:absolute;left:0;text-align:left;margin-left:172.9pt;margin-top:735.55pt;width:62.95pt;height:12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3F3D99BD" w14:textId="77777777" w:rsidR="00922583" w:rsidRPr="005D5C55" w:rsidRDefault="008070E4" w:rsidP="0070654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2AHEL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706549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C2A899" wp14:editId="0ECADB7D">
                <wp:simplePos x="0" y="0"/>
                <wp:positionH relativeFrom="column">
                  <wp:posOffset>4320540</wp:posOffset>
                </wp:positionH>
                <wp:positionV relativeFrom="bottomMargin">
                  <wp:posOffset>-1134110</wp:posOffset>
                </wp:positionV>
                <wp:extent cx="0" cy="381000"/>
                <wp:effectExtent l="0" t="0" r="19050" b="19050"/>
                <wp:wrapNone/>
                <wp:docPr id="43" name="Gerade Verbindu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468FD" id="Gerade Verbindung 4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40.2pt,-89.3pt" to="340.2pt,-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11840" behindDoc="0" locked="1" layoutInCell="1" allowOverlap="1" wp14:anchorId="1752FF16" wp14:editId="6610BD11">
                <wp:simplePos x="0" y="0"/>
                <wp:positionH relativeFrom="column">
                  <wp:posOffset>5076825</wp:posOffset>
                </wp:positionH>
                <wp:positionV relativeFrom="page">
                  <wp:posOffset>10100310</wp:posOffset>
                </wp:positionV>
                <wp:extent cx="788035" cy="163830"/>
                <wp:effectExtent l="0" t="0" r="12065" b="7620"/>
                <wp:wrapNone/>
                <wp:docPr id="315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88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93812" w14:textId="77777777" w:rsidR="00922583" w:rsidRPr="00DF75BF" w:rsidRDefault="004B1B91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DATE   \* MERGEFORMAT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B082F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07.02.2022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FF16" id="_x0000_s1048" type="#_x0000_t202" style="position:absolute;left:0;text-align:left;margin-left:399.75pt;margin-top:795.3pt;width:62.05pt;height:12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" filled="f" stroked="f">
                <o:lock v:ext="edit" aspectratio="t"/>
                <v:textbox inset="0,0,0,0">
                  <w:txbxContent>
                    <w:p w14:paraId="5B993812" w14:textId="77777777" w:rsidR="00922583" w:rsidRPr="00DF75BF" w:rsidRDefault="004B1B91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DATE   \* MERGEFORMAT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1B082F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07.02.2022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03648" behindDoc="0" locked="1" layoutInCell="1" allowOverlap="1" wp14:anchorId="2B32195B" wp14:editId="3C038C47">
                <wp:simplePos x="0" y="0"/>
                <wp:positionH relativeFrom="column">
                  <wp:posOffset>4345940</wp:posOffset>
                </wp:positionH>
                <wp:positionV relativeFrom="page">
                  <wp:posOffset>10086340</wp:posOffset>
                </wp:positionV>
                <wp:extent cx="374015" cy="163830"/>
                <wp:effectExtent l="0" t="0" r="6985" b="7620"/>
                <wp:wrapNone/>
                <wp:docPr id="311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401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6D8EE" w14:textId="77777777" w:rsidR="00922583" w:rsidRPr="00DF75BF" w:rsidRDefault="004B1B91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ohne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2195B" id="_x0000_s1049" type="#_x0000_t202" style="position:absolute;left:0;text-align:left;margin-left:342.2pt;margin-top:794.2pt;width:29.45pt;height:12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" filled="f" stroked="f">
                <o:lock v:ext="edit" aspectratio="t"/>
                <v:textbox inset="0,0,0,0">
                  <w:txbxContent>
                    <w:p w14:paraId="1216D8EE" w14:textId="77777777" w:rsidR="00922583" w:rsidRPr="00DF75BF" w:rsidRDefault="004B1B91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ohne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09792" behindDoc="0" locked="1" layoutInCell="1" allowOverlap="1" wp14:anchorId="6F295FEC" wp14:editId="2151E2AA">
                <wp:simplePos x="0" y="0"/>
                <wp:positionH relativeFrom="column">
                  <wp:posOffset>6227445</wp:posOffset>
                </wp:positionH>
                <wp:positionV relativeFrom="page">
                  <wp:posOffset>10086340</wp:posOffset>
                </wp:positionV>
                <wp:extent cx="231140" cy="163830"/>
                <wp:effectExtent l="0" t="0" r="0" b="7620"/>
                <wp:wrapNone/>
                <wp:docPr id="314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140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5BBF7" w14:textId="77777777" w:rsidR="00922583" w:rsidRPr="00DF75BF" w:rsidRDefault="004B1B91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95FEC" id="_x0000_s1050" type="#_x0000_t202" style="position:absolute;left:0;text-align:left;margin-left:490.35pt;margin-top:794.2pt;width:18.2pt;height:12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6165BBF7" w14:textId="77777777" w:rsidR="00922583" w:rsidRPr="00DF75BF" w:rsidRDefault="004B1B91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07744" behindDoc="0" locked="1" layoutInCell="1" allowOverlap="1" wp14:anchorId="5D714609" wp14:editId="5D989C89">
                <wp:simplePos x="0" y="0"/>
                <wp:positionH relativeFrom="column">
                  <wp:posOffset>5935345</wp:posOffset>
                </wp:positionH>
                <wp:positionV relativeFrom="page">
                  <wp:posOffset>10074910</wp:posOffset>
                </wp:positionV>
                <wp:extent cx="231140" cy="163830"/>
                <wp:effectExtent l="0" t="0" r="0" b="7620"/>
                <wp:wrapNone/>
                <wp:docPr id="31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140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50CE6" w14:textId="77777777" w:rsidR="00922583" w:rsidRPr="00DF75BF" w:rsidRDefault="004B1B91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14609" id="_x0000_s1051" type="#_x0000_t202" style="position:absolute;left:0;text-align:left;margin-left:467.35pt;margin-top:793.3pt;width:18.2pt;height:12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7C250CE6" w14:textId="77777777" w:rsidR="00922583" w:rsidRPr="00DF75BF" w:rsidRDefault="004B1B91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05696" behindDoc="0" locked="1" layoutInCell="1" allowOverlap="1" wp14:anchorId="42BA28BC" wp14:editId="7AB97C86">
                <wp:simplePos x="0" y="0"/>
                <wp:positionH relativeFrom="column">
                  <wp:posOffset>4773295</wp:posOffset>
                </wp:positionH>
                <wp:positionV relativeFrom="page">
                  <wp:posOffset>10086340</wp:posOffset>
                </wp:positionV>
                <wp:extent cx="231140" cy="163830"/>
                <wp:effectExtent l="0" t="0" r="0" b="7620"/>
                <wp:wrapNone/>
                <wp:docPr id="31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140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DAD5D" w14:textId="77777777" w:rsidR="00922583" w:rsidRPr="00DF75BF" w:rsidRDefault="004B1B91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A28BC" id="_x0000_s1052" type="#_x0000_t202" style="position:absolute;left:0;text-align:left;margin-left:375.85pt;margin-top:794.2pt;width:18.2pt;height:12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4B0DAD5D" w14:textId="77777777" w:rsidR="00922583" w:rsidRPr="00DF75BF" w:rsidRDefault="004B1B91" w:rsidP="005D5C5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89312" behindDoc="0" locked="1" layoutInCell="1" allowOverlap="1" wp14:anchorId="38EB24C7" wp14:editId="2FEEC920">
                <wp:simplePos x="0" y="0"/>
                <wp:positionH relativeFrom="column">
                  <wp:posOffset>2227580</wp:posOffset>
                </wp:positionH>
                <wp:positionV relativeFrom="page">
                  <wp:posOffset>9785985</wp:posOffset>
                </wp:positionV>
                <wp:extent cx="2026285" cy="462280"/>
                <wp:effectExtent l="0" t="0" r="12065" b="13970"/>
                <wp:wrapNone/>
                <wp:docPr id="30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26285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6A2C1" w14:textId="690F1ED6" w:rsidR="00922583" w:rsidRDefault="001B082F" w:rsidP="0064062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Blockschaltbild</w:t>
                            </w:r>
                          </w:p>
                          <w:p w14:paraId="6D0E74DE" w14:textId="77777777" w:rsidR="00640624" w:rsidRPr="00640624" w:rsidRDefault="00640624" w:rsidP="0064062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B24C7" id="_x0000_s1053" type="#_x0000_t202" style="position:absolute;left:0;text-align:left;margin-left:175.4pt;margin-top:770.55pt;width:159.55pt;height:36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" filled="f" stroked="f">
                <o:lock v:ext="edit" aspectratio="t"/>
                <v:textbox inset="0,0,0,0">
                  <w:txbxContent>
                    <w:p w14:paraId="0A36A2C1" w14:textId="690F1ED6" w:rsidR="00922583" w:rsidRDefault="001B082F" w:rsidP="0064062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Blockschaltbild</w:t>
                      </w:r>
                    </w:p>
                    <w:p w14:paraId="6D0E74DE" w14:textId="77777777" w:rsidR="00640624" w:rsidRPr="00640624" w:rsidRDefault="00640624" w:rsidP="0064062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5C55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87264" behindDoc="0" locked="1" layoutInCell="1" allowOverlap="1" wp14:anchorId="76A69A80" wp14:editId="70822472">
                <wp:simplePos x="0" y="0"/>
                <wp:positionH relativeFrom="column">
                  <wp:posOffset>2202180</wp:posOffset>
                </wp:positionH>
                <wp:positionV relativeFrom="page">
                  <wp:posOffset>8931910</wp:posOffset>
                </wp:positionV>
                <wp:extent cx="2082800" cy="213360"/>
                <wp:effectExtent l="0" t="0" r="12700" b="0"/>
                <wp:wrapNone/>
                <wp:docPr id="30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8280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B7066" w14:textId="77777777" w:rsidR="00922583" w:rsidRPr="00E90F85" w:rsidRDefault="008070E4" w:rsidP="005D5C5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Hanna Ihninger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69A80" id="_x0000_s1054" type="#_x0000_t202" style="position:absolute;left:0;text-align:left;margin-left:173.4pt;margin-top:703.3pt;width:164pt;height:16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" filled="f" stroked="f">
                <o:lock v:ext="edit" aspectratio="t"/>
                <v:textbox inset="0,0,0,0">
                  <w:txbxContent>
                    <w:p w14:paraId="2D4B7066" w14:textId="77777777" w:rsidR="00922583" w:rsidRPr="00E90F85" w:rsidRDefault="008070E4" w:rsidP="005D5C5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Hanna Ihninger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38112" behindDoc="0" locked="1" layoutInCell="1" allowOverlap="1" wp14:anchorId="4BBD24AC" wp14:editId="3234ACAF">
                <wp:simplePos x="0" y="0"/>
                <wp:positionH relativeFrom="column">
                  <wp:posOffset>26670</wp:posOffset>
                </wp:positionH>
                <wp:positionV relativeFrom="page">
                  <wp:posOffset>8834755</wp:posOffset>
                </wp:positionV>
                <wp:extent cx="973455" cy="125730"/>
                <wp:effectExtent l="0" t="0" r="0" b="7620"/>
                <wp:wrapNone/>
                <wp:docPr id="50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345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2BD9E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Sachnummer, Dateiname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D24AC" id="_x0000_s1055" type="#_x0000_t202" style="position:absolute;left:0;text-align:left;margin-left:2.1pt;margin-top:695.65pt;width:76.65pt;height:9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" filled="f" stroked="f">
                <o:lock v:ext="edit" aspectratio="t"/>
                <v:textbox inset="0,0,0,0">
                  <w:txbxContent>
                    <w:p w14:paraId="6F22BD9E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Sachnummer, Dateiname</w:t>
                      </w: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36064" behindDoc="0" locked="1" layoutInCell="1" allowOverlap="1" wp14:anchorId="29D17304" wp14:editId="63363831">
                <wp:simplePos x="0" y="0"/>
                <wp:positionH relativeFrom="column">
                  <wp:posOffset>2187575</wp:posOffset>
                </wp:positionH>
                <wp:positionV relativeFrom="page">
                  <wp:posOffset>8838565</wp:posOffset>
                </wp:positionV>
                <wp:extent cx="478790" cy="125730"/>
                <wp:effectExtent l="0" t="0" r="0" b="7620"/>
                <wp:wrapNone/>
                <wp:docPr id="49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79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025A1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Name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7304" id="_x0000_s1056" type="#_x0000_t202" style="position:absolute;left:0;text-align:left;margin-left:172.25pt;margin-top:695.95pt;width:37.7pt;height:9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" filled="f" stroked="f">
                <o:lock v:ext="edit" aspectratio="t"/>
                <v:textbox inset="0,0,0,0">
                  <w:txbxContent>
                    <w:p w14:paraId="510025A1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Name</w:t>
                      </w: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52448" behindDoc="0" locked="1" layoutInCell="1" allowOverlap="1" wp14:anchorId="3216A48A" wp14:editId="29B31BD3">
                <wp:simplePos x="0" y="0"/>
                <wp:positionH relativeFrom="column">
                  <wp:posOffset>4345940</wp:posOffset>
                </wp:positionH>
                <wp:positionV relativeFrom="page">
                  <wp:posOffset>9973310</wp:posOffset>
                </wp:positionV>
                <wp:extent cx="374015" cy="125730"/>
                <wp:effectExtent l="0" t="0" r="6985" b="7620"/>
                <wp:wrapNone/>
                <wp:docPr id="5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4015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D748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Maßstab: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6A48A" id="_x0000_s1057" type="#_x0000_t202" style="position:absolute;left:0;text-align:left;margin-left:342.2pt;margin-top:785.3pt;width:29.45pt;height:9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4573D748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Maßstab: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50400" behindDoc="0" locked="1" layoutInCell="1" allowOverlap="1" wp14:anchorId="573F3163" wp14:editId="2E568499">
                <wp:simplePos x="0" y="0"/>
                <wp:positionH relativeFrom="column">
                  <wp:posOffset>4773295</wp:posOffset>
                </wp:positionH>
                <wp:positionV relativeFrom="page">
                  <wp:posOffset>9980295</wp:posOffset>
                </wp:positionV>
                <wp:extent cx="231140" cy="125730"/>
                <wp:effectExtent l="0" t="0" r="0" b="7620"/>
                <wp:wrapNone/>
                <wp:docPr id="56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14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F7D2E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Spr.: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F3163" id="_x0000_s1058" type="#_x0000_t202" style="position:absolute;left:0;text-align:left;margin-left:375.85pt;margin-top:785.85pt;width:18.2pt;height:9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" filled="f" stroked="f">
                <o:lock v:ext="edit" aspectratio="t"/>
                <v:textbox inset="0,0,0,0">
                  <w:txbxContent>
                    <w:p w14:paraId="6A5F7D2E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Spr.: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48352" behindDoc="0" locked="1" layoutInCell="1" allowOverlap="1" wp14:anchorId="4829AF0F" wp14:editId="022DA540">
                <wp:simplePos x="0" y="0"/>
                <wp:positionH relativeFrom="column">
                  <wp:posOffset>5076825</wp:posOffset>
                </wp:positionH>
                <wp:positionV relativeFrom="page">
                  <wp:posOffset>9980295</wp:posOffset>
                </wp:positionV>
                <wp:extent cx="336550" cy="125730"/>
                <wp:effectExtent l="0" t="0" r="6350" b="7620"/>
                <wp:wrapNone/>
                <wp:docPr id="55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655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B2744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Datum: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9AF0F" id="_x0000_s1059" type="#_x0000_t202" style="position:absolute;left:0;text-align:left;margin-left:399.75pt;margin-top:785.85pt;width:26.5pt;height:9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" filled="f" stroked="f">
                <o:lock v:ext="edit" aspectratio="t"/>
                <v:textbox inset="0,0,0,0">
                  <w:txbxContent>
                    <w:p w14:paraId="28BB2744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Datum: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46304" behindDoc="0" locked="1" layoutInCell="1" allowOverlap="1" wp14:anchorId="2C2930B6" wp14:editId="433E9341">
                <wp:simplePos x="0" y="0"/>
                <wp:positionH relativeFrom="column">
                  <wp:posOffset>6206490</wp:posOffset>
                </wp:positionH>
                <wp:positionV relativeFrom="page">
                  <wp:posOffset>9972675</wp:posOffset>
                </wp:positionV>
                <wp:extent cx="259080" cy="125730"/>
                <wp:effectExtent l="0" t="0" r="7620" b="7620"/>
                <wp:wrapNone/>
                <wp:docPr id="54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908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2DCB6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Blätter: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930B6" id="_x0000_s1060" type="#_x0000_t202" style="position:absolute;left:0;text-align:left;margin-left:488.7pt;margin-top:785.25pt;width:20.4pt;height:9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1912DCB6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Blätter: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63B61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44256" behindDoc="0" locked="1" layoutInCell="1" allowOverlap="1" wp14:anchorId="52A40CFD" wp14:editId="7A9320B8">
                <wp:simplePos x="0" y="0"/>
                <wp:positionH relativeFrom="column">
                  <wp:posOffset>5928995</wp:posOffset>
                </wp:positionH>
                <wp:positionV relativeFrom="page">
                  <wp:posOffset>9977120</wp:posOffset>
                </wp:positionV>
                <wp:extent cx="231140" cy="125730"/>
                <wp:effectExtent l="0" t="0" r="0" b="7620"/>
                <wp:wrapNone/>
                <wp:docPr id="5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14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02B5F" w14:textId="77777777" w:rsidR="00922583" w:rsidRPr="00833108" w:rsidRDefault="00922583" w:rsidP="00463B6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Blatt: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40CFD" id="_x0000_s1061" type="#_x0000_t202" style="position:absolute;left:0;text-align:left;margin-left:466.85pt;margin-top:785.6pt;width:18.2pt;height:9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" filled="f" stroked="f">
                <o:lock v:ext="edit" aspectratio="t"/>
                <v:textbox inset="0,0,0,0">
                  <w:txbxContent>
                    <w:p w14:paraId="2A802B5F" w14:textId="77777777" w:rsidR="00922583" w:rsidRPr="00833108" w:rsidRDefault="00922583" w:rsidP="00463B6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Blatt: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00A94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17984" behindDoc="0" locked="1" layoutInCell="1" allowOverlap="1" wp14:anchorId="795B38BD" wp14:editId="3B9C9B47">
                <wp:simplePos x="0" y="0"/>
                <wp:positionH relativeFrom="column">
                  <wp:posOffset>78740</wp:posOffset>
                </wp:positionH>
                <wp:positionV relativeFrom="page">
                  <wp:posOffset>10061575</wp:posOffset>
                </wp:positionV>
                <wp:extent cx="2024380" cy="188595"/>
                <wp:effectExtent l="0" t="0" r="13970" b="1905"/>
                <wp:wrapNone/>
                <wp:docPr id="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24380" cy="188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F676D" w14:textId="77777777" w:rsidR="00922583" w:rsidRPr="00D00A94" w:rsidRDefault="00184B7F" w:rsidP="00D00A9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Elektronik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B38BD" id="_x0000_s1062" type="#_x0000_t202" style="position:absolute;left:0;text-align:left;margin-left:6.2pt;margin-top:792.25pt;width:159.4pt;height:14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0A7F676D" w14:textId="77777777" w:rsidR="00922583" w:rsidRPr="00D00A94" w:rsidRDefault="00184B7F" w:rsidP="00D00A9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Elektronik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A73B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14912" behindDoc="0" locked="1" layoutInCell="1" allowOverlap="1" wp14:anchorId="01FDCCF0" wp14:editId="00ABB403">
                <wp:simplePos x="0" y="0"/>
                <wp:positionH relativeFrom="column">
                  <wp:posOffset>64770</wp:posOffset>
                </wp:positionH>
                <wp:positionV relativeFrom="page">
                  <wp:posOffset>9839325</wp:posOffset>
                </wp:positionV>
                <wp:extent cx="2024380" cy="222885"/>
                <wp:effectExtent l="0" t="0" r="13970" b="5715"/>
                <wp:wrapNone/>
                <wp:docPr id="31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2438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6D0A4" w14:textId="77777777" w:rsidR="00922583" w:rsidRPr="00922583" w:rsidRDefault="00922583" w:rsidP="00FA73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2258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HTBLuVA</w:t>
                            </w:r>
                            <w:proofErr w:type="spellEnd"/>
                            <w:r w:rsidRPr="0092258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Salzburg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DCCF0" id="_x0000_s1063" type="#_x0000_t202" style="position:absolute;left:0;text-align:left;margin-left:5.1pt;margin-top:774.75pt;width:159.4pt;height:17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" filled="f" stroked="f">
                <o:lock v:ext="edit" aspectratio="t"/>
                <v:textbox inset="0,0,0,0">
                  <w:txbxContent>
                    <w:p w14:paraId="69D6D0A4" w14:textId="77777777" w:rsidR="00922583" w:rsidRPr="00922583" w:rsidRDefault="00922583" w:rsidP="00FA73BE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92258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HTBLuVA</w:t>
                      </w:r>
                      <w:proofErr w:type="spellEnd"/>
                      <w:r w:rsidRPr="0092258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Salzburg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11590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81120" behindDoc="0" locked="1" layoutInCell="1" allowOverlap="1" wp14:anchorId="562579A2" wp14:editId="76B82292">
                <wp:simplePos x="0" y="0"/>
                <wp:positionH relativeFrom="column">
                  <wp:posOffset>34925</wp:posOffset>
                </wp:positionH>
                <wp:positionV relativeFrom="page">
                  <wp:posOffset>8966200</wp:posOffset>
                </wp:positionV>
                <wp:extent cx="2086610" cy="200025"/>
                <wp:effectExtent l="0" t="0" r="8890" b="9525"/>
                <wp:wrapNone/>
                <wp:docPr id="299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8661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D54BA" w14:textId="041EE631" w:rsidR="00922583" w:rsidRPr="00E90F85" w:rsidRDefault="00640624" w:rsidP="0011159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Beilage </w:t>
                            </w:r>
                            <w:r w:rsidR="001B082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579A2" id="_x0000_s1064" type="#_x0000_t202" style="position:absolute;left:0;text-align:left;margin-left:2.75pt;margin-top:706pt;width:164.3pt;height:15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" filled="f" stroked="f">
                <o:lock v:ext="edit" aspectratio="t"/>
                <v:textbox inset="0,0,0,0">
                  <w:txbxContent>
                    <w:p w14:paraId="6B2D54BA" w14:textId="041EE631" w:rsidR="00922583" w:rsidRPr="00E90F85" w:rsidRDefault="00640624" w:rsidP="0011159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Beilage </w:t>
                      </w:r>
                      <w:r w:rsidR="001B082F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33108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34016" behindDoc="0" locked="1" layoutInCell="1" allowOverlap="1" wp14:anchorId="11132943" wp14:editId="2722AA4F">
                <wp:simplePos x="0" y="0"/>
                <wp:positionH relativeFrom="column">
                  <wp:posOffset>2185035</wp:posOffset>
                </wp:positionH>
                <wp:positionV relativeFrom="page">
                  <wp:posOffset>9589770</wp:posOffset>
                </wp:positionV>
                <wp:extent cx="478790" cy="125730"/>
                <wp:effectExtent l="0" t="0" r="0" b="7620"/>
                <wp:wrapNone/>
                <wp:docPr id="30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790" cy="125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E302A" w14:textId="77777777" w:rsidR="00922583" w:rsidRPr="00833108" w:rsidRDefault="00922583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Benennung: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32943" id="_x0000_s1065" type="#_x0000_t202" style="position:absolute;left:0;text-align:left;margin-left:172.05pt;margin-top:755.1pt;width:37.7pt;height:9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" filled="f" stroked="f">
                <o:lock v:ext="edit" aspectratio="t"/>
                <v:textbox inset="0,0,0,0">
                  <w:txbxContent>
                    <w:p w14:paraId="4E8E302A" w14:textId="77777777" w:rsidR="00922583" w:rsidRPr="00833108" w:rsidRDefault="00922583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833108">
                        <w:rPr>
                          <w:rFonts w:ascii="Arial" w:hAnsi="Arial" w:cs="Arial"/>
                          <w:sz w:val="12"/>
                          <w:szCs w:val="12"/>
                        </w:rPr>
                        <w:t>Benennung: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EC70A9" wp14:editId="44AB0D0A">
                <wp:simplePos x="0" y="0"/>
                <wp:positionH relativeFrom="column">
                  <wp:posOffset>6192520</wp:posOffset>
                </wp:positionH>
                <wp:positionV relativeFrom="bottomMargin">
                  <wp:posOffset>-377825</wp:posOffset>
                </wp:positionV>
                <wp:extent cx="0" cy="381600"/>
                <wp:effectExtent l="0" t="0" r="19050" b="19050"/>
                <wp:wrapNone/>
                <wp:docPr id="33" name="Gerade Verbindu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89A91" id="Gerade Verbindung 3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87.6pt,-29.75pt" to="487.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" strokecolor="black [3213]" strokeweight="1.42pt">
                <w10:wrap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200608" wp14:editId="74945318">
                <wp:simplePos x="0" y="0"/>
                <wp:positionH relativeFrom="column">
                  <wp:posOffset>5904865</wp:posOffset>
                </wp:positionH>
                <wp:positionV relativeFrom="bottomMargin">
                  <wp:posOffset>-377825</wp:posOffset>
                </wp:positionV>
                <wp:extent cx="0" cy="381600"/>
                <wp:effectExtent l="0" t="0" r="19050" b="19050"/>
                <wp:wrapNone/>
                <wp:docPr id="34" name="Gerade Verbindu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AB769" id="Gerade Verbindung 3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64.95pt,-29.75pt" to="464.9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" strokecolor="black [3213]" strokeweight="1.42pt">
                <w10:wrap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44B906" wp14:editId="5C7B1E61">
                <wp:simplePos x="0" y="0"/>
                <wp:positionH relativeFrom="column">
                  <wp:posOffset>5040630</wp:posOffset>
                </wp:positionH>
                <wp:positionV relativeFrom="bottomMargin">
                  <wp:posOffset>-377825</wp:posOffset>
                </wp:positionV>
                <wp:extent cx="0" cy="381600"/>
                <wp:effectExtent l="0" t="0" r="19050" b="19050"/>
                <wp:wrapNone/>
                <wp:docPr id="35" name="Gerade Verbindu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03A70" id="Gerade Verbindung 3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96.9pt,-29.75pt" to="396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" strokecolor="black [3213]" strokeweight="1.42pt">
                <w10:wrap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494B2C" wp14:editId="68D5D250">
                <wp:simplePos x="0" y="0"/>
                <wp:positionH relativeFrom="column">
                  <wp:posOffset>4752340</wp:posOffset>
                </wp:positionH>
                <wp:positionV relativeFrom="bottomMargin">
                  <wp:posOffset>-377825</wp:posOffset>
                </wp:positionV>
                <wp:extent cx="0" cy="381600"/>
                <wp:effectExtent l="0" t="0" r="19050" b="19050"/>
                <wp:wrapNone/>
                <wp:docPr id="36" name="Gerade Verbindu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71ABB" id="Gerade Verbindung 3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74.2pt,-29.75pt" to="374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" strokecolor="black [3213]" strokeweight="1.42pt">
                <w10:wrap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F246AA" wp14:editId="028DCE6A">
                <wp:simplePos x="0" y="0"/>
                <wp:positionH relativeFrom="column">
                  <wp:posOffset>4319905</wp:posOffset>
                </wp:positionH>
                <wp:positionV relativeFrom="bottomMargin">
                  <wp:posOffset>-379095</wp:posOffset>
                </wp:positionV>
                <wp:extent cx="2162175" cy="0"/>
                <wp:effectExtent l="0" t="0" r="9525" b="19050"/>
                <wp:wrapNone/>
                <wp:docPr id="37" name="Gerade Verbindu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AB53D" id="Gerade Verbindung 3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40.15pt,-29.85pt" to="510.4pt,-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" strokecolor="black [3213]" strokeweight="1.42pt">
                <w10:wrap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3536" behindDoc="0" locked="1" layoutInCell="0" allowOverlap="1" wp14:anchorId="1534664B" wp14:editId="1644FE0D">
                <wp:simplePos x="0" y="0"/>
                <wp:positionH relativeFrom="margin">
                  <wp:posOffset>-635</wp:posOffset>
                </wp:positionH>
                <wp:positionV relativeFrom="bottomMargin">
                  <wp:posOffset>-1511935</wp:posOffset>
                </wp:positionV>
                <wp:extent cx="6483600" cy="0"/>
                <wp:effectExtent l="0" t="0" r="12700" b="19050"/>
                <wp:wrapNone/>
                <wp:docPr id="38" name="Gerade Verbindu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600" cy="0"/>
                        </a:xfrm>
                        <a:prstGeom prst="line">
                          <a:avLst/>
                        </a:prstGeom>
                        <a:ln w="180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4E293" id="Gerade Verbindung 3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-.05pt,-119.05pt" to="510.45pt,-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" o:allowincell="f" strokecolor="black [3213]" strokeweight=".5mm">
                <w10:wrap anchorx="margin" anchory="margin"/>
                <w10:anchorlock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4560" behindDoc="0" locked="1" layoutInCell="1" allowOverlap="1" wp14:anchorId="6FD3090B" wp14:editId="0E0EE069">
                <wp:simplePos x="0" y="0"/>
                <wp:positionH relativeFrom="margin">
                  <wp:posOffset>-635</wp:posOffset>
                </wp:positionH>
                <wp:positionV relativeFrom="bottomMargin">
                  <wp:posOffset>-1134745</wp:posOffset>
                </wp:positionV>
                <wp:extent cx="6483600" cy="0"/>
                <wp:effectExtent l="0" t="0" r="12700" b="19050"/>
                <wp:wrapNone/>
                <wp:docPr id="39" name="Gerade Verbindu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600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6B65A" id="Gerade Verbindung 3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-.05pt,-89.35pt" to="510.45pt,-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" strokecolor="black [3213]" strokeweight="1.42pt">
                <w10:wrap anchorx="margin" anchory="margin"/>
                <w10:anchorlock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C3E7E5" wp14:editId="55A42E88">
                <wp:simplePos x="0" y="0"/>
                <wp:positionH relativeFrom="margin">
                  <wp:posOffset>2159635</wp:posOffset>
                </wp:positionH>
                <wp:positionV relativeFrom="bottomMargin">
                  <wp:posOffset>-756285</wp:posOffset>
                </wp:positionV>
                <wp:extent cx="4323080" cy="0"/>
                <wp:effectExtent l="0" t="0" r="20320" b="19050"/>
                <wp:wrapNone/>
                <wp:docPr id="40" name="Gerade Verbindu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3080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3BFDE" id="Gerade Verbindung 4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70.05pt,-59.55pt" to="510.45pt,-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" strokecolor="black [3213]" strokeweight="1.42pt">
                <w10:wrap anchorx="margin"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99F871" wp14:editId="2BDCC325">
                <wp:simplePos x="0" y="0"/>
                <wp:positionH relativeFrom="margin">
                  <wp:posOffset>4320540</wp:posOffset>
                </wp:positionH>
                <wp:positionV relativeFrom="bottomMargin">
                  <wp:posOffset>-756285</wp:posOffset>
                </wp:positionV>
                <wp:extent cx="0" cy="748800"/>
                <wp:effectExtent l="0" t="0" r="19050" b="13335"/>
                <wp:wrapNone/>
                <wp:docPr id="41" name="Gerade Verbindu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E8021" id="Gerade Verbindung 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340.2pt,-59.55pt" to="340.2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" strokecolor="black [3213]" strokeweight="1.42pt">
                <w10:wrap anchorx="margin"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372FD7" wp14:editId="13333D4D">
                <wp:simplePos x="0" y="0"/>
                <wp:positionH relativeFrom="margin">
                  <wp:posOffset>2161956</wp:posOffset>
                </wp:positionH>
                <wp:positionV relativeFrom="bottomMargin">
                  <wp:posOffset>-756285</wp:posOffset>
                </wp:positionV>
                <wp:extent cx="0" cy="748800"/>
                <wp:effectExtent l="0" t="0" r="19050" b="13335"/>
                <wp:wrapNone/>
                <wp:docPr id="42" name="Gerade Verbindu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7FE77" id="Gerade Verbindung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70.25pt,-59.55pt" to="170.2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" strokecolor="black [3213]" strokeweight="1.42pt">
                <w10:wrap anchorx="margin"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C35F8E" wp14:editId="7535A758">
                <wp:simplePos x="0" y="0"/>
                <wp:positionH relativeFrom="column">
                  <wp:posOffset>4320540</wp:posOffset>
                </wp:positionH>
                <wp:positionV relativeFrom="bottomMargin">
                  <wp:posOffset>-1511935</wp:posOffset>
                </wp:positionV>
                <wp:extent cx="0" cy="381600"/>
                <wp:effectExtent l="0" t="0" r="19050" b="19050"/>
                <wp:wrapNone/>
                <wp:docPr id="45" name="Gerade Verbindu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B80AD" id="Gerade Verbindung 4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40.2pt,-119.05pt" to="340.2pt,-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" strokecolor="black [3213]" strokeweight="1.42pt">
                <w10:wrap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61D63A" wp14:editId="12644145">
                <wp:simplePos x="0" y="0"/>
                <wp:positionH relativeFrom="margin">
                  <wp:posOffset>2161540</wp:posOffset>
                </wp:positionH>
                <wp:positionV relativeFrom="bottomMargin">
                  <wp:posOffset>-1134110</wp:posOffset>
                </wp:positionV>
                <wp:extent cx="0" cy="381600"/>
                <wp:effectExtent l="0" t="0" r="19050" b="19050"/>
                <wp:wrapNone/>
                <wp:docPr id="46" name="Gerade Verbindu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59EFD" id="Gerade Verbindung 4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70.2pt,-89.3pt" to="170.2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" strokecolor="black [3213]" strokeweight="1.42pt">
                <w10:wrap anchorx="margin"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28B182" wp14:editId="532E9FF7">
                <wp:simplePos x="0" y="0"/>
                <wp:positionH relativeFrom="margin">
                  <wp:posOffset>2161540</wp:posOffset>
                </wp:positionH>
                <wp:positionV relativeFrom="bottomMargin">
                  <wp:posOffset>-1511935</wp:posOffset>
                </wp:positionV>
                <wp:extent cx="0" cy="381600"/>
                <wp:effectExtent l="0" t="0" r="19050" b="19050"/>
                <wp:wrapNone/>
                <wp:docPr id="47" name="Gerade Verbindu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FEF74" id="Gerade Verbindung 4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70.2pt,-119.05pt" to="170.2pt,-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" strokecolor="black [3213]" strokeweight="1.42pt">
                <w10:wrap anchorx="margin" anchory="margin"/>
              </v:line>
            </w:pict>
          </mc:Fallback>
        </mc:AlternateContent>
      </w:r>
      <w:r w:rsidR="00A2184E" w:rsidRPr="00640624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711488" behindDoc="0" locked="1" layoutInCell="1" allowOverlap="1" wp14:anchorId="3EBBBB78" wp14:editId="4313C448">
                <wp:simplePos x="0" y="0"/>
                <wp:positionH relativeFrom="margin">
                  <wp:posOffset>0</wp:posOffset>
                </wp:positionH>
                <wp:positionV relativeFrom="bottomMargin">
                  <wp:posOffset>-9973310</wp:posOffset>
                </wp:positionV>
                <wp:extent cx="6480000" cy="9972000"/>
                <wp:effectExtent l="0" t="0" r="16510" b="10795"/>
                <wp:wrapNone/>
                <wp:docPr id="48" name="Rechtec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9972000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1961D" id="Rechteck 48" o:spid="_x0000_s1026" style="position:absolute;margin-left:0;margin-top:-785.3pt;width:510.25pt;height:785.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" filled="f" strokecolor="black [3213]" strokeweight=".5mm">
                <w10:wrap anchorx="margin" anchory="margin"/>
                <w10:anchorlock/>
              </v:rect>
            </w:pict>
          </mc:Fallback>
        </mc:AlternateContent>
      </w:r>
    </w:p>
    <w:sectPr w:rsidR="0075688C" w:rsidRPr="00640624" w:rsidSect="006253F7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attachedTemplate r:id="rId1"/>
  <w:defaultTabStop w:val="708"/>
  <w:hyphenationZone w:val="425"/>
  <w:drawingGridHorizontalSpacing w:val="28"/>
  <w:drawingGridVerticalSpacing w:val="28"/>
  <w:displayHorizontalDrawingGridEvery w:val="2"/>
  <w:displayVerticalDrawingGridEvery w:val="2"/>
  <w:doNotUseMarginsForDrawingGridOrigin/>
  <w:drawingGridHorizontalOrigin w:val="0"/>
  <w:drawingGridVerticalOrigin w:val="168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2F"/>
    <w:rsid w:val="0002504C"/>
    <w:rsid w:val="00026D0D"/>
    <w:rsid w:val="00071DED"/>
    <w:rsid w:val="00111590"/>
    <w:rsid w:val="00146347"/>
    <w:rsid w:val="00184B7F"/>
    <w:rsid w:val="001A4194"/>
    <w:rsid w:val="001B082F"/>
    <w:rsid w:val="00256BC7"/>
    <w:rsid w:val="002715E4"/>
    <w:rsid w:val="002B4FFB"/>
    <w:rsid w:val="00357452"/>
    <w:rsid w:val="0037671C"/>
    <w:rsid w:val="00407FC8"/>
    <w:rsid w:val="00435BA7"/>
    <w:rsid w:val="00463B61"/>
    <w:rsid w:val="00472CFA"/>
    <w:rsid w:val="004B1B91"/>
    <w:rsid w:val="00527A82"/>
    <w:rsid w:val="005D5C55"/>
    <w:rsid w:val="00616455"/>
    <w:rsid w:val="006253F7"/>
    <w:rsid w:val="00640624"/>
    <w:rsid w:val="00647B1E"/>
    <w:rsid w:val="00680672"/>
    <w:rsid w:val="006A7723"/>
    <w:rsid w:val="006B09FD"/>
    <w:rsid w:val="00706549"/>
    <w:rsid w:val="0075688C"/>
    <w:rsid w:val="007A6943"/>
    <w:rsid w:val="008070E4"/>
    <w:rsid w:val="00833108"/>
    <w:rsid w:val="00922583"/>
    <w:rsid w:val="009655A1"/>
    <w:rsid w:val="00A2184E"/>
    <w:rsid w:val="00B0715C"/>
    <w:rsid w:val="00BD2BB7"/>
    <w:rsid w:val="00C8162F"/>
    <w:rsid w:val="00CD4682"/>
    <w:rsid w:val="00CE385F"/>
    <w:rsid w:val="00D00A94"/>
    <w:rsid w:val="00D67359"/>
    <w:rsid w:val="00DF75BF"/>
    <w:rsid w:val="00E007D8"/>
    <w:rsid w:val="00E90F85"/>
    <w:rsid w:val="00FA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A59B7"/>
  <w15:docId w15:val="{38002BEC-9496-4127-903B-3303AC25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0A9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1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TKL_IhnH\DATA_IhnH\Templates\HWE_Rahmen_IhnH_A4_2013073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80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ctr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64921A11011E40B346AA40B0CBE741" ma:contentTypeVersion="1" ma:contentTypeDescription="Ein neues Dokument erstellen." ma:contentTypeScope="" ma:versionID="c01241c994ee314457d3ce8e3dc31af9">
  <xsd:schema xmlns:xsd="http://www.w3.org/2001/XMLSchema" xmlns:p="http://schemas.microsoft.com/office/2006/metadata/properties" targetNamespace="http://schemas.microsoft.com/office/2006/metadata/properties" ma:root="true" ma:fieldsID="23eb77e6de0ab2618a48db5944c661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371C916-D72E-422F-A538-12465E4876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CA551C-D935-4B6B-838E-E2EA52843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56F8D75-AA4C-4D9F-97C6-B9DCB99290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45D015-A5A2-47F3-87F6-5F1100017EB1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HWE_Rahmen_IhnH_A4_20130731.dotx</Template>
  <TotalTime>0</TotalTime>
  <Pages>1</Pages>
  <Words>9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Hanna Hanna</dc:creator>
  <cp:lastModifiedBy>Hanna Hanna</cp:lastModifiedBy>
  <cp:revision>2</cp:revision>
  <cp:lastPrinted>2010-08-02T12:04:00Z</cp:lastPrinted>
  <dcterms:created xsi:type="dcterms:W3CDTF">2022-02-07T16:30:00Z</dcterms:created>
  <dcterms:modified xsi:type="dcterms:W3CDTF">2022-02-07T16:32:00Z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0x0101000464921A11011E40B346AA40B0CBE741</vt:lpwstr>
  </property>
</Properties>
</file>